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A7A79" w14:textId="77777777" w:rsidR="00032A93" w:rsidRPr="00A21BF8" w:rsidRDefault="00032A93">
      <w:pPr>
        <w:pStyle w:val="5"/>
        <w:rPr>
          <w:rFonts w:ascii="바탕체" w:eastAsia="바탕체" w:hAnsi="바탕체"/>
        </w:rPr>
      </w:pPr>
      <w:r w:rsidRPr="00A21BF8">
        <w:rPr>
          <w:rFonts w:ascii="바탕체" w:eastAsia="바탕체" w:hAnsi="바탕체" w:hint="eastAsia"/>
        </w:rPr>
        <w:t>Project Document</w:t>
      </w:r>
    </w:p>
    <w:p w14:paraId="51496912" w14:textId="264D04A6" w:rsidR="00032A93" w:rsidRPr="00A21BF8" w:rsidRDefault="00000000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rPr>
          <w:rFonts w:ascii="바탕체" w:eastAsia="바탕체" w:hAnsi="바탕체"/>
        </w:rPr>
        <w:pict w14:anchorId="5D202555">
          <v:line id="_x0000_s2050" alt="" style="position:absolute;left:0;text-align:left;z-index:1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</w:p>
    <w:p w14:paraId="0850ADC9" w14:textId="77777777" w:rsidR="00032A93" w:rsidRPr="00A21BF8" w:rsidRDefault="00A02D76">
      <w:pPr>
        <w:pStyle w:val="a9"/>
        <w:spacing w:after="720"/>
        <w:ind w:right="1000"/>
        <w:rPr>
          <w:rFonts w:ascii="바탕체" w:eastAsia="바탕체" w:hAnsi="바탕체"/>
          <w:w w:val="90"/>
        </w:rPr>
      </w:pPr>
      <w:r w:rsidRPr="00A21BF8">
        <w:rPr>
          <w:rFonts w:ascii="바탕체" w:eastAsia="바탕체" w:hAnsi="바탕체"/>
          <w:w w:val="90"/>
        </w:rPr>
        <w:t xml:space="preserve">Test </w:t>
      </w:r>
      <w:r w:rsidR="003A3672" w:rsidRPr="00A21BF8">
        <w:rPr>
          <w:rFonts w:ascii="바탕체" w:eastAsia="바탕체" w:hAnsi="바탕체" w:hint="eastAsia"/>
          <w:w w:val="90"/>
        </w:rPr>
        <w:t>P</w:t>
      </w:r>
      <w:r w:rsidR="003A3672" w:rsidRPr="00A21BF8">
        <w:rPr>
          <w:rFonts w:ascii="바탕체" w:eastAsia="바탕체" w:hAnsi="바탕체"/>
          <w:w w:val="90"/>
        </w:rPr>
        <w:t xml:space="preserve">lan / Test Cases Design </w:t>
      </w:r>
      <w:r w:rsidR="002F39C6" w:rsidRPr="00A21BF8">
        <w:rPr>
          <w:rFonts w:ascii="바탕체" w:eastAsia="바탕체" w:hAnsi="바탕체" w:hint="eastAsia"/>
          <w:w w:val="90"/>
        </w:rPr>
        <w:t>Document</w:t>
      </w:r>
    </w:p>
    <w:p w14:paraId="1A27AE1F" w14:textId="77777777" w:rsidR="00CA1D5B" w:rsidRPr="00A21BF8" w:rsidRDefault="00CA1D5B" w:rsidP="00CA1D5B">
      <w:pPr>
        <w:pStyle w:val="a9"/>
        <w:spacing w:afterLines="0"/>
        <w:ind w:right="998"/>
        <w:rPr>
          <w:rFonts w:ascii="바탕체" w:eastAsia="바탕체" w:hAnsi="바탕체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7601"/>
      </w:tblGrid>
      <w:tr w:rsidR="00CA1D5B" w:rsidRPr="00A21BF8" w14:paraId="180AC42E" w14:textId="77777777" w:rsidTr="0016423A">
        <w:trPr>
          <w:trHeight w:val="1043"/>
        </w:trPr>
        <w:tc>
          <w:tcPr>
            <w:tcW w:w="1101" w:type="dxa"/>
            <w:shd w:val="clear" w:color="auto" w:fill="auto"/>
            <w:vAlign w:val="center"/>
          </w:tcPr>
          <w:p w14:paraId="7F4F9447" w14:textId="77777777" w:rsidR="00CA1D5B" w:rsidRPr="00A21BF8" w:rsidRDefault="0016423A" w:rsidP="009E5EAB">
            <w:pPr>
              <w:rPr>
                <w:rFonts w:ascii="바탕체" w:eastAsia="바탕체" w:hAnsi="바탕체"/>
                <w:sz w:val="24"/>
              </w:rPr>
            </w:pPr>
            <w:r w:rsidRPr="00A21BF8">
              <w:rPr>
                <w:rFonts w:ascii="바탕체" w:eastAsia="바탕체" w:hAnsi="바탕체" w:hint="eastAsia"/>
                <w:sz w:val="24"/>
              </w:rPr>
              <w:t xml:space="preserve">Project </w:t>
            </w:r>
            <w:r w:rsidRPr="00A21BF8">
              <w:rPr>
                <w:rFonts w:ascii="바탕체" w:eastAsia="바탕체" w:hAnsi="바탕체"/>
                <w:sz w:val="24"/>
              </w:rPr>
              <w:t>N</w:t>
            </w:r>
            <w:r w:rsidRPr="00A21BF8">
              <w:rPr>
                <w:rFonts w:ascii="바탕체" w:eastAsia="바탕체" w:hAnsi="바탕체" w:hint="eastAsia"/>
                <w:sz w:val="24"/>
              </w:rPr>
              <w:t>ame</w:t>
            </w:r>
          </w:p>
        </w:tc>
        <w:tc>
          <w:tcPr>
            <w:tcW w:w="7601" w:type="dxa"/>
            <w:shd w:val="clear" w:color="auto" w:fill="auto"/>
            <w:vAlign w:val="center"/>
          </w:tcPr>
          <w:p w14:paraId="2AF870C3" w14:textId="217A240A" w:rsidR="00CA1D5B" w:rsidRPr="00A21BF8" w:rsidRDefault="00EB6893" w:rsidP="009E5EAB">
            <w:pPr>
              <w:rPr>
                <w:rFonts w:ascii="바탕체" w:eastAsia="바탕체" w:hAnsi="바탕체"/>
              </w:rPr>
            </w:pPr>
            <w:r w:rsidRPr="00A21BF8">
              <w:rPr>
                <w:rFonts w:ascii="바탕체" w:eastAsia="바탕체" w:hAnsi="바탕체" w:hint="eastAsia"/>
              </w:rPr>
              <w:t>미세먼지 데이터 시각화 웹 서비스</w:t>
            </w:r>
          </w:p>
        </w:tc>
      </w:tr>
    </w:tbl>
    <w:p w14:paraId="7014DC4B" w14:textId="77777777" w:rsidR="006D5CF6" w:rsidRPr="00A21BF8" w:rsidRDefault="006D5CF6" w:rsidP="006D5CF6">
      <w:pPr>
        <w:rPr>
          <w:rFonts w:ascii="바탕체" w:eastAsia="바탕체" w:hAnsi="바탕체"/>
        </w:rPr>
      </w:pPr>
    </w:p>
    <w:p w14:paraId="6B54234D" w14:textId="77777777" w:rsidR="00BE62ED" w:rsidRPr="00A21BF8" w:rsidRDefault="00BE62ED" w:rsidP="006D5CF6">
      <w:pPr>
        <w:rPr>
          <w:rFonts w:ascii="바탕체" w:eastAsia="바탕체" w:hAnsi="바탕체"/>
        </w:rPr>
      </w:pPr>
    </w:p>
    <w:p w14:paraId="15DB3D22" w14:textId="77777777" w:rsidR="00BE62ED" w:rsidRPr="00A21BF8" w:rsidRDefault="00BE62ED" w:rsidP="006D5CF6">
      <w:pPr>
        <w:rPr>
          <w:rFonts w:ascii="바탕체" w:eastAsia="바탕체" w:hAnsi="바탕체"/>
        </w:rPr>
      </w:pPr>
    </w:p>
    <w:p w14:paraId="16C4F415" w14:textId="77777777" w:rsidR="0016423A" w:rsidRPr="00A21BF8" w:rsidRDefault="0016423A" w:rsidP="006D5CF6">
      <w:pPr>
        <w:rPr>
          <w:rFonts w:ascii="바탕체" w:eastAsia="바탕체" w:hAnsi="바탕체"/>
        </w:rPr>
      </w:pPr>
    </w:p>
    <w:p w14:paraId="1CD47BFC" w14:textId="77777777" w:rsidR="0016423A" w:rsidRPr="00A21BF8" w:rsidRDefault="0016423A" w:rsidP="006D5CF6">
      <w:pPr>
        <w:rPr>
          <w:rFonts w:ascii="바탕체" w:eastAsia="바탕체" w:hAnsi="바탕체"/>
        </w:rPr>
      </w:pPr>
    </w:p>
    <w:p w14:paraId="1EA5286C" w14:textId="77777777" w:rsidR="00BE62ED" w:rsidRPr="00A21BF8" w:rsidRDefault="00BE62ED" w:rsidP="006D5CF6">
      <w:pPr>
        <w:rPr>
          <w:rFonts w:ascii="바탕체" w:eastAsia="바탕체" w:hAnsi="바탕체"/>
        </w:rPr>
      </w:pPr>
    </w:p>
    <w:p w14:paraId="410C81B7" w14:textId="77777777" w:rsidR="00BE62ED" w:rsidRPr="00A21BF8" w:rsidRDefault="00BE62ED" w:rsidP="006D5CF6">
      <w:pPr>
        <w:rPr>
          <w:rFonts w:ascii="바탕체" w:eastAsia="바탕체" w:hAnsi="바탕체"/>
        </w:rPr>
      </w:pPr>
    </w:p>
    <w:p w14:paraId="17D91217" w14:textId="77777777" w:rsidR="00BE62ED" w:rsidRPr="00A21BF8" w:rsidRDefault="00BE62ED" w:rsidP="006D5CF6">
      <w:pPr>
        <w:rPr>
          <w:rFonts w:ascii="바탕체" w:eastAsia="바탕체" w:hAnsi="바탕체"/>
        </w:rPr>
      </w:pPr>
    </w:p>
    <w:p w14:paraId="7D97B034" w14:textId="77777777" w:rsidR="00BE62ED" w:rsidRPr="00A21BF8" w:rsidRDefault="00BE62ED" w:rsidP="006D5CF6">
      <w:pPr>
        <w:rPr>
          <w:rFonts w:ascii="바탕체" w:eastAsia="바탕체" w:hAnsi="바탕체"/>
        </w:rPr>
      </w:pPr>
    </w:p>
    <w:p w14:paraId="3F4FAF68" w14:textId="77777777" w:rsidR="00CA1D5B" w:rsidRPr="00A21BF8" w:rsidRDefault="00CA1D5B" w:rsidP="006D5CF6">
      <w:pPr>
        <w:rPr>
          <w:rFonts w:ascii="바탕체" w:eastAsia="바탕체" w:hAnsi="바탕체"/>
        </w:rPr>
      </w:pPr>
    </w:p>
    <w:p w14:paraId="6F08EDA3" w14:textId="29B93381" w:rsidR="0016423A" w:rsidRPr="00A21BF8" w:rsidRDefault="00EB6893" w:rsidP="0016423A">
      <w:pPr>
        <w:ind w:firstLineChars="1984" w:firstLine="3968"/>
        <w:rPr>
          <w:rFonts w:ascii="바탕체" w:eastAsia="바탕체" w:hAnsi="바탕체"/>
        </w:rPr>
      </w:pPr>
      <w:r w:rsidRPr="00A21BF8">
        <w:rPr>
          <w:rFonts w:ascii="바탕체" w:eastAsia="바탕체" w:hAnsi="바탕체" w:hint="eastAsia"/>
        </w:rPr>
        <w:t>04</w:t>
      </w:r>
      <w:r w:rsidR="0016423A" w:rsidRPr="00A21BF8">
        <w:rPr>
          <w:rFonts w:ascii="바탕체" w:eastAsia="바탕체" w:hAnsi="바탕체" w:hint="eastAsia"/>
        </w:rPr>
        <w:t xml:space="preserve"> 조</w:t>
      </w:r>
    </w:p>
    <w:p w14:paraId="449183A5" w14:textId="77777777" w:rsidR="0016423A" w:rsidRPr="00A21BF8" w:rsidRDefault="0016423A" w:rsidP="0016423A">
      <w:pPr>
        <w:ind w:firstLineChars="1984" w:firstLine="3968"/>
        <w:rPr>
          <w:rFonts w:ascii="바탕체" w:eastAsia="바탕체" w:hAnsi="바탕체"/>
        </w:rPr>
      </w:pPr>
    </w:p>
    <w:p w14:paraId="1D742D55" w14:textId="7D6A3B67" w:rsidR="0016423A" w:rsidRPr="00A21BF8" w:rsidRDefault="0016423A" w:rsidP="0016423A">
      <w:pPr>
        <w:ind w:firstLineChars="1984" w:firstLine="3968"/>
        <w:rPr>
          <w:rFonts w:ascii="바탕체" w:eastAsia="바탕체" w:hAnsi="바탕체"/>
        </w:rPr>
      </w:pPr>
      <w:r w:rsidRPr="00A21BF8">
        <w:rPr>
          <w:rFonts w:ascii="바탕체" w:eastAsia="바탕체" w:hAnsi="바탕체" w:hint="eastAsia"/>
        </w:rPr>
        <w:t>20</w:t>
      </w:r>
      <w:r w:rsidRPr="00A21BF8">
        <w:rPr>
          <w:rFonts w:ascii="바탕체" w:eastAsia="바탕체" w:hAnsi="바탕체"/>
        </w:rPr>
        <w:t>2</w:t>
      </w:r>
      <w:r w:rsidR="00EB6893" w:rsidRPr="00A21BF8">
        <w:rPr>
          <w:rFonts w:ascii="바탕체" w:eastAsia="바탕체" w:hAnsi="바탕체" w:hint="eastAsia"/>
        </w:rPr>
        <w:t>202552 김경민</w:t>
      </w:r>
    </w:p>
    <w:p w14:paraId="0CFBC7EF" w14:textId="105CEF60" w:rsidR="0016423A" w:rsidRPr="00A21BF8" w:rsidRDefault="0016423A" w:rsidP="0016423A">
      <w:pPr>
        <w:ind w:firstLineChars="1984" w:firstLine="3968"/>
        <w:rPr>
          <w:rFonts w:ascii="바탕체" w:eastAsia="바탕체" w:hAnsi="바탕체"/>
        </w:rPr>
      </w:pPr>
      <w:r w:rsidRPr="00A21BF8">
        <w:rPr>
          <w:rFonts w:ascii="바탕체" w:eastAsia="바탕체" w:hAnsi="바탕체" w:hint="eastAsia"/>
        </w:rPr>
        <w:t>2</w:t>
      </w:r>
      <w:r w:rsidR="00EB6893" w:rsidRPr="00A21BF8">
        <w:rPr>
          <w:rFonts w:ascii="바탕체" w:eastAsia="바탕체" w:hAnsi="바탕체" w:hint="eastAsia"/>
        </w:rPr>
        <w:t>02202570 김은수</w:t>
      </w:r>
    </w:p>
    <w:p w14:paraId="3231DC30" w14:textId="77645F33" w:rsidR="0016423A" w:rsidRPr="00A21BF8" w:rsidRDefault="0016423A" w:rsidP="0016423A">
      <w:pPr>
        <w:ind w:firstLineChars="1984" w:firstLine="3968"/>
        <w:rPr>
          <w:rFonts w:ascii="바탕체" w:eastAsia="바탕체" w:hAnsi="바탕체"/>
        </w:rPr>
      </w:pPr>
      <w:r w:rsidRPr="00A21BF8">
        <w:rPr>
          <w:rFonts w:ascii="바탕체" w:eastAsia="바탕체" w:hAnsi="바탕체" w:hint="eastAsia"/>
        </w:rPr>
        <w:t>20</w:t>
      </w:r>
      <w:r w:rsidRPr="00A21BF8">
        <w:rPr>
          <w:rFonts w:ascii="바탕체" w:eastAsia="바탕체" w:hAnsi="바탕체"/>
        </w:rPr>
        <w:t>2</w:t>
      </w:r>
      <w:r w:rsidR="00EB6893" w:rsidRPr="00A21BF8">
        <w:rPr>
          <w:rFonts w:ascii="바탕체" w:eastAsia="바탕체" w:hAnsi="바탕체" w:hint="eastAsia"/>
        </w:rPr>
        <w:t>202605 심여민</w:t>
      </w:r>
    </w:p>
    <w:p w14:paraId="3DD8F867" w14:textId="77777777" w:rsidR="0016423A" w:rsidRPr="00A21BF8" w:rsidRDefault="0016423A" w:rsidP="0016423A">
      <w:pPr>
        <w:ind w:firstLineChars="1984" w:firstLine="3968"/>
        <w:rPr>
          <w:rFonts w:ascii="바탕체" w:eastAsia="바탕체" w:hAnsi="바탕체"/>
        </w:rPr>
      </w:pPr>
    </w:p>
    <w:p w14:paraId="47BE4E86" w14:textId="265D9FA7" w:rsidR="0016423A" w:rsidRPr="00A21BF8" w:rsidRDefault="0016423A" w:rsidP="0016423A">
      <w:pPr>
        <w:ind w:firstLineChars="1984" w:firstLine="3968"/>
        <w:rPr>
          <w:rFonts w:ascii="바탕체" w:eastAsia="바탕체" w:hAnsi="바탕체"/>
        </w:rPr>
        <w:sectPr w:rsidR="0016423A" w:rsidRPr="00A21BF8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A21BF8">
        <w:rPr>
          <w:rFonts w:ascii="바탕체" w:eastAsia="바탕체" w:hAnsi="바탕체" w:hint="eastAsia"/>
        </w:rPr>
        <w:t>지도교수:</w:t>
      </w:r>
      <w:r w:rsidRPr="00A21BF8">
        <w:rPr>
          <w:rFonts w:ascii="바탕체" w:eastAsia="바탕체" w:hAnsi="바탕체"/>
        </w:rPr>
        <w:t xml:space="preserve"> </w:t>
      </w:r>
      <w:r w:rsidR="00EB6893" w:rsidRPr="00A21BF8">
        <w:rPr>
          <w:rFonts w:ascii="바탕체" w:eastAsia="바탕체" w:hAnsi="바탕체" w:hint="eastAsia"/>
        </w:rPr>
        <w:t>원유재</w:t>
      </w:r>
      <w:r w:rsidRPr="00A21BF8">
        <w:rPr>
          <w:rFonts w:ascii="바탕체" w:eastAsia="바탕체" w:hAnsi="바탕체" w:hint="eastAsia"/>
        </w:rPr>
        <w:t xml:space="preserve"> 교수님 </w:t>
      </w:r>
      <w:r w:rsidRPr="00A21BF8">
        <w:rPr>
          <w:rFonts w:ascii="바탕체" w:eastAsia="바탕체" w:hAnsi="바탕체"/>
        </w:rPr>
        <w:t>(</w:t>
      </w:r>
      <w:r w:rsidRPr="00A21BF8">
        <w:rPr>
          <w:rFonts w:ascii="바탕체" w:eastAsia="바탕체" w:hAnsi="바탕체" w:hint="eastAsia"/>
        </w:rPr>
        <w:t>서명)</w:t>
      </w:r>
    </w:p>
    <w:p w14:paraId="6AD752FA" w14:textId="77777777" w:rsidR="0016423A" w:rsidRPr="00A21BF8" w:rsidRDefault="0016423A" w:rsidP="00811F1E">
      <w:pPr>
        <w:rPr>
          <w:rFonts w:ascii="바탕체" w:eastAsia="바탕체" w:hAnsi="바탕체"/>
        </w:rPr>
      </w:pPr>
    </w:p>
    <w:p w14:paraId="61973B07" w14:textId="77777777" w:rsidR="00811F1E" w:rsidRPr="00A21BF8" w:rsidRDefault="00811F1E" w:rsidP="00811F1E">
      <w:pPr>
        <w:rPr>
          <w:rFonts w:ascii="바탕체" w:eastAsia="바탕체" w:hAnsi="바탕체"/>
        </w:rPr>
      </w:pPr>
    </w:p>
    <w:p w14:paraId="01C05F47" w14:textId="77777777" w:rsidR="00032A93" w:rsidRPr="00A21BF8" w:rsidRDefault="00032A93">
      <w:pPr>
        <w:pStyle w:val="ab"/>
        <w:spacing w:after="360"/>
        <w:rPr>
          <w:rFonts w:ascii="바탕체" w:eastAsia="바탕체" w:hAnsi="바탕체"/>
        </w:rPr>
      </w:pPr>
      <w:r w:rsidRPr="00A21BF8">
        <w:rPr>
          <w:rFonts w:ascii="바탕체" w:eastAsia="바탕체" w:hAnsi="바탕체" w:hint="eastAsia"/>
        </w:rPr>
        <w:lastRenderedPageBreak/>
        <w:t>Table of Contents</w:t>
      </w:r>
    </w:p>
    <w:bookmarkStart w:id="0" w:name="_Toc508474794"/>
    <w:bookmarkStart w:id="1" w:name="_Toc513955113"/>
    <w:p w14:paraId="06F0CEDB" w14:textId="04C54205" w:rsidR="004101DE" w:rsidRPr="00A21BF8" w:rsidRDefault="004101DE">
      <w:pPr>
        <w:pStyle w:val="11"/>
        <w:tabs>
          <w:tab w:val="left" w:pos="800"/>
        </w:tabs>
        <w:ind w:left="200"/>
        <w:rPr>
          <w:rFonts w:ascii="바탕체" w:eastAsia="바탕체" w:hAnsi="바탕체"/>
          <w:b w:val="0"/>
          <w:bCs w:val="0"/>
          <w:caps w:val="0"/>
          <w:noProof/>
          <w:sz w:val="22"/>
        </w:rPr>
      </w:pPr>
      <w:r w:rsidRPr="00A21BF8">
        <w:rPr>
          <w:rFonts w:ascii="바탕체" w:eastAsia="바탕체" w:hAnsi="바탕체"/>
          <w:b w:val="0"/>
          <w:bCs w:val="0"/>
          <w:caps w:val="0"/>
        </w:rPr>
        <w:fldChar w:fldCharType="begin"/>
      </w:r>
      <w:r w:rsidRPr="00A21BF8">
        <w:rPr>
          <w:rFonts w:ascii="바탕체" w:eastAsia="바탕체" w:hAnsi="바탕체"/>
          <w:b w:val="0"/>
          <w:bCs w:val="0"/>
          <w:caps w:val="0"/>
        </w:rPr>
        <w:instrText xml:space="preserve"> TOC \o "1-3" \h \z \u </w:instrText>
      </w:r>
      <w:r w:rsidRPr="00A21BF8">
        <w:rPr>
          <w:rFonts w:ascii="바탕체" w:eastAsia="바탕체" w:hAnsi="바탕체"/>
          <w:b w:val="0"/>
          <w:bCs w:val="0"/>
          <w:caps w:val="0"/>
        </w:rPr>
        <w:fldChar w:fldCharType="separate"/>
      </w:r>
      <w:hyperlink w:anchor="_Toc197954646" w:history="1">
        <w:r w:rsidRPr="00A21BF8">
          <w:rPr>
            <w:rStyle w:val="af"/>
            <w:rFonts w:ascii="바탕체" w:eastAsia="바탕체" w:hAnsi="바탕체"/>
            <w:noProof/>
          </w:rPr>
          <w:t>1.</w:t>
        </w:r>
        <w:r w:rsidRPr="00A21BF8">
          <w:rPr>
            <w:rFonts w:ascii="바탕체" w:eastAsia="바탕체" w:hAnsi="바탕체"/>
            <w:b w:val="0"/>
            <w:bCs w:val="0"/>
            <w:caps w:val="0"/>
            <w:noProof/>
            <w:sz w:val="22"/>
          </w:rPr>
          <w:tab/>
        </w:r>
        <w:r w:rsidRPr="00A21BF8">
          <w:rPr>
            <w:rStyle w:val="af"/>
            <w:rFonts w:ascii="바탕체" w:eastAsia="바탕체" w:hAnsi="바탕체"/>
            <w:noProof/>
          </w:rPr>
          <w:t>Introduction</w:t>
        </w:r>
        <w:r w:rsidRPr="00A21BF8">
          <w:rPr>
            <w:rFonts w:ascii="바탕체" w:eastAsia="바탕체" w:hAnsi="바탕체"/>
            <w:noProof/>
            <w:webHidden/>
          </w:rPr>
          <w:tab/>
        </w:r>
        <w:r w:rsidRPr="00A21BF8">
          <w:rPr>
            <w:rFonts w:ascii="바탕체" w:eastAsia="바탕체" w:hAnsi="바탕체"/>
            <w:noProof/>
            <w:webHidden/>
          </w:rPr>
          <w:fldChar w:fldCharType="begin"/>
        </w:r>
        <w:r w:rsidRPr="00A21BF8">
          <w:rPr>
            <w:rFonts w:ascii="바탕체" w:eastAsia="바탕체" w:hAnsi="바탕체"/>
            <w:noProof/>
            <w:webHidden/>
          </w:rPr>
          <w:instrText xml:space="preserve"> PAGEREF _Toc197954646 \h </w:instrText>
        </w:r>
        <w:r w:rsidRPr="00A21BF8">
          <w:rPr>
            <w:rFonts w:ascii="바탕체" w:eastAsia="바탕체" w:hAnsi="바탕체"/>
            <w:noProof/>
            <w:webHidden/>
          </w:rPr>
        </w:r>
        <w:r w:rsidRPr="00A21BF8">
          <w:rPr>
            <w:rFonts w:ascii="바탕체" w:eastAsia="바탕체" w:hAnsi="바탕체"/>
            <w:noProof/>
            <w:webHidden/>
          </w:rPr>
          <w:fldChar w:fldCharType="separate"/>
        </w:r>
        <w:r w:rsidR="00225262">
          <w:rPr>
            <w:rFonts w:ascii="바탕체" w:eastAsia="바탕체" w:hAnsi="바탕체"/>
            <w:noProof/>
            <w:webHidden/>
          </w:rPr>
          <w:t>3</w:t>
        </w:r>
        <w:r w:rsidRPr="00A21BF8">
          <w:rPr>
            <w:rFonts w:ascii="바탕체" w:eastAsia="바탕체" w:hAnsi="바탕체"/>
            <w:noProof/>
            <w:webHidden/>
          </w:rPr>
          <w:fldChar w:fldCharType="end"/>
        </w:r>
      </w:hyperlink>
    </w:p>
    <w:p w14:paraId="5F3C6DEA" w14:textId="09C105C8" w:rsidR="004101DE" w:rsidRPr="00A21BF8" w:rsidRDefault="004101DE">
      <w:pPr>
        <w:pStyle w:val="20"/>
        <w:ind w:left="200"/>
        <w:rPr>
          <w:rFonts w:ascii="바탕체" w:eastAsia="바탕체" w:hAnsi="바탕체"/>
          <w:smallCaps w:val="0"/>
          <w:noProof/>
          <w:sz w:val="22"/>
        </w:rPr>
      </w:pPr>
      <w:hyperlink w:anchor="_Toc197954647" w:history="1">
        <w:r w:rsidRPr="00A21BF8">
          <w:rPr>
            <w:rStyle w:val="af"/>
            <w:rFonts w:ascii="바탕체" w:eastAsia="바탕체" w:hAnsi="바탕체"/>
            <w:noProof/>
          </w:rPr>
          <w:t>1.1.</w:t>
        </w:r>
        <w:r w:rsidRPr="00A21BF8">
          <w:rPr>
            <w:rFonts w:ascii="바탕체" w:eastAsia="바탕체" w:hAnsi="바탕체"/>
            <w:smallCaps w:val="0"/>
            <w:noProof/>
            <w:sz w:val="22"/>
          </w:rPr>
          <w:tab/>
        </w:r>
        <w:r w:rsidRPr="00A21BF8">
          <w:rPr>
            <w:rStyle w:val="af"/>
            <w:rFonts w:ascii="바탕체" w:eastAsia="바탕체" w:hAnsi="바탕체"/>
            <w:noProof/>
          </w:rPr>
          <w:t>Objective</w:t>
        </w:r>
        <w:r w:rsidRPr="00A21BF8">
          <w:rPr>
            <w:rFonts w:ascii="바탕체" w:eastAsia="바탕체" w:hAnsi="바탕체"/>
            <w:noProof/>
            <w:webHidden/>
          </w:rPr>
          <w:tab/>
        </w:r>
        <w:r w:rsidRPr="00A21BF8">
          <w:rPr>
            <w:rFonts w:ascii="바탕체" w:eastAsia="바탕체" w:hAnsi="바탕체"/>
            <w:noProof/>
            <w:webHidden/>
          </w:rPr>
          <w:fldChar w:fldCharType="begin"/>
        </w:r>
        <w:r w:rsidRPr="00A21BF8">
          <w:rPr>
            <w:rFonts w:ascii="바탕체" w:eastAsia="바탕체" w:hAnsi="바탕체"/>
            <w:noProof/>
            <w:webHidden/>
          </w:rPr>
          <w:instrText xml:space="preserve"> PAGEREF _Toc197954647 \h </w:instrText>
        </w:r>
        <w:r w:rsidRPr="00A21BF8">
          <w:rPr>
            <w:rFonts w:ascii="바탕체" w:eastAsia="바탕체" w:hAnsi="바탕체"/>
            <w:noProof/>
            <w:webHidden/>
          </w:rPr>
        </w:r>
        <w:r w:rsidRPr="00A21BF8">
          <w:rPr>
            <w:rFonts w:ascii="바탕체" w:eastAsia="바탕체" w:hAnsi="바탕체"/>
            <w:noProof/>
            <w:webHidden/>
          </w:rPr>
          <w:fldChar w:fldCharType="separate"/>
        </w:r>
        <w:r w:rsidR="00225262">
          <w:rPr>
            <w:rFonts w:ascii="바탕체" w:eastAsia="바탕체" w:hAnsi="바탕체"/>
            <w:noProof/>
            <w:webHidden/>
          </w:rPr>
          <w:t>3</w:t>
        </w:r>
        <w:r w:rsidRPr="00A21BF8">
          <w:rPr>
            <w:rFonts w:ascii="바탕체" w:eastAsia="바탕체" w:hAnsi="바탕체"/>
            <w:noProof/>
            <w:webHidden/>
          </w:rPr>
          <w:fldChar w:fldCharType="end"/>
        </w:r>
      </w:hyperlink>
    </w:p>
    <w:p w14:paraId="2C51995A" w14:textId="3460C720" w:rsidR="004101DE" w:rsidRPr="00A21BF8" w:rsidRDefault="004101DE">
      <w:pPr>
        <w:pStyle w:val="11"/>
        <w:tabs>
          <w:tab w:val="left" w:pos="800"/>
        </w:tabs>
        <w:ind w:left="200"/>
        <w:rPr>
          <w:rFonts w:ascii="바탕체" w:eastAsia="바탕체" w:hAnsi="바탕체"/>
          <w:b w:val="0"/>
          <w:bCs w:val="0"/>
          <w:caps w:val="0"/>
          <w:noProof/>
          <w:sz w:val="22"/>
        </w:rPr>
      </w:pPr>
      <w:hyperlink w:anchor="_Toc197954648" w:history="1">
        <w:r w:rsidRPr="00A21BF8">
          <w:rPr>
            <w:rStyle w:val="af"/>
            <w:rFonts w:ascii="바탕체" w:eastAsia="바탕체" w:hAnsi="바탕체"/>
            <w:noProof/>
          </w:rPr>
          <w:t>2.</w:t>
        </w:r>
        <w:r w:rsidRPr="00A21BF8">
          <w:rPr>
            <w:rFonts w:ascii="바탕체" w:eastAsia="바탕체" w:hAnsi="바탕체"/>
            <w:b w:val="0"/>
            <w:bCs w:val="0"/>
            <w:caps w:val="0"/>
            <w:noProof/>
            <w:sz w:val="22"/>
          </w:rPr>
          <w:tab/>
        </w:r>
        <w:r w:rsidRPr="00A21BF8">
          <w:rPr>
            <w:rStyle w:val="af"/>
            <w:rFonts w:ascii="바탕체" w:eastAsia="바탕체" w:hAnsi="바탕체"/>
            <w:noProof/>
          </w:rPr>
          <w:t>Test Plan</w:t>
        </w:r>
        <w:r w:rsidRPr="00A21BF8">
          <w:rPr>
            <w:rFonts w:ascii="바탕체" w:eastAsia="바탕체" w:hAnsi="바탕체"/>
            <w:noProof/>
            <w:webHidden/>
          </w:rPr>
          <w:tab/>
        </w:r>
        <w:r w:rsidRPr="00A21BF8">
          <w:rPr>
            <w:rFonts w:ascii="바탕체" w:eastAsia="바탕체" w:hAnsi="바탕체"/>
            <w:noProof/>
            <w:webHidden/>
          </w:rPr>
          <w:fldChar w:fldCharType="begin"/>
        </w:r>
        <w:r w:rsidRPr="00A21BF8">
          <w:rPr>
            <w:rFonts w:ascii="바탕체" w:eastAsia="바탕체" w:hAnsi="바탕체"/>
            <w:noProof/>
            <w:webHidden/>
          </w:rPr>
          <w:instrText xml:space="preserve"> PAGEREF _Toc197954648 \h </w:instrText>
        </w:r>
        <w:r w:rsidRPr="00A21BF8">
          <w:rPr>
            <w:rFonts w:ascii="바탕체" w:eastAsia="바탕체" w:hAnsi="바탕체"/>
            <w:noProof/>
            <w:webHidden/>
          </w:rPr>
        </w:r>
        <w:r w:rsidRPr="00A21BF8">
          <w:rPr>
            <w:rFonts w:ascii="바탕체" w:eastAsia="바탕체" w:hAnsi="바탕체"/>
            <w:noProof/>
            <w:webHidden/>
          </w:rPr>
          <w:fldChar w:fldCharType="separate"/>
        </w:r>
        <w:r w:rsidR="00225262">
          <w:rPr>
            <w:rFonts w:ascii="바탕체" w:eastAsia="바탕체" w:hAnsi="바탕체"/>
            <w:noProof/>
            <w:webHidden/>
          </w:rPr>
          <w:t>4</w:t>
        </w:r>
        <w:r w:rsidRPr="00A21BF8">
          <w:rPr>
            <w:rFonts w:ascii="바탕체" w:eastAsia="바탕체" w:hAnsi="바탕체"/>
            <w:noProof/>
            <w:webHidden/>
          </w:rPr>
          <w:fldChar w:fldCharType="end"/>
        </w:r>
      </w:hyperlink>
    </w:p>
    <w:p w14:paraId="5174E863" w14:textId="1B880FEC" w:rsidR="004101DE" w:rsidRPr="00A21BF8" w:rsidRDefault="004101DE">
      <w:pPr>
        <w:pStyle w:val="11"/>
        <w:tabs>
          <w:tab w:val="left" w:pos="800"/>
        </w:tabs>
        <w:ind w:left="200"/>
        <w:rPr>
          <w:rFonts w:ascii="바탕체" w:eastAsia="바탕체" w:hAnsi="바탕체"/>
          <w:b w:val="0"/>
          <w:bCs w:val="0"/>
          <w:caps w:val="0"/>
          <w:noProof/>
          <w:sz w:val="22"/>
        </w:rPr>
      </w:pPr>
      <w:hyperlink w:anchor="_Toc197954649" w:history="1">
        <w:r w:rsidRPr="00A21BF8">
          <w:rPr>
            <w:rStyle w:val="af"/>
            <w:rFonts w:ascii="바탕체" w:eastAsia="바탕체" w:hAnsi="바탕체"/>
            <w:noProof/>
          </w:rPr>
          <w:t>3.</w:t>
        </w:r>
        <w:r w:rsidRPr="00A21BF8">
          <w:rPr>
            <w:rFonts w:ascii="바탕체" w:eastAsia="바탕체" w:hAnsi="바탕체"/>
            <w:b w:val="0"/>
            <w:bCs w:val="0"/>
            <w:caps w:val="0"/>
            <w:noProof/>
            <w:sz w:val="22"/>
          </w:rPr>
          <w:tab/>
        </w:r>
        <w:r w:rsidRPr="00A21BF8">
          <w:rPr>
            <w:rStyle w:val="af"/>
            <w:rFonts w:ascii="바탕체" w:eastAsia="바탕체" w:hAnsi="바탕체"/>
            <w:noProof/>
          </w:rPr>
          <w:t>Test Cases</w:t>
        </w:r>
        <w:r w:rsidRPr="00A21BF8">
          <w:rPr>
            <w:rFonts w:ascii="바탕체" w:eastAsia="바탕체" w:hAnsi="바탕체"/>
            <w:noProof/>
            <w:webHidden/>
          </w:rPr>
          <w:tab/>
        </w:r>
        <w:r w:rsidRPr="00A21BF8">
          <w:rPr>
            <w:rFonts w:ascii="바탕체" w:eastAsia="바탕체" w:hAnsi="바탕체"/>
            <w:noProof/>
            <w:webHidden/>
          </w:rPr>
          <w:fldChar w:fldCharType="begin"/>
        </w:r>
        <w:r w:rsidRPr="00A21BF8">
          <w:rPr>
            <w:rFonts w:ascii="바탕체" w:eastAsia="바탕체" w:hAnsi="바탕체"/>
            <w:noProof/>
            <w:webHidden/>
          </w:rPr>
          <w:instrText xml:space="preserve"> PAGEREF _Toc197954649 \h </w:instrText>
        </w:r>
        <w:r w:rsidRPr="00A21BF8">
          <w:rPr>
            <w:rFonts w:ascii="바탕체" w:eastAsia="바탕체" w:hAnsi="바탕체"/>
            <w:noProof/>
            <w:webHidden/>
          </w:rPr>
        </w:r>
        <w:r w:rsidRPr="00A21BF8">
          <w:rPr>
            <w:rFonts w:ascii="바탕체" w:eastAsia="바탕체" w:hAnsi="바탕체"/>
            <w:noProof/>
            <w:webHidden/>
          </w:rPr>
          <w:fldChar w:fldCharType="separate"/>
        </w:r>
        <w:r w:rsidR="00225262">
          <w:rPr>
            <w:rFonts w:ascii="바탕체" w:eastAsia="바탕체" w:hAnsi="바탕체"/>
            <w:noProof/>
            <w:webHidden/>
          </w:rPr>
          <w:t>8</w:t>
        </w:r>
        <w:r w:rsidRPr="00A21BF8">
          <w:rPr>
            <w:rFonts w:ascii="바탕체" w:eastAsia="바탕체" w:hAnsi="바탕체"/>
            <w:noProof/>
            <w:webHidden/>
          </w:rPr>
          <w:fldChar w:fldCharType="end"/>
        </w:r>
      </w:hyperlink>
    </w:p>
    <w:p w14:paraId="0D03FDE0" w14:textId="610BD0DF" w:rsidR="004101DE" w:rsidRPr="00A21BF8" w:rsidRDefault="004101DE">
      <w:pPr>
        <w:pStyle w:val="11"/>
        <w:tabs>
          <w:tab w:val="left" w:pos="800"/>
        </w:tabs>
        <w:ind w:left="200"/>
        <w:rPr>
          <w:rFonts w:ascii="바탕체" w:eastAsia="바탕체" w:hAnsi="바탕체"/>
          <w:b w:val="0"/>
          <w:bCs w:val="0"/>
          <w:caps w:val="0"/>
          <w:noProof/>
          <w:sz w:val="22"/>
        </w:rPr>
      </w:pPr>
      <w:hyperlink w:anchor="_Toc197954650" w:history="1">
        <w:r w:rsidRPr="00A21BF8">
          <w:rPr>
            <w:rStyle w:val="af"/>
            <w:rFonts w:ascii="바탕체" w:eastAsia="바탕체" w:hAnsi="바탕체"/>
            <w:noProof/>
          </w:rPr>
          <w:t>4.</w:t>
        </w:r>
        <w:r w:rsidRPr="00A21BF8">
          <w:rPr>
            <w:rFonts w:ascii="바탕체" w:eastAsia="바탕체" w:hAnsi="바탕체"/>
            <w:b w:val="0"/>
            <w:bCs w:val="0"/>
            <w:caps w:val="0"/>
            <w:noProof/>
            <w:sz w:val="22"/>
          </w:rPr>
          <w:tab/>
        </w:r>
        <w:r w:rsidRPr="00A21BF8">
          <w:rPr>
            <w:rStyle w:val="af"/>
            <w:rFonts w:ascii="바탕체" w:eastAsia="바탕체" w:hAnsi="바탕체"/>
            <w:noProof/>
          </w:rPr>
          <w:t>AI 도구 활용 정보</w:t>
        </w:r>
        <w:r w:rsidRPr="00A21BF8">
          <w:rPr>
            <w:rFonts w:ascii="바탕체" w:eastAsia="바탕체" w:hAnsi="바탕체"/>
            <w:noProof/>
            <w:webHidden/>
          </w:rPr>
          <w:tab/>
        </w:r>
        <w:r w:rsidRPr="00A21BF8">
          <w:rPr>
            <w:rFonts w:ascii="바탕체" w:eastAsia="바탕체" w:hAnsi="바탕체"/>
            <w:noProof/>
            <w:webHidden/>
          </w:rPr>
          <w:fldChar w:fldCharType="begin"/>
        </w:r>
        <w:r w:rsidRPr="00A21BF8">
          <w:rPr>
            <w:rFonts w:ascii="바탕체" w:eastAsia="바탕체" w:hAnsi="바탕체"/>
            <w:noProof/>
            <w:webHidden/>
          </w:rPr>
          <w:instrText xml:space="preserve"> PAGEREF _Toc197954650 \h </w:instrText>
        </w:r>
        <w:r w:rsidRPr="00A21BF8">
          <w:rPr>
            <w:rFonts w:ascii="바탕체" w:eastAsia="바탕체" w:hAnsi="바탕체"/>
            <w:noProof/>
            <w:webHidden/>
          </w:rPr>
        </w:r>
        <w:r w:rsidRPr="00A21BF8">
          <w:rPr>
            <w:rFonts w:ascii="바탕체" w:eastAsia="바탕체" w:hAnsi="바탕체"/>
            <w:noProof/>
            <w:webHidden/>
          </w:rPr>
          <w:fldChar w:fldCharType="separate"/>
        </w:r>
        <w:r w:rsidR="00225262">
          <w:rPr>
            <w:rFonts w:ascii="바탕체" w:eastAsia="바탕체" w:hAnsi="바탕체"/>
            <w:noProof/>
            <w:webHidden/>
          </w:rPr>
          <w:t>10</w:t>
        </w:r>
        <w:r w:rsidRPr="00A21BF8">
          <w:rPr>
            <w:rFonts w:ascii="바탕체" w:eastAsia="바탕체" w:hAnsi="바탕체"/>
            <w:noProof/>
            <w:webHidden/>
          </w:rPr>
          <w:fldChar w:fldCharType="end"/>
        </w:r>
      </w:hyperlink>
    </w:p>
    <w:p w14:paraId="38E674D1" w14:textId="6D2F4108" w:rsidR="00811F1E" w:rsidRPr="00A21BF8" w:rsidRDefault="004101DE" w:rsidP="00811F1E">
      <w:pPr>
        <w:rPr>
          <w:rFonts w:ascii="바탕체" w:eastAsia="바탕체" w:hAnsi="바탕체"/>
        </w:rPr>
      </w:pPr>
      <w:r w:rsidRPr="00A21BF8">
        <w:rPr>
          <w:rFonts w:ascii="바탕체" w:eastAsia="바탕체" w:hAnsi="바탕체"/>
          <w:b/>
          <w:bCs/>
          <w:caps/>
        </w:rPr>
        <w:fldChar w:fldCharType="end"/>
      </w:r>
    </w:p>
    <w:p w14:paraId="7C1C4186" w14:textId="77777777" w:rsidR="00032A93" w:rsidRPr="00A21BF8" w:rsidRDefault="00811F1E" w:rsidP="005540D7">
      <w:pPr>
        <w:pStyle w:val="10"/>
        <w:spacing w:before="540" w:after="360" w:line="360" w:lineRule="auto"/>
        <w:rPr>
          <w:rFonts w:ascii="바탕체" w:eastAsia="바탕체" w:hAnsi="바탕체"/>
        </w:rPr>
      </w:pPr>
      <w:r w:rsidRPr="00A21BF8">
        <w:rPr>
          <w:rFonts w:ascii="바탕체" w:eastAsia="바탕체" w:hAnsi="바탕체"/>
        </w:rPr>
        <w:br w:type="page"/>
      </w:r>
      <w:bookmarkStart w:id="2" w:name="_Toc197954646"/>
      <w:r w:rsidR="00032A93" w:rsidRPr="00A21BF8">
        <w:rPr>
          <w:rFonts w:ascii="바탕체" w:eastAsia="바탕체" w:hAnsi="바탕체" w:hint="eastAsia"/>
        </w:rPr>
        <w:lastRenderedPageBreak/>
        <w:t>Introduction</w:t>
      </w:r>
      <w:bookmarkEnd w:id="0"/>
      <w:bookmarkEnd w:id="1"/>
      <w:bookmarkEnd w:id="2"/>
    </w:p>
    <w:p w14:paraId="630ABC72" w14:textId="77777777" w:rsidR="00032A93" w:rsidRPr="00A21BF8" w:rsidRDefault="00032A93" w:rsidP="005540D7">
      <w:pPr>
        <w:pStyle w:val="2"/>
        <w:spacing w:before="360" w:after="360" w:line="360" w:lineRule="auto"/>
        <w:ind w:left="967"/>
        <w:rPr>
          <w:rFonts w:ascii="바탕체" w:eastAsia="바탕체" w:hAnsi="바탕체"/>
        </w:rPr>
      </w:pPr>
      <w:bookmarkStart w:id="3" w:name="_Toc508474795"/>
      <w:bookmarkStart w:id="4" w:name="_Toc513955114"/>
      <w:bookmarkStart w:id="5" w:name="_Toc197954647"/>
      <w:r w:rsidRPr="00A21BF8">
        <w:rPr>
          <w:rFonts w:ascii="바탕체" w:eastAsia="바탕체" w:hAnsi="바탕체" w:hint="eastAsia"/>
        </w:rPr>
        <w:t>Objective</w:t>
      </w:r>
      <w:bookmarkEnd w:id="3"/>
      <w:bookmarkEnd w:id="4"/>
      <w:bookmarkEnd w:id="5"/>
    </w:p>
    <w:p w14:paraId="649E1621" w14:textId="77777777" w:rsidR="00A21BF8" w:rsidRPr="00A21BF8" w:rsidRDefault="00A21BF8" w:rsidP="005540D7">
      <w:pPr>
        <w:pStyle w:val="a3"/>
        <w:spacing w:after="180" w:line="360" w:lineRule="auto"/>
        <w:ind w:leftChars="300"/>
        <w:rPr>
          <w:rFonts w:ascii="바탕체" w:eastAsia="바탕체" w:hAnsi="바탕체"/>
        </w:rPr>
      </w:pPr>
      <w:r w:rsidRPr="00A21BF8">
        <w:rPr>
          <w:rFonts w:ascii="바탕체" w:eastAsia="바탕체" w:hAnsi="바탕체"/>
        </w:rPr>
        <w:t>이 문서의 목적은 "미세먼지 데이터 시각화 웹 서비스"에 대한 테스트 계획 및 테스트 케이스 명세를 제공하는 데 있다. 이 문서는 다음과 같은 내용을 포함한다:</w:t>
      </w:r>
    </w:p>
    <w:p w14:paraId="1FC3EB53" w14:textId="77777777" w:rsidR="00A21BF8" w:rsidRPr="00A21BF8" w:rsidRDefault="00A21BF8" w:rsidP="005540D7">
      <w:pPr>
        <w:pStyle w:val="a3"/>
        <w:numPr>
          <w:ilvl w:val="0"/>
          <w:numId w:val="45"/>
        </w:numPr>
        <w:spacing w:after="180" w:line="360" w:lineRule="auto"/>
        <w:ind w:leftChars="300" w:left="960"/>
        <w:rPr>
          <w:rFonts w:ascii="바탕체" w:eastAsia="바탕체" w:hAnsi="바탕체"/>
        </w:rPr>
      </w:pPr>
      <w:r w:rsidRPr="00A21BF8">
        <w:rPr>
          <w:rFonts w:ascii="바탕체" w:eastAsia="바탕체" w:hAnsi="바탕체"/>
        </w:rPr>
        <w:t>구현된 시스템을 대상으로 어떤 요소를 테스트할 것인지 명시</w:t>
      </w:r>
    </w:p>
    <w:p w14:paraId="3A2781E1" w14:textId="77777777" w:rsidR="00A21BF8" w:rsidRPr="00A21BF8" w:rsidRDefault="00A21BF8" w:rsidP="005540D7">
      <w:pPr>
        <w:pStyle w:val="a3"/>
        <w:numPr>
          <w:ilvl w:val="0"/>
          <w:numId w:val="45"/>
        </w:numPr>
        <w:spacing w:after="180" w:line="360" w:lineRule="auto"/>
        <w:ind w:leftChars="300" w:left="960"/>
        <w:rPr>
          <w:rFonts w:ascii="바탕체" w:eastAsia="바탕체" w:hAnsi="바탕체"/>
        </w:rPr>
      </w:pPr>
      <w:r w:rsidRPr="00A21BF8">
        <w:rPr>
          <w:rFonts w:ascii="바탕체" w:eastAsia="바탕체" w:hAnsi="바탕체"/>
        </w:rPr>
        <w:t>테스트 수행 방법 및 절차</w:t>
      </w:r>
    </w:p>
    <w:p w14:paraId="18AE6D75" w14:textId="77777777" w:rsidR="00A21BF8" w:rsidRPr="00A21BF8" w:rsidRDefault="00A21BF8" w:rsidP="005540D7">
      <w:pPr>
        <w:pStyle w:val="a3"/>
        <w:numPr>
          <w:ilvl w:val="0"/>
          <w:numId w:val="45"/>
        </w:numPr>
        <w:spacing w:after="180" w:line="360" w:lineRule="auto"/>
        <w:ind w:leftChars="300" w:left="960"/>
        <w:rPr>
          <w:rFonts w:ascii="바탕체" w:eastAsia="바탕체" w:hAnsi="바탕체"/>
        </w:rPr>
      </w:pPr>
      <w:r w:rsidRPr="00A21BF8">
        <w:rPr>
          <w:rFonts w:ascii="바탕체" w:eastAsia="바탕체" w:hAnsi="바탕체"/>
        </w:rPr>
        <w:t>테스트 케이스에 대한 구체적 명세 및 예상 결과</w:t>
      </w:r>
    </w:p>
    <w:p w14:paraId="76A9D760" w14:textId="77777777" w:rsidR="00A21BF8" w:rsidRPr="00A21BF8" w:rsidRDefault="00A21BF8" w:rsidP="005540D7">
      <w:pPr>
        <w:pStyle w:val="a3"/>
        <w:spacing w:after="180" w:line="360" w:lineRule="auto"/>
        <w:ind w:leftChars="300"/>
        <w:rPr>
          <w:rFonts w:ascii="바탕체" w:eastAsia="바탕체" w:hAnsi="바탕체"/>
        </w:rPr>
      </w:pPr>
      <w:r w:rsidRPr="00A21BF8">
        <w:rPr>
          <w:rFonts w:ascii="바탕체" w:eastAsia="바탕체" w:hAnsi="바탕체"/>
        </w:rPr>
        <w:t>이를 통해 시스템의 품질을 확보하고, 기능적 요구사항이 충족되었는지 검증할 수 있다.</w:t>
      </w:r>
    </w:p>
    <w:p w14:paraId="4D78153C" w14:textId="77777777" w:rsidR="00733783" w:rsidRPr="00A21BF8" w:rsidRDefault="00733783" w:rsidP="005540D7">
      <w:pPr>
        <w:pStyle w:val="a3"/>
        <w:spacing w:afterLines="0" w:line="360" w:lineRule="auto"/>
        <w:ind w:leftChars="300"/>
        <w:rPr>
          <w:rFonts w:ascii="바탕체" w:eastAsia="바탕체" w:hAnsi="바탕체"/>
          <w:kern w:val="0"/>
          <w:szCs w:val="20"/>
        </w:rPr>
      </w:pPr>
    </w:p>
    <w:p w14:paraId="12D3750B" w14:textId="77777777" w:rsidR="0073452E" w:rsidRPr="00A21BF8" w:rsidRDefault="00A3341E" w:rsidP="005540D7">
      <w:pPr>
        <w:pStyle w:val="10"/>
        <w:wordWrap/>
        <w:adjustRightInd w:val="0"/>
        <w:spacing w:before="540" w:after="360" w:line="360" w:lineRule="auto"/>
        <w:jc w:val="left"/>
        <w:rPr>
          <w:rFonts w:ascii="바탕체" w:eastAsia="바탕체" w:hAnsi="바탕체"/>
        </w:rPr>
      </w:pPr>
      <w:r w:rsidRPr="00A21BF8">
        <w:rPr>
          <w:rFonts w:ascii="바탕체" w:eastAsia="바탕체" w:hAnsi="바탕체"/>
        </w:rPr>
        <w:br w:type="page"/>
      </w:r>
      <w:bookmarkStart w:id="6" w:name="_Toc197954648"/>
      <w:r w:rsidR="00A02D76" w:rsidRPr="00A21BF8">
        <w:rPr>
          <w:rFonts w:ascii="바탕체" w:eastAsia="바탕체" w:hAnsi="바탕체" w:hint="eastAsia"/>
        </w:rPr>
        <w:lastRenderedPageBreak/>
        <w:t xml:space="preserve">Test </w:t>
      </w:r>
      <w:r w:rsidR="003A3672" w:rsidRPr="00A21BF8">
        <w:rPr>
          <w:rFonts w:ascii="바탕체" w:eastAsia="바탕체" w:hAnsi="바탕체" w:hint="eastAsia"/>
        </w:rPr>
        <w:t>P</w:t>
      </w:r>
      <w:r w:rsidR="003A3672" w:rsidRPr="00A21BF8">
        <w:rPr>
          <w:rFonts w:ascii="바탕체" w:eastAsia="바탕체" w:hAnsi="바탕체"/>
        </w:rPr>
        <w:t>lan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A02D76" w:rsidRPr="00A21BF8" w14:paraId="4157C11A" w14:textId="77777777" w:rsidTr="00AF3A55">
        <w:tc>
          <w:tcPr>
            <w:tcW w:w="8720" w:type="dxa"/>
            <w:shd w:val="clear" w:color="auto" w:fill="D9D9D9"/>
          </w:tcPr>
          <w:p w14:paraId="553DDD18" w14:textId="77777777" w:rsidR="00A02D76" w:rsidRPr="00A21BF8" w:rsidRDefault="00A02D76" w:rsidP="005540D7">
            <w:pPr>
              <w:spacing w:line="360" w:lineRule="auto"/>
              <w:rPr>
                <w:rFonts w:ascii="바탕체" w:eastAsia="바탕체" w:hAnsi="바탕체"/>
                <w:b/>
                <w:szCs w:val="20"/>
              </w:rPr>
            </w:pPr>
            <w:r w:rsidRPr="00A21BF8">
              <w:rPr>
                <w:rFonts w:ascii="바탕체" w:eastAsia="바탕체" w:hAnsi="바탕체" w:hint="eastAsia"/>
                <w:b/>
                <w:szCs w:val="20"/>
              </w:rPr>
              <w:t xml:space="preserve">1. </w:t>
            </w:r>
            <w:r w:rsidR="003A3672" w:rsidRPr="00A21BF8">
              <w:rPr>
                <w:rFonts w:ascii="바탕체" w:eastAsia="바탕체" w:hAnsi="바탕체"/>
                <w:b/>
                <w:szCs w:val="20"/>
              </w:rPr>
              <w:t xml:space="preserve">배경과 </w:t>
            </w:r>
            <w:r w:rsidR="003A3672" w:rsidRPr="00A21BF8">
              <w:rPr>
                <w:rFonts w:ascii="바탕체" w:eastAsia="바탕체" w:hAnsi="바탕체" w:hint="eastAsia"/>
                <w:b/>
                <w:szCs w:val="20"/>
              </w:rPr>
              <w:t>목적</w:t>
            </w:r>
          </w:p>
        </w:tc>
      </w:tr>
      <w:tr w:rsidR="00A02D76" w:rsidRPr="00A21BF8" w14:paraId="043AFF10" w14:textId="77777777" w:rsidTr="00AF3A55">
        <w:tc>
          <w:tcPr>
            <w:tcW w:w="8720" w:type="dxa"/>
            <w:shd w:val="clear" w:color="auto" w:fill="F2F2F2"/>
          </w:tcPr>
          <w:p w14:paraId="5E97E50D" w14:textId="77777777" w:rsidR="00A02D76" w:rsidRPr="00A21BF8" w:rsidRDefault="00A02D76" w:rsidP="005540D7">
            <w:pPr>
              <w:spacing w:line="360" w:lineRule="auto"/>
              <w:rPr>
                <w:rFonts w:ascii="바탕체" w:eastAsia="바탕체" w:hAnsi="바탕체"/>
                <w:szCs w:val="20"/>
              </w:rPr>
            </w:pPr>
            <w:r w:rsidRPr="00A21BF8">
              <w:rPr>
                <w:rFonts w:ascii="바탕체" w:eastAsia="바탕체" w:hAnsi="바탕체" w:hint="eastAsia"/>
                <w:szCs w:val="20"/>
              </w:rPr>
              <w:t xml:space="preserve">1.1 </w:t>
            </w:r>
            <w:r w:rsidR="003A3672" w:rsidRPr="00A21BF8">
              <w:rPr>
                <w:rFonts w:ascii="바탕체" w:eastAsia="바탕체" w:hAnsi="바탕체" w:hint="eastAsia"/>
                <w:szCs w:val="20"/>
              </w:rPr>
              <w:t>배경</w:t>
            </w:r>
          </w:p>
        </w:tc>
      </w:tr>
      <w:tr w:rsidR="00A02D76" w:rsidRPr="00A21BF8" w14:paraId="1D09D9DD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46220960" w14:textId="77777777" w:rsidR="00377BD5" w:rsidRDefault="00F76F87" w:rsidP="005540D7">
            <w:pPr>
              <w:pStyle w:val="af9"/>
              <w:spacing w:line="360" w:lineRule="auto"/>
              <w:rPr>
                <w:rFonts w:ascii="바탕체" w:eastAsia="바탕체" w:hAnsi="바탕체"/>
              </w:rPr>
            </w:pPr>
            <w:r w:rsidRPr="00A21BF8">
              <w:rPr>
                <w:rFonts w:ascii="바탕체" w:eastAsia="바탕체" w:hAnsi="바탕체"/>
              </w:rPr>
              <w:t>이 문서는 미세먼지 데이터 시각화 웹 서비스에 대한 테스트 계획서이다. 본 웹사이트는</w:t>
            </w:r>
          </w:p>
          <w:p w14:paraId="4BAABA32" w14:textId="22CE75BA" w:rsidR="00F76F87" w:rsidRPr="00A21BF8" w:rsidRDefault="00F76F87" w:rsidP="005540D7">
            <w:pPr>
              <w:pStyle w:val="af9"/>
              <w:spacing w:line="360" w:lineRule="auto"/>
              <w:rPr>
                <w:rFonts w:ascii="바탕체" w:eastAsia="바탕체" w:hAnsi="바탕체"/>
              </w:rPr>
            </w:pPr>
            <w:r w:rsidRPr="00A21BF8">
              <w:rPr>
                <w:rFonts w:ascii="바탕체" w:eastAsia="바탕체" w:hAnsi="바탕체"/>
              </w:rPr>
              <w:t>다음과 같은 기능을 제공한다:</w:t>
            </w:r>
          </w:p>
          <w:p w14:paraId="6FB5FAC9" w14:textId="77777777" w:rsidR="00F76F87" w:rsidRPr="00A21BF8" w:rsidRDefault="00F76F87" w:rsidP="005540D7">
            <w:pPr>
              <w:pStyle w:val="af9"/>
              <w:numPr>
                <w:ilvl w:val="0"/>
                <w:numId w:val="34"/>
              </w:numPr>
              <w:spacing w:line="360" w:lineRule="auto"/>
              <w:rPr>
                <w:rFonts w:ascii="바탕체" w:eastAsia="바탕체" w:hAnsi="바탕체"/>
              </w:rPr>
            </w:pPr>
            <w:r w:rsidRPr="00A21BF8">
              <w:rPr>
                <w:rFonts w:ascii="바탕체" w:eastAsia="바탕체" w:hAnsi="바탕체"/>
              </w:rPr>
              <w:t>미세먼지, 초미세먼지, 오존 등의 정보를 게이지, 원형 차트로 표현</w:t>
            </w:r>
          </w:p>
          <w:p w14:paraId="3362DD11" w14:textId="77777777" w:rsidR="00F76F87" w:rsidRPr="00A21BF8" w:rsidRDefault="00F76F87" w:rsidP="005540D7">
            <w:pPr>
              <w:pStyle w:val="af9"/>
              <w:numPr>
                <w:ilvl w:val="0"/>
                <w:numId w:val="34"/>
              </w:numPr>
              <w:spacing w:line="360" w:lineRule="auto"/>
              <w:rPr>
                <w:rFonts w:ascii="바탕체" w:eastAsia="바탕체" w:hAnsi="바탕체"/>
              </w:rPr>
            </w:pPr>
            <w:r w:rsidRPr="00A21BF8">
              <w:rPr>
                <w:rFonts w:ascii="바탕체" w:eastAsia="바탕체" w:hAnsi="바탕체"/>
              </w:rPr>
              <w:t>미세먼지에 대한 대처방안 혹은 행동방안 제시</w:t>
            </w:r>
          </w:p>
          <w:p w14:paraId="2A0BAD73" w14:textId="1D71B4F8" w:rsidR="005C5124" w:rsidRPr="00147AAA" w:rsidRDefault="00F76F87" w:rsidP="005540D7">
            <w:pPr>
              <w:pStyle w:val="af9"/>
              <w:numPr>
                <w:ilvl w:val="0"/>
                <w:numId w:val="34"/>
              </w:numPr>
              <w:spacing w:line="360" w:lineRule="auto"/>
              <w:rPr>
                <w:rFonts w:ascii="바탕체" w:eastAsia="바탕체" w:hAnsi="바탕체"/>
              </w:rPr>
            </w:pPr>
            <w:r w:rsidRPr="00A21BF8">
              <w:rPr>
                <w:rFonts w:ascii="바탕체" w:eastAsia="바탕체" w:hAnsi="바탕체"/>
              </w:rPr>
              <w:t>색상 시각화를 통한 지도 서비스 제공</w:t>
            </w:r>
          </w:p>
        </w:tc>
      </w:tr>
      <w:tr w:rsidR="003A3672" w:rsidRPr="00A21BF8" w14:paraId="437CF937" w14:textId="77777777" w:rsidTr="00514B88">
        <w:trPr>
          <w:trHeight w:val="72"/>
        </w:trPr>
        <w:tc>
          <w:tcPr>
            <w:tcW w:w="8720" w:type="dxa"/>
            <w:shd w:val="clear" w:color="auto" w:fill="F2F2F2"/>
          </w:tcPr>
          <w:p w14:paraId="1DF7B8E5" w14:textId="77777777" w:rsidR="003A3672" w:rsidRPr="00A21BF8" w:rsidRDefault="003A3672" w:rsidP="005540D7">
            <w:pPr>
              <w:pStyle w:val="af9"/>
              <w:spacing w:line="360" w:lineRule="auto"/>
              <w:rPr>
                <w:rFonts w:ascii="바탕체" w:eastAsia="바탕체" w:hAnsi="바탕체"/>
                <w:sz w:val="18"/>
              </w:rPr>
            </w:pPr>
            <w:r w:rsidRPr="00A21BF8">
              <w:rPr>
                <w:rFonts w:ascii="바탕체" w:eastAsia="바탕체" w:hAnsi="바탕체" w:hint="eastAsia"/>
              </w:rPr>
              <w:t>1.</w:t>
            </w:r>
            <w:r w:rsidRPr="00A21BF8">
              <w:rPr>
                <w:rFonts w:ascii="바탕체" w:eastAsia="바탕체" w:hAnsi="바탕체"/>
              </w:rPr>
              <w:t>2</w:t>
            </w:r>
            <w:r w:rsidRPr="00A21BF8">
              <w:rPr>
                <w:rFonts w:ascii="바탕체" w:eastAsia="바탕체" w:hAnsi="바탕체" w:hint="eastAsia"/>
              </w:rPr>
              <w:t xml:space="preserve"> 테스트 목적</w:t>
            </w:r>
          </w:p>
        </w:tc>
      </w:tr>
      <w:tr w:rsidR="003A3672" w:rsidRPr="00A21BF8" w14:paraId="01878033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1B28A67B" w14:textId="1336233E" w:rsidR="00A21BF8" w:rsidRPr="00A21BF8" w:rsidRDefault="001779D1" w:rsidP="00377BD5">
            <w:pPr>
              <w:pStyle w:val="af9"/>
              <w:spacing w:line="360" w:lineRule="auto"/>
              <w:ind w:leftChars="100" w:left="200"/>
              <w:rPr>
                <w:rFonts w:ascii="바탕체" w:eastAsia="바탕체" w:hAnsi="바탕체"/>
              </w:rPr>
            </w:pPr>
            <w:r w:rsidRPr="001779D1">
              <w:rPr>
                <w:rFonts w:ascii="바탕체" w:eastAsia="바탕체" w:hAnsi="바탕체"/>
              </w:rPr>
              <w:t>프로젝트 완성을 위한 핵심 기능의 검증과 사용자 중심의 UI 전달력 확인을 통해, 서비스 품질과 완성도를 높이는 것을 테스트의 주요 목적으로 한다.</w:t>
            </w:r>
          </w:p>
        </w:tc>
      </w:tr>
      <w:tr w:rsidR="00A02D76" w:rsidRPr="00A21BF8" w14:paraId="316D66AB" w14:textId="77777777" w:rsidTr="00AF3A55">
        <w:trPr>
          <w:trHeight w:val="72"/>
        </w:trPr>
        <w:tc>
          <w:tcPr>
            <w:tcW w:w="8720" w:type="dxa"/>
            <w:shd w:val="clear" w:color="auto" w:fill="D9D9D9"/>
          </w:tcPr>
          <w:p w14:paraId="464DCAE4" w14:textId="77777777" w:rsidR="00A02D76" w:rsidRPr="00A21BF8" w:rsidRDefault="00A02D76" w:rsidP="005540D7">
            <w:pPr>
              <w:spacing w:line="360" w:lineRule="auto"/>
              <w:rPr>
                <w:rFonts w:ascii="바탕체" w:eastAsia="바탕체" w:hAnsi="바탕체"/>
                <w:b/>
                <w:szCs w:val="20"/>
              </w:rPr>
            </w:pPr>
            <w:r w:rsidRPr="00A21BF8">
              <w:rPr>
                <w:rFonts w:ascii="바탕체" w:eastAsia="바탕체" w:hAnsi="바탕체" w:hint="eastAsia"/>
                <w:b/>
                <w:szCs w:val="20"/>
              </w:rPr>
              <w:t xml:space="preserve">2. 테스트 </w:t>
            </w:r>
            <w:r w:rsidR="001347E5" w:rsidRPr="00A21BF8">
              <w:rPr>
                <w:rFonts w:ascii="바탕체" w:eastAsia="바탕체" w:hAnsi="바탕체" w:hint="eastAsia"/>
                <w:b/>
                <w:szCs w:val="20"/>
              </w:rPr>
              <w:t>상세</w:t>
            </w:r>
          </w:p>
        </w:tc>
      </w:tr>
      <w:tr w:rsidR="00E4279F" w:rsidRPr="00A21BF8" w14:paraId="5BD33459" w14:textId="77777777" w:rsidTr="00AF3A55">
        <w:trPr>
          <w:trHeight w:val="72"/>
        </w:trPr>
        <w:tc>
          <w:tcPr>
            <w:tcW w:w="8720" w:type="dxa"/>
            <w:shd w:val="clear" w:color="auto" w:fill="F2F2F2"/>
          </w:tcPr>
          <w:p w14:paraId="4D088B42" w14:textId="77777777" w:rsidR="00E4279F" w:rsidRPr="00A21BF8" w:rsidRDefault="00E4279F" w:rsidP="005540D7">
            <w:pPr>
              <w:pStyle w:val="af9"/>
              <w:spacing w:line="360" w:lineRule="auto"/>
              <w:rPr>
                <w:rFonts w:ascii="바탕체" w:eastAsia="바탕체" w:hAnsi="바탕체"/>
              </w:rPr>
            </w:pPr>
            <w:r w:rsidRPr="00A21BF8">
              <w:rPr>
                <w:rFonts w:ascii="바탕체" w:eastAsia="바탕체" w:hAnsi="바탕체" w:hint="eastAsia"/>
              </w:rPr>
              <w:t xml:space="preserve">2.1 테스트 </w:t>
            </w:r>
            <w:r w:rsidR="003A3672" w:rsidRPr="00A21BF8">
              <w:rPr>
                <w:rFonts w:ascii="바탕체" w:eastAsia="바탕체" w:hAnsi="바탕체" w:hint="eastAsia"/>
              </w:rPr>
              <w:t>항목</w:t>
            </w:r>
          </w:p>
        </w:tc>
      </w:tr>
      <w:tr w:rsidR="00E4279F" w:rsidRPr="00A21BF8" w14:paraId="727F3610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42E1FBA1" w14:textId="3EB9D567" w:rsidR="005C5124" w:rsidRPr="00A21BF8" w:rsidRDefault="005C5124" w:rsidP="00147AAA">
            <w:pPr>
              <w:pStyle w:val="af9"/>
              <w:spacing w:line="360" w:lineRule="auto"/>
              <w:ind w:firstLineChars="100" w:firstLine="200"/>
              <w:rPr>
                <w:rFonts w:ascii="바탕체" w:eastAsia="바탕체" w:hAnsi="바탕체"/>
              </w:rPr>
            </w:pPr>
            <w:r w:rsidRPr="00A21BF8">
              <w:rPr>
                <w:rFonts w:ascii="바탕체" w:eastAsia="바탕체" w:hAnsi="바탕체" w:hint="eastAsia"/>
              </w:rPr>
              <w:t>미세먼지 데이터 시각화 웹서비스</w:t>
            </w:r>
          </w:p>
        </w:tc>
      </w:tr>
      <w:tr w:rsidR="00A02D76" w:rsidRPr="00A21BF8" w14:paraId="519D553D" w14:textId="77777777" w:rsidTr="00AF3A55">
        <w:trPr>
          <w:trHeight w:val="72"/>
        </w:trPr>
        <w:tc>
          <w:tcPr>
            <w:tcW w:w="8720" w:type="dxa"/>
            <w:shd w:val="clear" w:color="auto" w:fill="F2F2F2"/>
          </w:tcPr>
          <w:p w14:paraId="1549F734" w14:textId="77777777" w:rsidR="00A02D76" w:rsidRPr="00A21BF8" w:rsidRDefault="00A02D76" w:rsidP="005540D7">
            <w:pPr>
              <w:spacing w:line="360" w:lineRule="auto"/>
              <w:rPr>
                <w:rFonts w:ascii="바탕체" w:eastAsia="바탕체" w:hAnsi="바탕체"/>
                <w:szCs w:val="20"/>
              </w:rPr>
            </w:pPr>
            <w:r w:rsidRPr="00A21BF8">
              <w:rPr>
                <w:rFonts w:ascii="바탕체" w:eastAsia="바탕체" w:hAnsi="바탕체" w:hint="eastAsia"/>
                <w:szCs w:val="20"/>
              </w:rPr>
              <w:t>2.</w:t>
            </w:r>
            <w:r w:rsidR="00E4279F" w:rsidRPr="00A21BF8">
              <w:rPr>
                <w:rFonts w:ascii="바탕체" w:eastAsia="바탕체" w:hAnsi="바탕체"/>
                <w:szCs w:val="20"/>
              </w:rPr>
              <w:t>2</w:t>
            </w:r>
            <w:r w:rsidRPr="00A21BF8">
              <w:rPr>
                <w:rFonts w:ascii="바탕체" w:eastAsia="바탕체" w:hAnsi="바탕체" w:hint="eastAsia"/>
                <w:szCs w:val="20"/>
              </w:rPr>
              <w:t xml:space="preserve"> 테스트</w:t>
            </w:r>
            <w:r w:rsidR="003A3672" w:rsidRPr="00A21BF8">
              <w:rPr>
                <w:rFonts w:ascii="바탕체" w:eastAsia="바탕체" w:hAnsi="바탕체" w:hint="eastAsia"/>
                <w:szCs w:val="20"/>
              </w:rPr>
              <w:t>될 요소(</w:t>
            </w:r>
            <w:r w:rsidR="003A3672" w:rsidRPr="00A21BF8">
              <w:rPr>
                <w:rFonts w:ascii="바탕체" w:eastAsia="바탕체" w:hAnsi="바탕체"/>
                <w:szCs w:val="20"/>
              </w:rPr>
              <w:t>features)</w:t>
            </w:r>
          </w:p>
        </w:tc>
      </w:tr>
      <w:tr w:rsidR="00E4279F" w:rsidRPr="00A21BF8" w14:paraId="572B9230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0B1326E1" w14:textId="77777777" w:rsidR="00F76F87" w:rsidRPr="00A21BF8" w:rsidRDefault="00F76F87" w:rsidP="005540D7">
            <w:pPr>
              <w:pStyle w:val="af9"/>
              <w:numPr>
                <w:ilvl w:val="0"/>
                <w:numId w:val="35"/>
              </w:numPr>
              <w:spacing w:line="360" w:lineRule="auto"/>
              <w:rPr>
                <w:rFonts w:ascii="바탕체" w:eastAsia="바탕체" w:hAnsi="바탕체"/>
              </w:rPr>
            </w:pPr>
            <w:r w:rsidRPr="00A21BF8">
              <w:rPr>
                <w:rFonts w:ascii="바탕체" w:eastAsia="바탕체" w:hAnsi="바탕체"/>
              </w:rPr>
              <w:t>미세먼지, 초미세먼지, 오존 등의 정보를 시각화 (게이지 및 차트)</w:t>
            </w:r>
          </w:p>
          <w:p w14:paraId="78C73F5B" w14:textId="77777777" w:rsidR="00F76F87" w:rsidRPr="00A21BF8" w:rsidRDefault="00F76F87" w:rsidP="005540D7">
            <w:pPr>
              <w:pStyle w:val="af9"/>
              <w:numPr>
                <w:ilvl w:val="0"/>
                <w:numId w:val="35"/>
              </w:numPr>
              <w:spacing w:line="360" w:lineRule="auto"/>
              <w:rPr>
                <w:rFonts w:ascii="바탕체" w:eastAsia="바탕체" w:hAnsi="바탕체"/>
              </w:rPr>
            </w:pPr>
            <w:r w:rsidRPr="00A21BF8">
              <w:rPr>
                <w:rFonts w:ascii="바탕체" w:eastAsia="바탕체" w:hAnsi="바탕체"/>
              </w:rPr>
              <w:t>공기질에 대한 행동방안 출력</w:t>
            </w:r>
          </w:p>
          <w:p w14:paraId="0ED6910B" w14:textId="77777777" w:rsidR="00F76F87" w:rsidRPr="00A21BF8" w:rsidRDefault="00F76F87" w:rsidP="005540D7">
            <w:pPr>
              <w:pStyle w:val="af9"/>
              <w:numPr>
                <w:ilvl w:val="0"/>
                <w:numId w:val="35"/>
              </w:numPr>
              <w:spacing w:line="360" w:lineRule="auto"/>
              <w:rPr>
                <w:rFonts w:ascii="바탕체" w:eastAsia="바탕체" w:hAnsi="바탕체"/>
              </w:rPr>
            </w:pPr>
            <w:r w:rsidRPr="00A21BF8">
              <w:rPr>
                <w:rFonts w:ascii="바탕체" w:eastAsia="바탕체" w:hAnsi="바탕체"/>
              </w:rPr>
              <w:t>지도 기반 공기질 정보 색상 표시</w:t>
            </w:r>
          </w:p>
          <w:p w14:paraId="2501F548" w14:textId="4632CC47" w:rsidR="00E4279F" w:rsidRPr="00147AAA" w:rsidRDefault="00A21BF8" w:rsidP="00147AAA">
            <w:pPr>
              <w:pStyle w:val="af9"/>
              <w:numPr>
                <w:ilvl w:val="0"/>
                <w:numId w:val="35"/>
              </w:numPr>
              <w:spacing w:line="360" w:lineRule="auto"/>
              <w:rPr>
                <w:rFonts w:ascii="바탕체" w:eastAsia="바탕체" w:hAnsi="바탕체"/>
              </w:rPr>
            </w:pPr>
            <w:r w:rsidRPr="00A21BF8">
              <w:rPr>
                <w:rFonts w:ascii="바탕체" w:eastAsia="바탕체" w:hAnsi="바탕체" w:hint="eastAsia"/>
              </w:rPr>
              <w:t>행동방안 애니메이션 작동 여부</w:t>
            </w:r>
          </w:p>
        </w:tc>
      </w:tr>
      <w:tr w:rsidR="00B51AE3" w:rsidRPr="00A21BF8" w14:paraId="76208987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3D941CC5" w14:textId="77777777" w:rsidR="00B51AE3" w:rsidRPr="00A21BF8" w:rsidRDefault="003A3672" w:rsidP="005540D7">
            <w:pPr>
              <w:pStyle w:val="af9"/>
              <w:spacing w:line="360" w:lineRule="auto"/>
              <w:rPr>
                <w:rFonts w:ascii="바탕체" w:eastAsia="바탕체" w:hAnsi="바탕체"/>
                <w:sz w:val="18"/>
              </w:rPr>
            </w:pPr>
            <w:r w:rsidRPr="00A21BF8">
              <w:rPr>
                <w:rFonts w:ascii="바탕체" w:eastAsia="바탕체" w:hAnsi="바탕체" w:hint="eastAsia"/>
              </w:rPr>
              <w:t>2.</w:t>
            </w:r>
            <w:r w:rsidRPr="00A21BF8">
              <w:rPr>
                <w:rFonts w:ascii="바탕체" w:eastAsia="바탕체" w:hAnsi="바탕체"/>
              </w:rPr>
              <w:t>3</w:t>
            </w:r>
            <w:r w:rsidRPr="00A21BF8">
              <w:rPr>
                <w:rFonts w:ascii="바탕체" w:eastAsia="바탕체" w:hAnsi="바탕체" w:hint="eastAsia"/>
              </w:rPr>
              <w:t xml:space="preserve"> 테스트</w:t>
            </w:r>
            <w:r w:rsidRPr="00A21BF8">
              <w:rPr>
                <w:rFonts w:ascii="바탕체" w:eastAsia="바탕체" w:hAnsi="바탕체"/>
              </w:rPr>
              <w:t>되</w:t>
            </w:r>
            <w:r w:rsidRPr="00A21BF8">
              <w:rPr>
                <w:rFonts w:ascii="바탕체" w:eastAsia="바탕체" w:hAnsi="바탕체" w:hint="eastAsia"/>
              </w:rPr>
              <w:t>지 않을 요소</w:t>
            </w:r>
          </w:p>
        </w:tc>
      </w:tr>
      <w:tr w:rsidR="00B51AE3" w:rsidRPr="00A21BF8" w14:paraId="64177870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51D13601" w14:textId="77777777" w:rsidR="00F76F87" w:rsidRPr="00A21BF8" w:rsidRDefault="00F76F87" w:rsidP="005540D7">
            <w:pPr>
              <w:pStyle w:val="af9"/>
              <w:numPr>
                <w:ilvl w:val="0"/>
                <w:numId w:val="36"/>
              </w:numPr>
              <w:spacing w:line="360" w:lineRule="auto"/>
              <w:rPr>
                <w:rFonts w:ascii="바탕체" w:eastAsia="바탕체" w:hAnsi="바탕체"/>
              </w:rPr>
            </w:pPr>
            <w:r w:rsidRPr="00A21BF8">
              <w:rPr>
                <w:rFonts w:ascii="바탕체" w:eastAsia="바탕체" w:hAnsi="바탕체"/>
              </w:rPr>
              <w:t>미세먼지 수치를 구체적으로 분석하거나 비교하는 방식</w:t>
            </w:r>
          </w:p>
          <w:p w14:paraId="6459CCEC" w14:textId="15CC3891" w:rsidR="005C5124" w:rsidRPr="00A21BF8" w:rsidRDefault="00F76F87" w:rsidP="005540D7">
            <w:pPr>
              <w:pStyle w:val="af9"/>
              <w:numPr>
                <w:ilvl w:val="0"/>
                <w:numId w:val="36"/>
              </w:numPr>
              <w:spacing w:line="360" w:lineRule="auto"/>
              <w:rPr>
                <w:rFonts w:ascii="바탕체" w:eastAsia="바탕체" w:hAnsi="바탕체"/>
              </w:rPr>
            </w:pPr>
            <w:r w:rsidRPr="00A21BF8">
              <w:rPr>
                <w:rFonts w:ascii="바탕체" w:eastAsia="바탕체" w:hAnsi="바탕체"/>
              </w:rPr>
              <w:t>행동방안의 형식적 디자인 요소 및 내용 상세화</w:t>
            </w:r>
          </w:p>
        </w:tc>
      </w:tr>
      <w:tr w:rsidR="001347E5" w:rsidRPr="00A21BF8" w14:paraId="4DD9347F" w14:textId="77777777" w:rsidTr="00AF3A55">
        <w:trPr>
          <w:trHeight w:val="90"/>
        </w:trPr>
        <w:tc>
          <w:tcPr>
            <w:tcW w:w="8720" w:type="dxa"/>
            <w:shd w:val="clear" w:color="auto" w:fill="F2F2F2"/>
          </w:tcPr>
          <w:p w14:paraId="73744071" w14:textId="77777777" w:rsidR="001347E5" w:rsidRPr="00A21BF8" w:rsidRDefault="001347E5" w:rsidP="005540D7">
            <w:pPr>
              <w:spacing w:line="360" w:lineRule="auto"/>
              <w:rPr>
                <w:rFonts w:ascii="바탕체" w:eastAsia="바탕체" w:hAnsi="바탕체"/>
                <w:szCs w:val="20"/>
              </w:rPr>
            </w:pPr>
            <w:r w:rsidRPr="00A21BF8">
              <w:rPr>
                <w:rFonts w:ascii="바탕체" w:eastAsia="바탕체" w:hAnsi="바탕체" w:hint="eastAsia"/>
                <w:szCs w:val="20"/>
              </w:rPr>
              <w:lastRenderedPageBreak/>
              <w:t>2.</w:t>
            </w:r>
            <w:r w:rsidR="003A3672" w:rsidRPr="00A21BF8">
              <w:rPr>
                <w:rFonts w:ascii="바탕체" w:eastAsia="바탕체" w:hAnsi="바탕체"/>
                <w:szCs w:val="20"/>
              </w:rPr>
              <w:t>4</w:t>
            </w:r>
            <w:r w:rsidRPr="00A21BF8">
              <w:rPr>
                <w:rFonts w:ascii="바탕체" w:eastAsia="바탕체" w:hAnsi="바탕체" w:hint="eastAsia"/>
                <w:szCs w:val="20"/>
              </w:rPr>
              <w:t xml:space="preserve"> </w:t>
            </w:r>
            <w:r w:rsidR="003A3672" w:rsidRPr="00A21BF8">
              <w:rPr>
                <w:rFonts w:ascii="바탕체" w:eastAsia="바탕체" w:hAnsi="바탕체" w:hint="eastAsia"/>
                <w:szCs w:val="20"/>
              </w:rPr>
              <w:t>접근 방법</w:t>
            </w:r>
          </w:p>
        </w:tc>
      </w:tr>
      <w:tr w:rsidR="001347E5" w:rsidRPr="00A21BF8" w14:paraId="508075B6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59DF606C" w14:textId="15CFB928" w:rsidR="00F76F87" w:rsidRPr="00A30D44" w:rsidRDefault="00F76F87" w:rsidP="00A30D44">
            <w:pPr>
              <w:pStyle w:val="af9"/>
              <w:numPr>
                <w:ilvl w:val="0"/>
                <w:numId w:val="37"/>
              </w:numPr>
              <w:spacing w:line="360" w:lineRule="auto"/>
              <w:rPr>
                <w:rFonts w:ascii="바탕체" w:eastAsia="바탕체" w:hAnsi="바탕체"/>
              </w:rPr>
            </w:pPr>
            <w:r w:rsidRPr="00A21BF8">
              <w:rPr>
                <w:rFonts w:ascii="바탕체" w:eastAsia="바탕체" w:hAnsi="바탕체"/>
              </w:rPr>
              <w:t>시스템 테스트 (기능 테스트)</w:t>
            </w:r>
          </w:p>
          <w:p w14:paraId="738BAD33" w14:textId="68FEFBA9" w:rsidR="00C813EE" w:rsidRPr="00A21BF8" w:rsidRDefault="00F76F87" w:rsidP="005540D7">
            <w:pPr>
              <w:pStyle w:val="af9"/>
              <w:numPr>
                <w:ilvl w:val="0"/>
                <w:numId w:val="37"/>
              </w:numPr>
              <w:spacing w:line="360" w:lineRule="auto"/>
              <w:rPr>
                <w:rFonts w:ascii="바탕체" w:eastAsia="바탕체" w:hAnsi="바탕체"/>
              </w:rPr>
            </w:pPr>
            <w:r w:rsidRPr="00A21BF8">
              <w:rPr>
                <w:rFonts w:ascii="바탕체" w:eastAsia="바탕체" w:hAnsi="바탕체"/>
              </w:rPr>
              <w:t>성능 테스트</w:t>
            </w:r>
          </w:p>
        </w:tc>
      </w:tr>
      <w:tr w:rsidR="001347E5" w:rsidRPr="00A21BF8" w14:paraId="45A11166" w14:textId="77777777" w:rsidTr="00AF3A55">
        <w:trPr>
          <w:trHeight w:val="90"/>
        </w:trPr>
        <w:tc>
          <w:tcPr>
            <w:tcW w:w="8720" w:type="dxa"/>
            <w:shd w:val="clear" w:color="auto" w:fill="F2F2F2"/>
          </w:tcPr>
          <w:p w14:paraId="6B30AE71" w14:textId="77777777" w:rsidR="001347E5" w:rsidRPr="00A21BF8" w:rsidRDefault="001347E5" w:rsidP="005540D7">
            <w:pPr>
              <w:spacing w:line="360" w:lineRule="auto"/>
              <w:rPr>
                <w:rFonts w:ascii="바탕체" w:eastAsia="바탕체" w:hAnsi="바탕체"/>
                <w:szCs w:val="20"/>
              </w:rPr>
            </w:pPr>
            <w:r w:rsidRPr="00A21BF8">
              <w:rPr>
                <w:rFonts w:ascii="바탕체" w:eastAsia="바탕체" w:hAnsi="바탕체" w:hint="eastAsia"/>
                <w:szCs w:val="20"/>
              </w:rPr>
              <w:t>2.</w:t>
            </w:r>
            <w:r w:rsidR="003A3672" w:rsidRPr="00A21BF8">
              <w:rPr>
                <w:rFonts w:ascii="바탕체" w:eastAsia="바탕체" w:hAnsi="바탕체"/>
                <w:szCs w:val="20"/>
              </w:rPr>
              <w:t>5</w:t>
            </w:r>
            <w:r w:rsidRPr="00A21BF8">
              <w:rPr>
                <w:rFonts w:ascii="바탕체" w:eastAsia="바탕체" w:hAnsi="바탕체" w:hint="eastAsia"/>
                <w:szCs w:val="20"/>
              </w:rPr>
              <w:t xml:space="preserve"> </w:t>
            </w:r>
            <w:r w:rsidR="003A3672" w:rsidRPr="00A21BF8">
              <w:rPr>
                <w:rFonts w:ascii="바탕체" w:eastAsia="바탕체" w:hAnsi="바탕체" w:hint="eastAsia"/>
                <w:szCs w:val="20"/>
              </w:rPr>
              <w:t xml:space="preserve">테스트 항목의 </w:t>
            </w:r>
            <w:r w:rsidR="003A3672" w:rsidRPr="00A21BF8">
              <w:rPr>
                <w:rFonts w:ascii="바탕체" w:eastAsia="바탕체" w:hAnsi="바탕체"/>
                <w:szCs w:val="20"/>
              </w:rPr>
              <w:t xml:space="preserve">pass/fail </w:t>
            </w:r>
            <w:r w:rsidR="003A3672" w:rsidRPr="00A21BF8">
              <w:rPr>
                <w:rFonts w:ascii="바탕체" w:eastAsia="바탕체" w:hAnsi="바탕체" w:hint="eastAsia"/>
                <w:szCs w:val="20"/>
              </w:rPr>
              <w:t>기준</w:t>
            </w:r>
          </w:p>
        </w:tc>
      </w:tr>
      <w:tr w:rsidR="001347E5" w:rsidRPr="00A21BF8" w14:paraId="20ED4A1E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0C727602" w14:textId="77777777" w:rsidR="00F76F87" w:rsidRPr="00A21BF8" w:rsidRDefault="00F76F87" w:rsidP="005540D7">
            <w:pPr>
              <w:pStyle w:val="af9"/>
              <w:numPr>
                <w:ilvl w:val="0"/>
                <w:numId w:val="38"/>
              </w:numPr>
              <w:spacing w:line="360" w:lineRule="auto"/>
              <w:rPr>
                <w:rFonts w:ascii="바탕체" w:eastAsia="바탕체" w:hAnsi="바탕체"/>
              </w:rPr>
            </w:pPr>
            <w:r w:rsidRPr="00A21BF8">
              <w:rPr>
                <w:rFonts w:ascii="바탕체" w:eastAsia="바탕체" w:hAnsi="바탕체"/>
              </w:rPr>
              <w:t>모든 기능이 명세된 요구사항을 충족할 것</w:t>
            </w:r>
          </w:p>
          <w:p w14:paraId="1E25D690" w14:textId="77777777" w:rsidR="00F76F87" w:rsidRPr="00A21BF8" w:rsidRDefault="00F76F87" w:rsidP="005540D7">
            <w:pPr>
              <w:pStyle w:val="af9"/>
              <w:numPr>
                <w:ilvl w:val="0"/>
                <w:numId w:val="38"/>
              </w:numPr>
              <w:spacing w:line="360" w:lineRule="auto"/>
              <w:rPr>
                <w:rFonts w:ascii="바탕체" w:eastAsia="바탕체" w:hAnsi="바탕체"/>
              </w:rPr>
            </w:pPr>
            <w:r w:rsidRPr="00A21BF8">
              <w:rPr>
                <w:rFonts w:ascii="바탕체" w:eastAsia="바탕체" w:hAnsi="바탕체"/>
              </w:rPr>
              <w:t>주요 브라우저 환경에서 동작</w:t>
            </w:r>
          </w:p>
          <w:p w14:paraId="2CA50FC1" w14:textId="77777777" w:rsidR="00F76F87" w:rsidRPr="00A21BF8" w:rsidRDefault="00F76F87" w:rsidP="005540D7">
            <w:pPr>
              <w:pStyle w:val="af9"/>
              <w:numPr>
                <w:ilvl w:val="0"/>
                <w:numId w:val="38"/>
              </w:numPr>
              <w:spacing w:line="360" w:lineRule="auto"/>
              <w:rPr>
                <w:rFonts w:ascii="바탕체" w:eastAsia="바탕체" w:hAnsi="바탕체"/>
              </w:rPr>
            </w:pPr>
            <w:r w:rsidRPr="00A21BF8">
              <w:rPr>
                <w:rFonts w:ascii="바탕체" w:eastAsia="바탕체" w:hAnsi="바탕체"/>
              </w:rPr>
              <w:t>시각화 로딩 시간 1.5초 이하, 지도 응답 시간 2초 이하</w:t>
            </w:r>
          </w:p>
          <w:p w14:paraId="251E92AA" w14:textId="077043A8" w:rsidR="001347E5" w:rsidRPr="00A21BF8" w:rsidRDefault="00F76F87" w:rsidP="005540D7">
            <w:pPr>
              <w:pStyle w:val="af9"/>
              <w:numPr>
                <w:ilvl w:val="0"/>
                <w:numId w:val="38"/>
              </w:numPr>
              <w:spacing w:line="360" w:lineRule="auto"/>
              <w:rPr>
                <w:rFonts w:ascii="바탕체" w:eastAsia="바탕체" w:hAnsi="바탕체"/>
              </w:rPr>
            </w:pPr>
            <w:r w:rsidRPr="00A21BF8">
              <w:rPr>
                <w:rFonts w:ascii="바탕체" w:eastAsia="바탕체" w:hAnsi="바탕체"/>
              </w:rPr>
              <w:t>심각한 오류 없이 모든 케이스 통과</w:t>
            </w:r>
          </w:p>
        </w:tc>
      </w:tr>
      <w:tr w:rsidR="003A3672" w:rsidRPr="00A21BF8" w14:paraId="40F0736E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4A4129E1" w14:textId="77777777" w:rsidR="003A3672" w:rsidRPr="00A21BF8" w:rsidRDefault="003A3672" w:rsidP="005540D7">
            <w:pPr>
              <w:pStyle w:val="af9"/>
              <w:spacing w:line="360" w:lineRule="auto"/>
              <w:rPr>
                <w:rFonts w:ascii="바탕체" w:eastAsia="바탕체" w:hAnsi="바탕체"/>
                <w:sz w:val="18"/>
              </w:rPr>
            </w:pPr>
            <w:r w:rsidRPr="00A21BF8">
              <w:rPr>
                <w:rFonts w:ascii="바탕체" w:eastAsia="바탕체" w:hAnsi="바탕체" w:hint="eastAsia"/>
              </w:rPr>
              <w:t>2.</w:t>
            </w:r>
            <w:r w:rsidRPr="00A21BF8">
              <w:rPr>
                <w:rFonts w:ascii="바탕체" w:eastAsia="바탕체" w:hAnsi="바탕체"/>
              </w:rPr>
              <w:t>6</w:t>
            </w:r>
            <w:r w:rsidRPr="00A21BF8">
              <w:rPr>
                <w:rFonts w:ascii="바탕체" w:eastAsia="바탕체" w:hAnsi="바탕체" w:hint="eastAsia"/>
              </w:rPr>
              <w:t xml:space="preserve"> 테스트 산출물(</w:t>
            </w:r>
            <w:r w:rsidRPr="00A21BF8">
              <w:rPr>
                <w:rFonts w:ascii="바탕체" w:eastAsia="바탕체" w:hAnsi="바탕체"/>
              </w:rPr>
              <w:t>deliverables)</w:t>
            </w:r>
          </w:p>
        </w:tc>
      </w:tr>
      <w:tr w:rsidR="003A3672" w:rsidRPr="00A21BF8" w14:paraId="4F8883FE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22AC9CE3" w14:textId="77777777" w:rsidR="00F76F87" w:rsidRPr="00A21BF8" w:rsidRDefault="00F76F87" w:rsidP="005540D7">
            <w:pPr>
              <w:pStyle w:val="af9"/>
              <w:numPr>
                <w:ilvl w:val="0"/>
                <w:numId w:val="39"/>
              </w:numPr>
              <w:spacing w:line="360" w:lineRule="auto"/>
              <w:rPr>
                <w:rFonts w:ascii="바탕체" w:eastAsia="바탕체" w:hAnsi="바탕체"/>
              </w:rPr>
            </w:pPr>
            <w:r w:rsidRPr="00A21BF8">
              <w:rPr>
                <w:rFonts w:ascii="바탕체" w:eastAsia="바탕체" w:hAnsi="바탕체"/>
              </w:rPr>
              <w:t>테스트 계획서</w:t>
            </w:r>
          </w:p>
          <w:p w14:paraId="530B63B7" w14:textId="77777777" w:rsidR="00F76F87" w:rsidRPr="00A21BF8" w:rsidRDefault="00F76F87" w:rsidP="005540D7">
            <w:pPr>
              <w:pStyle w:val="af9"/>
              <w:numPr>
                <w:ilvl w:val="0"/>
                <w:numId w:val="39"/>
              </w:numPr>
              <w:spacing w:line="360" w:lineRule="auto"/>
              <w:rPr>
                <w:rFonts w:ascii="바탕체" w:eastAsia="바탕체" w:hAnsi="바탕체"/>
              </w:rPr>
            </w:pPr>
            <w:r w:rsidRPr="00A21BF8">
              <w:rPr>
                <w:rFonts w:ascii="바탕체" w:eastAsia="바탕체" w:hAnsi="바탕체"/>
              </w:rPr>
              <w:t>테스트 케이스 명세서</w:t>
            </w:r>
          </w:p>
          <w:p w14:paraId="76FD469C" w14:textId="77777777" w:rsidR="00F76F87" w:rsidRPr="00A21BF8" w:rsidRDefault="00F76F87" w:rsidP="005540D7">
            <w:pPr>
              <w:pStyle w:val="af9"/>
              <w:numPr>
                <w:ilvl w:val="0"/>
                <w:numId w:val="39"/>
              </w:numPr>
              <w:spacing w:line="360" w:lineRule="auto"/>
              <w:rPr>
                <w:rFonts w:ascii="바탕체" w:eastAsia="바탕체" w:hAnsi="바탕체"/>
              </w:rPr>
            </w:pPr>
            <w:r w:rsidRPr="00A21BF8">
              <w:rPr>
                <w:rFonts w:ascii="바탕체" w:eastAsia="바탕체" w:hAnsi="바탕체"/>
              </w:rPr>
              <w:t>테스트 결과 보고서</w:t>
            </w:r>
          </w:p>
          <w:p w14:paraId="6D8AB46C" w14:textId="77777777" w:rsidR="00F76F87" w:rsidRPr="00A21BF8" w:rsidRDefault="00F76F87" w:rsidP="005540D7">
            <w:pPr>
              <w:pStyle w:val="af9"/>
              <w:numPr>
                <w:ilvl w:val="0"/>
                <w:numId w:val="39"/>
              </w:numPr>
              <w:spacing w:line="360" w:lineRule="auto"/>
              <w:rPr>
                <w:rFonts w:ascii="바탕체" w:eastAsia="바탕체" w:hAnsi="바탕체"/>
              </w:rPr>
            </w:pPr>
            <w:r w:rsidRPr="00A21BF8">
              <w:rPr>
                <w:rFonts w:ascii="바탕체" w:eastAsia="바탕체" w:hAnsi="바탕체"/>
              </w:rPr>
              <w:t>결함 리포트</w:t>
            </w:r>
          </w:p>
          <w:p w14:paraId="0FAF34C8" w14:textId="1A732DD2" w:rsidR="00C461B6" w:rsidRPr="00A21BF8" w:rsidRDefault="00F76F87" w:rsidP="005540D7">
            <w:pPr>
              <w:pStyle w:val="af9"/>
              <w:numPr>
                <w:ilvl w:val="0"/>
                <w:numId w:val="39"/>
              </w:numPr>
              <w:spacing w:line="360" w:lineRule="auto"/>
              <w:rPr>
                <w:rFonts w:ascii="바탕체" w:eastAsia="바탕체" w:hAnsi="바탕체"/>
              </w:rPr>
            </w:pPr>
            <w:r w:rsidRPr="00A21BF8">
              <w:rPr>
                <w:rFonts w:ascii="바탕체" w:eastAsia="바탕체" w:hAnsi="바탕체"/>
              </w:rPr>
              <w:t>최종 요약 보고서</w:t>
            </w:r>
          </w:p>
        </w:tc>
      </w:tr>
      <w:tr w:rsidR="003A3672" w:rsidRPr="00A21BF8" w14:paraId="0545CF49" w14:textId="77777777" w:rsidTr="00514B88">
        <w:trPr>
          <w:trHeight w:val="90"/>
        </w:trPr>
        <w:tc>
          <w:tcPr>
            <w:tcW w:w="8720" w:type="dxa"/>
            <w:shd w:val="clear" w:color="auto" w:fill="D9D9D9"/>
          </w:tcPr>
          <w:p w14:paraId="433C8EF9" w14:textId="77777777" w:rsidR="003A3672" w:rsidRPr="00A21BF8" w:rsidRDefault="003A3672" w:rsidP="005540D7">
            <w:pPr>
              <w:pStyle w:val="af9"/>
              <w:spacing w:line="360" w:lineRule="auto"/>
              <w:rPr>
                <w:rFonts w:ascii="바탕체" w:eastAsia="바탕체" w:hAnsi="바탕체"/>
                <w:b/>
                <w:sz w:val="18"/>
              </w:rPr>
            </w:pPr>
            <w:r w:rsidRPr="00A21BF8">
              <w:rPr>
                <w:rFonts w:ascii="바탕체" w:eastAsia="바탕체" w:hAnsi="바탕체"/>
                <w:b/>
              </w:rPr>
              <w:t>3</w:t>
            </w:r>
            <w:r w:rsidRPr="00A21BF8">
              <w:rPr>
                <w:rFonts w:ascii="바탕체" w:eastAsia="바탕체" w:hAnsi="바탕체" w:hint="eastAsia"/>
                <w:b/>
              </w:rPr>
              <w:t>. 테스트 관리</w:t>
            </w:r>
          </w:p>
        </w:tc>
      </w:tr>
      <w:tr w:rsidR="003A3672" w:rsidRPr="00A21BF8" w14:paraId="14475EAE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622DDB6A" w14:textId="77777777" w:rsidR="003A3672" w:rsidRPr="00A21BF8" w:rsidRDefault="003A3672" w:rsidP="005540D7">
            <w:pPr>
              <w:pStyle w:val="af9"/>
              <w:spacing w:line="360" w:lineRule="auto"/>
              <w:rPr>
                <w:rFonts w:ascii="바탕체" w:eastAsia="바탕체" w:hAnsi="바탕체"/>
                <w:sz w:val="18"/>
              </w:rPr>
            </w:pPr>
            <w:r w:rsidRPr="00A21BF8">
              <w:rPr>
                <w:rFonts w:ascii="바탕체" w:eastAsia="바탕체" w:hAnsi="바탕체"/>
              </w:rPr>
              <w:t>3</w:t>
            </w:r>
            <w:r w:rsidRPr="00A21BF8">
              <w:rPr>
                <w:rFonts w:ascii="바탕체" w:eastAsia="바탕체" w:hAnsi="바탕체" w:hint="eastAsia"/>
              </w:rPr>
              <w:t>.</w:t>
            </w:r>
            <w:r w:rsidRPr="00A21BF8">
              <w:rPr>
                <w:rFonts w:ascii="바탕체" w:eastAsia="바탕체" w:hAnsi="바탕체"/>
              </w:rPr>
              <w:t>1</w:t>
            </w:r>
            <w:r w:rsidRPr="00A21BF8">
              <w:rPr>
                <w:rFonts w:ascii="바탕체" w:eastAsia="바탕체" w:hAnsi="바탕체" w:hint="eastAsia"/>
              </w:rPr>
              <w:t xml:space="preserve"> 작업</w:t>
            </w:r>
          </w:p>
        </w:tc>
      </w:tr>
      <w:tr w:rsidR="003A3672" w:rsidRPr="00A21BF8" w14:paraId="2B251B04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7CC3572C" w14:textId="77777777" w:rsidR="00F76F87" w:rsidRPr="00377BD5" w:rsidRDefault="00F76F87" w:rsidP="005540D7">
            <w:pPr>
              <w:pStyle w:val="af9"/>
              <w:numPr>
                <w:ilvl w:val="0"/>
                <w:numId w:val="40"/>
              </w:numPr>
              <w:spacing w:line="360" w:lineRule="auto"/>
              <w:ind w:leftChars="50" w:left="460"/>
              <w:rPr>
                <w:rFonts w:ascii="바탕체" w:eastAsia="바탕체" w:hAnsi="바탕체"/>
              </w:rPr>
            </w:pPr>
            <w:r w:rsidRPr="00377BD5">
              <w:rPr>
                <w:rFonts w:ascii="바탕체" w:eastAsia="바탕체" w:hAnsi="바탕체"/>
              </w:rPr>
              <w:t>테스트 계획 수립</w:t>
            </w:r>
          </w:p>
          <w:p w14:paraId="6CF43A4D" w14:textId="77777777" w:rsidR="00F76F87" w:rsidRPr="00377BD5" w:rsidRDefault="00F76F87" w:rsidP="005540D7">
            <w:pPr>
              <w:pStyle w:val="af9"/>
              <w:numPr>
                <w:ilvl w:val="0"/>
                <w:numId w:val="40"/>
              </w:numPr>
              <w:spacing w:line="360" w:lineRule="auto"/>
              <w:ind w:leftChars="50" w:left="460"/>
              <w:rPr>
                <w:rFonts w:ascii="바탕체" w:eastAsia="바탕체" w:hAnsi="바탕체"/>
              </w:rPr>
            </w:pPr>
            <w:r w:rsidRPr="00377BD5">
              <w:rPr>
                <w:rFonts w:ascii="바탕체" w:eastAsia="바탕체" w:hAnsi="바탕체"/>
              </w:rPr>
              <w:t>팀 구성 및 역할 분담</w:t>
            </w:r>
          </w:p>
          <w:p w14:paraId="706D9DF8" w14:textId="77777777" w:rsidR="00F76F87" w:rsidRPr="00377BD5" w:rsidRDefault="00F76F87" w:rsidP="005540D7">
            <w:pPr>
              <w:pStyle w:val="af9"/>
              <w:numPr>
                <w:ilvl w:val="0"/>
                <w:numId w:val="40"/>
              </w:numPr>
              <w:spacing w:line="360" w:lineRule="auto"/>
              <w:ind w:leftChars="50" w:left="460"/>
              <w:rPr>
                <w:rFonts w:ascii="바탕체" w:eastAsia="바탕체" w:hAnsi="바탕체"/>
              </w:rPr>
            </w:pPr>
            <w:r w:rsidRPr="00377BD5">
              <w:rPr>
                <w:rFonts w:ascii="바탕체" w:eastAsia="바탕체" w:hAnsi="바탕체"/>
              </w:rPr>
              <w:t>요구사항 검토 및 기능 명세 분석</w:t>
            </w:r>
          </w:p>
          <w:p w14:paraId="385238FE" w14:textId="77777777" w:rsidR="00F76F87" w:rsidRPr="00377BD5" w:rsidRDefault="00F76F87" w:rsidP="005540D7">
            <w:pPr>
              <w:pStyle w:val="af9"/>
              <w:numPr>
                <w:ilvl w:val="0"/>
                <w:numId w:val="40"/>
              </w:numPr>
              <w:spacing w:line="360" w:lineRule="auto"/>
              <w:ind w:leftChars="50" w:left="460"/>
              <w:rPr>
                <w:rFonts w:ascii="바탕체" w:eastAsia="바탕체" w:hAnsi="바탕체"/>
              </w:rPr>
            </w:pPr>
            <w:r w:rsidRPr="00377BD5">
              <w:rPr>
                <w:rFonts w:ascii="바탕체" w:eastAsia="바탕체" w:hAnsi="바탕체"/>
              </w:rPr>
              <w:t>테스트 케이스 및 시나리오 작성</w:t>
            </w:r>
          </w:p>
          <w:p w14:paraId="45613287" w14:textId="77777777" w:rsidR="00F76F87" w:rsidRPr="00377BD5" w:rsidRDefault="00F76F87" w:rsidP="005540D7">
            <w:pPr>
              <w:pStyle w:val="af9"/>
              <w:numPr>
                <w:ilvl w:val="0"/>
                <w:numId w:val="40"/>
              </w:numPr>
              <w:spacing w:line="360" w:lineRule="auto"/>
              <w:ind w:leftChars="50" w:left="460"/>
              <w:rPr>
                <w:rFonts w:ascii="바탕체" w:eastAsia="바탕체" w:hAnsi="바탕체"/>
              </w:rPr>
            </w:pPr>
            <w:r w:rsidRPr="00377BD5">
              <w:rPr>
                <w:rFonts w:ascii="바탕체" w:eastAsia="바탕체" w:hAnsi="바탕체"/>
              </w:rPr>
              <w:t>리뷰 및 승인</w:t>
            </w:r>
          </w:p>
          <w:p w14:paraId="3CDC3F1B" w14:textId="77777777" w:rsidR="00F76F87" w:rsidRPr="00377BD5" w:rsidRDefault="00F76F87" w:rsidP="005540D7">
            <w:pPr>
              <w:pStyle w:val="af9"/>
              <w:numPr>
                <w:ilvl w:val="0"/>
                <w:numId w:val="40"/>
              </w:numPr>
              <w:spacing w:line="360" w:lineRule="auto"/>
              <w:ind w:leftChars="50" w:left="460"/>
              <w:rPr>
                <w:rFonts w:ascii="바탕체" w:eastAsia="바탕체" w:hAnsi="바탕체"/>
              </w:rPr>
            </w:pPr>
            <w:r w:rsidRPr="00377BD5">
              <w:rPr>
                <w:rFonts w:ascii="바탕체" w:eastAsia="바탕체" w:hAnsi="바탕체"/>
              </w:rPr>
              <w:t>테스트 실행 및 결함 리포트 작성</w:t>
            </w:r>
          </w:p>
          <w:p w14:paraId="686DD562" w14:textId="77777777" w:rsidR="00F76F87" w:rsidRPr="00377BD5" w:rsidRDefault="00F76F87" w:rsidP="005540D7">
            <w:pPr>
              <w:pStyle w:val="af9"/>
              <w:numPr>
                <w:ilvl w:val="0"/>
                <w:numId w:val="40"/>
              </w:numPr>
              <w:spacing w:line="360" w:lineRule="auto"/>
              <w:ind w:leftChars="50" w:left="460"/>
              <w:rPr>
                <w:rFonts w:ascii="바탕체" w:eastAsia="바탕체" w:hAnsi="바탕체"/>
              </w:rPr>
            </w:pPr>
            <w:r w:rsidRPr="00377BD5">
              <w:rPr>
                <w:rFonts w:ascii="바탕체" w:eastAsia="바탕체" w:hAnsi="바탕체"/>
              </w:rPr>
              <w:t>결함 수정 및 재테스트</w:t>
            </w:r>
          </w:p>
          <w:p w14:paraId="2BA319E4" w14:textId="31953963" w:rsidR="003A3672" w:rsidRPr="00147AAA" w:rsidRDefault="00F76F87" w:rsidP="00147AAA">
            <w:pPr>
              <w:pStyle w:val="af9"/>
              <w:numPr>
                <w:ilvl w:val="0"/>
                <w:numId w:val="40"/>
              </w:numPr>
              <w:spacing w:line="360" w:lineRule="auto"/>
              <w:ind w:leftChars="50" w:left="460"/>
              <w:rPr>
                <w:rFonts w:ascii="바탕체" w:eastAsia="바탕체" w:hAnsi="바탕체"/>
                <w:sz w:val="18"/>
              </w:rPr>
            </w:pPr>
            <w:r w:rsidRPr="00377BD5">
              <w:rPr>
                <w:rFonts w:ascii="바탕체" w:eastAsia="바탕체" w:hAnsi="바탕체"/>
              </w:rPr>
              <w:t>결과 문서화 및 릴리스 판단</w:t>
            </w:r>
          </w:p>
        </w:tc>
      </w:tr>
      <w:tr w:rsidR="003A3672" w:rsidRPr="00A21BF8" w14:paraId="5871652B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498A4477" w14:textId="77777777" w:rsidR="003A3672" w:rsidRPr="00A21BF8" w:rsidRDefault="003A3672" w:rsidP="005540D7">
            <w:pPr>
              <w:pStyle w:val="af9"/>
              <w:spacing w:line="360" w:lineRule="auto"/>
              <w:rPr>
                <w:rFonts w:ascii="바탕체" w:eastAsia="바탕체" w:hAnsi="바탕체"/>
                <w:sz w:val="18"/>
              </w:rPr>
            </w:pPr>
            <w:r w:rsidRPr="00A21BF8">
              <w:rPr>
                <w:rFonts w:ascii="바탕체" w:eastAsia="바탕체" w:hAnsi="바탕체"/>
              </w:rPr>
              <w:lastRenderedPageBreak/>
              <w:t>3</w:t>
            </w:r>
            <w:r w:rsidRPr="00A21BF8">
              <w:rPr>
                <w:rFonts w:ascii="바탕체" w:eastAsia="바탕체" w:hAnsi="바탕체" w:hint="eastAsia"/>
              </w:rPr>
              <w:t>.</w:t>
            </w:r>
            <w:r w:rsidRPr="00A21BF8">
              <w:rPr>
                <w:rFonts w:ascii="바탕체" w:eastAsia="바탕체" w:hAnsi="바탕체"/>
              </w:rPr>
              <w:t xml:space="preserve">2 </w:t>
            </w:r>
            <w:r w:rsidRPr="00A21BF8">
              <w:rPr>
                <w:rFonts w:ascii="바탕체" w:eastAsia="바탕체" w:hAnsi="바탕체" w:hint="eastAsia"/>
              </w:rPr>
              <w:t>기술 자원</w:t>
            </w:r>
          </w:p>
        </w:tc>
      </w:tr>
      <w:tr w:rsidR="003A3672" w:rsidRPr="00A21BF8" w14:paraId="40CD6185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79FD3BD2" w14:textId="295D5EA0" w:rsidR="00F76F87" w:rsidRPr="00A21BF8" w:rsidRDefault="00F76F87" w:rsidP="005540D7">
            <w:pPr>
              <w:pStyle w:val="af9"/>
              <w:numPr>
                <w:ilvl w:val="0"/>
                <w:numId w:val="41"/>
              </w:numPr>
              <w:spacing w:line="360" w:lineRule="auto"/>
              <w:rPr>
                <w:rFonts w:ascii="바탕체" w:eastAsia="바탕체" w:hAnsi="바탕체"/>
              </w:rPr>
            </w:pPr>
            <w:r w:rsidRPr="00A21BF8">
              <w:rPr>
                <w:rFonts w:ascii="바탕체" w:eastAsia="바탕체" w:hAnsi="바탕체"/>
              </w:rPr>
              <w:t>클라이언트</w:t>
            </w:r>
            <w:r w:rsidR="008A4B01">
              <w:rPr>
                <w:rFonts w:ascii="바탕체" w:eastAsia="바탕체" w:hAnsi="바탕체" w:hint="eastAsia"/>
              </w:rPr>
              <w:t xml:space="preserve">: </w:t>
            </w:r>
            <w:r w:rsidRPr="00A21BF8">
              <w:rPr>
                <w:rFonts w:ascii="바탕체" w:eastAsia="바탕체" w:hAnsi="바탕체"/>
              </w:rPr>
              <w:t>Windows</w:t>
            </w:r>
          </w:p>
          <w:p w14:paraId="6E3EC98C" w14:textId="77777777" w:rsidR="003A3672" w:rsidRDefault="00F76F87" w:rsidP="00147AAA">
            <w:pPr>
              <w:pStyle w:val="af9"/>
              <w:numPr>
                <w:ilvl w:val="0"/>
                <w:numId w:val="41"/>
              </w:numPr>
              <w:spacing w:line="360" w:lineRule="auto"/>
              <w:rPr>
                <w:rFonts w:ascii="바탕체" w:eastAsia="바탕체" w:hAnsi="바탕체"/>
              </w:rPr>
            </w:pPr>
            <w:r w:rsidRPr="00A21BF8">
              <w:rPr>
                <w:rFonts w:ascii="바탕체" w:eastAsia="바탕체" w:hAnsi="바탕체"/>
              </w:rPr>
              <w:t>자동화 도구: Cypress</w:t>
            </w:r>
          </w:p>
          <w:p w14:paraId="3CF93E07" w14:textId="186D04C9" w:rsidR="00E03CFE" w:rsidRPr="00147AAA" w:rsidRDefault="00E03CFE" w:rsidP="00147AAA">
            <w:pPr>
              <w:pStyle w:val="af9"/>
              <w:numPr>
                <w:ilvl w:val="0"/>
                <w:numId w:val="41"/>
              </w:numPr>
              <w:spacing w:line="36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서버: </w:t>
            </w:r>
            <w:r w:rsidRPr="00E03CFE">
              <w:rPr>
                <w:rFonts w:ascii="바탕체" w:eastAsia="바탕체" w:hAnsi="바탕체" w:hint="eastAsia"/>
              </w:rPr>
              <w:t>python flask, 지도 api, 미세먼지 openap</w:t>
            </w:r>
            <w:r>
              <w:rPr>
                <w:rFonts w:ascii="바탕체" w:eastAsia="바탕체" w:hAnsi="바탕체" w:hint="eastAsia"/>
              </w:rPr>
              <w:t>i</w:t>
            </w:r>
          </w:p>
        </w:tc>
      </w:tr>
      <w:tr w:rsidR="003A3672" w:rsidRPr="00A21BF8" w14:paraId="315F05AD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2222F007" w14:textId="77777777" w:rsidR="003A3672" w:rsidRPr="00A21BF8" w:rsidRDefault="003A3672" w:rsidP="005540D7">
            <w:pPr>
              <w:pStyle w:val="af9"/>
              <w:spacing w:line="360" w:lineRule="auto"/>
              <w:rPr>
                <w:rFonts w:ascii="바탕체" w:eastAsia="바탕체" w:hAnsi="바탕체"/>
                <w:sz w:val="18"/>
              </w:rPr>
            </w:pPr>
            <w:r w:rsidRPr="00A21BF8">
              <w:rPr>
                <w:rFonts w:ascii="바탕체" w:eastAsia="바탕체" w:hAnsi="바탕체"/>
              </w:rPr>
              <w:t>3</w:t>
            </w:r>
            <w:r w:rsidRPr="00A21BF8">
              <w:rPr>
                <w:rFonts w:ascii="바탕체" w:eastAsia="바탕체" w:hAnsi="바탕체" w:hint="eastAsia"/>
              </w:rPr>
              <w:t>.</w:t>
            </w:r>
            <w:r w:rsidRPr="00A21BF8">
              <w:rPr>
                <w:rFonts w:ascii="바탕체" w:eastAsia="바탕체" w:hAnsi="바탕체"/>
              </w:rPr>
              <w:t xml:space="preserve">3 </w:t>
            </w:r>
            <w:r w:rsidRPr="00A21BF8">
              <w:rPr>
                <w:rFonts w:ascii="바탕체" w:eastAsia="바탕체" w:hAnsi="바탕체" w:hint="eastAsia"/>
              </w:rPr>
              <w:t xml:space="preserve">책임과 권한 </w:t>
            </w:r>
            <w:r w:rsidRPr="00A21BF8">
              <w:rPr>
                <w:rFonts w:ascii="바탕체" w:eastAsia="바탕체" w:hAnsi="바탕체"/>
              </w:rPr>
              <w:t>(</w:t>
            </w:r>
            <w:r w:rsidRPr="00A21BF8">
              <w:rPr>
                <w:rFonts w:ascii="바탕체" w:eastAsia="바탕체" w:hAnsi="바탕체" w:hint="eastAsia"/>
              </w:rPr>
              <w:t>인력 자원)</w:t>
            </w:r>
          </w:p>
        </w:tc>
      </w:tr>
      <w:tr w:rsidR="003A3672" w:rsidRPr="00A21BF8" w14:paraId="1157F6AA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400E4BC5" w14:textId="50B2D808" w:rsidR="009732F8" w:rsidRPr="009732F8" w:rsidRDefault="009732F8" w:rsidP="009732F8">
            <w:pPr>
              <w:pStyle w:val="af9"/>
              <w:numPr>
                <w:ilvl w:val="0"/>
                <w:numId w:val="47"/>
              </w:numPr>
              <w:spacing w:line="360" w:lineRule="auto"/>
              <w:rPr>
                <w:rFonts w:ascii="바탕체" w:eastAsia="바탕체" w:hAnsi="바탕체"/>
              </w:rPr>
            </w:pPr>
            <w:r w:rsidRPr="009732F8">
              <w:rPr>
                <w:rFonts w:ascii="바탕체" w:eastAsia="바탕체" w:hAnsi="바탕체"/>
              </w:rPr>
              <w:t>테스트 일정 총괄 및 품질 검토</w:t>
            </w:r>
            <w:r w:rsidR="00305CD4">
              <w:rPr>
                <w:rFonts w:ascii="바탕체" w:eastAsia="바탕체" w:hAnsi="바탕체" w:hint="eastAsia"/>
              </w:rPr>
              <w:t>자</w:t>
            </w:r>
          </w:p>
          <w:p w14:paraId="7F7DA3A6" w14:textId="120B832E" w:rsidR="009732F8" w:rsidRPr="009732F8" w:rsidRDefault="009732F8" w:rsidP="009732F8">
            <w:pPr>
              <w:pStyle w:val="af9"/>
              <w:numPr>
                <w:ilvl w:val="0"/>
                <w:numId w:val="47"/>
              </w:numPr>
              <w:spacing w:line="360" w:lineRule="auto"/>
              <w:rPr>
                <w:rFonts w:ascii="바탕체" w:eastAsia="바탕체" w:hAnsi="바탕체"/>
              </w:rPr>
            </w:pPr>
            <w:r w:rsidRPr="009732F8">
              <w:rPr>
                <w:rFonts w:ascii="바탕체" w:eastAsia="바탕체" w:hAnsi="바탕체"/>
              </w:rPr>
              <w:t>프론트엔드 테스트 (UI 및 시각화 기능 검증)</w:t>
            </w:r>
            <w:r w:rsidR="009E0B47">
              <w:rPr>
                <w:rFonts w:ascii="바탕체" w:eastAsia="바탕체" w:hAnsi="바탕체" w:hint="eastAsia"/>
              </w:rPr>
              <w:t xml:space="preserve"> 전문가</w:t>
            </w:r>
          </w:p>
          <w:p w14:paraId="0C41A8E1" w14:textId="6BAE1DFD" w:rsidR="009732F8" w:rsidRPr="009732F8" w:rsidRDefault="009732F8" w:rsidP="009732F8">
            <w:pPr>
              <w:pStyle w:val="af9"/>
              <w:numPr>
                <w:ilvl w:val="0"/>
                <w:numId w:val="47"/>
              </w:numPr>
              <w:spacing w:line="360" w:lineRule="auto"/>
              <w:rPr>
                <w:rFonts w:ascii="바탕체" w:eastAsia="바탕체" w:hAnsi="바탕체"/>
              </w:rPr>
            </w:pPr>
            <w:r w:rsidRPr="009732F8">
              <w:rPr>
                <w:rFonts w:ascii="바탕체" w:eastAsia="바탕체" w:hAnsi="바탕체"/>
              </w:rPr>
              <w:t>백엔드 테스트 (API 응답, 데이터 흐름 검증)</w:t>
            </w:r>
            <w:r w:rsidR="009E0B47">
              <w:rPr>
                <w:rFonts w:ascii="바탕체" w:eastAsia="바탕체" w:hAnsi="바탕체" w:hint="eastAsia"/>
              </w:rPr>
              <w:t xml:space="preserve"> 전문가</w:t>
            </w:r>
          </w:p>
          <w:p w14:paraId="6C6886F1" w14:textId="77777777" w:rsidR="00F73830" w:rsidRDefault="009732F8" w:rsidP="005540D7">
            <w:pPr>
              <w:pStyle w:val="af9"/>
              <w:numPr>
                <w:ilvl w:val="0"/>
                <w:numId w:val="47"/>
              </w:numPr>
              <w:spacing w:line="360" w:lineRule="auto"/>
              <w:rPr>
                <w:rFonts w:ascii="바탕체" w:eastAsia="바탕체" w:hAnsi="바탕체"/>
              </w:rPr>
            </w:pPr>
            <w:r w:rsidRPr="009732F8">
              <w:rPr>
                <w:rFonts w:ascii="바탕체" w:eastAsia="바탕체" w:hAnsi="바탕체"/>
              </w:rPr>
              <w:t>일반 사용자 역할 인력: 사용자 중심 기능의 테스트를 위해 외부 피드백 참여자</w:t>
            </w:r>
          </w:p>
          <w:p w14:paraId="14155484" w14:textId="4AB3BD0D" w:rsidR="005540D7" w:rsidRPr="009732F8" w:rsidRDefault="009732F8" w:rsidP="00F73830">
            <w:pPr>
              <w:pStyle w:val="af9"/>
              <w:spacing w:line="360" w:lineRule="auto"/>
              <w:ind w:left="360" w:firstLineChars="150" w:firstLine="300"/>
              <w:rPr>
                <w:rFonts w:ascii="바탕체" w:eastAsia="바탕체" w:hAnsi="바탕체"/>
              </w:rPr>
            </w:pPr>
            <w:r w:rsidRPr="009732F8"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 w:hint="eastAsia"/>
              </w:rPr>
              <w:t>5</w:t>
            </w:r>
            <w:r w:rsidRPr="009732F8">
              <w:rPr>
                <w:rFonts w:ascii="바탕체" w:eastAsia="바탕체" w:hAnsi="바탕체"/>
              </w:rPr>
              <w:t>명 모집, 실제 사용자의 관점에서 UI, 시각적 전달력, 이해도 등을 평가</w:t>
            </w:r>
          </w:p>
        </w:tc>
      </w:tr>
      <w:tr w:rsidR="003A3672" w:rsidRPr="00A21BF8" w14:paraId="3E63EB09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769E9FC3" w14:textId="77777777" w:rsidR="003A3672" w:rsidRPr="00A21BF8" w:rsidRDefault="003A3672" w:rsidP="005540D7">
            <w:pPr>
              <w:pStyle w:val="af9"/>
              <w:spacing w:line="36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A21BF8">
              <w:rPr>
                <w:rFonts w:ascii="바탕체" w:eastAsia="바탕체" w:hAnsi="바탕체"/>
                <w:sz w:val="18"/>
              </w:rPr>
              <w:t>3</w:t>
            </w:r>
            <w:r w:rsidRPr="00A21BF8">
              <w:rPr>
                <w:rFonts w:ascii="바탕체" w:eastAsia="바탕체" w:hAnsi="바탕체" w:hint="eastAsia"/>
                <w:sz w:val="18"/>
              </w:rPr>
              <w:t>.</w:t>
            </w:r>
            <w:r w:rsidRPr="00A21BF8">
              <w:rPr>
                <w:rFonts w:ascii="바탕체" w:eastAsia="바탕체" w:hAnsi="바탕체"/>
                <w:sz w:val="18"/>
              </w:rPr>
              <w:t xml:space="preserve">4 </w:t>
            </w:r>
            <w:r w:rsidRPr="00A21BF8">
              <w:rPr>
                <w:rFonts w:ascii="바탕체" w:eastAsia="바탕체" w:hAnsi="바탕체" w:hint="eastAsia"/>
                <w:sz w:val="18"/>
              </w:rPr>
              <w:t>훈련</w:t>
            </w:r>
          </w:p>
        </w:tc>
      </w:tr>
      <w:tr w:rsidR="003A3672" w:rsidRPr="00A21BF8" w14:paraId="74D10B6C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26B75FF4" w14:textId="5DFEEDC5" w:rsidR="00995B3E" w:rsidRPr="00995B3E" w:rsidRDefault="00995B3E" w:rsidP="005540D7">
            <w:pPr>
              <w:pStyle w:val="af9"/>
              <w:spacing w:line="360" w:lineRule="auto"/>
              <w:ind w:leftChars="50" w:left="100"/>
              <w:rPr>
                <w:rFonts w:ascii="바탕체" w:eastAsia="바탕체" w:hAnsi="바탕체"/>
              </w:rPr>
            </w:pPr>
            <w:r w:rsidRPr="00995B3E">
              <w:rPr>
                <w:rFonts w:ascii="바탕체" w:eastAsia="바탕체" w:hAnsi="바탕체" w:hint="eastAsia"/>
              </w:rPr>
              <w:t>1. 테스트 도구 교육</w:t>
            </w:r>
          </w:p>
          <w:p w14:paraId="44041321" w14:textId="77777777" w:rsidR="00F73830" w:rsidRDefault="00995B3E" w:rsidP="005540D7">
            <w:pPr>
              <w:pStyle w:val="af9"/>
              <w:spacing w:line="360" w:lineRule="auto"/>
              <w:ind w:leftChars="50" w:left="100"/>
              <w:rPr>
                <w:rFonts w:ascii="바탕체" w:eastAsia="바탕체" w:hAnsi="바탕체"/>
              </w:rPr>
            </w:pPr>
            <w:r w:rsidRPr="00995B3E">
              <w:rPr>
                <w:rFonts w:ascii="바탕체" w:eastAsia="바탕체" w:hAnsi="바탕체" w:hint="eastAsia"/>
              </w:rPr>
              <w:t xml:space="preserve">   - Cypress 사용법 학습: 기본 테스트 코드 작성법, 명령어 체계, 실행 환경 구성</w:t>
            </w:r>
          </w:p>
          <w:p w14:paraId="5034000E" w14:textId="17D43BBA" w:rsidR="00995B3E" w:rsidRPr="00995B3E" w:rsidRDefault="00995B3E" w:rsidP="00F73830">
            <w:pPr>
              <w:pStyle w:val="af9"/>
              <w:spacing w:line="360" w:lineRule="auto"/>
              <w:ind w:leftChars="50" w:left="100" w:firstLineChars="200" w:firstLine="400"/>
              <w:rPr>
                <w:rFonts w:ascii="바탕체" w:eastAsia="바탕체" w:hAnsi="바탕체"/>
              </w:rPr>
            </w:pPr>
            <w:r w:rsidRPr="00995B3E">
              <w:rPr>
                <w:rFonts w:ascii="바탕체" w:eastAsia="바탕체" w:hAnsi="바탕체" w:hint="eastAsia"/>
              </w:rPr>
              <w:t xml:space="preserve"> 방법 등 실습 중심 교육 진행</w:t>
            </w:r>
          </w:p>
          <w:p w14:paraId="75F2FAF0" w14:textId="621697FF" w:rsidR="00995B3E" w:rsidRPr="00995B3E" w:rsidRDefault="00995B3E" w:rsidP="005540D7">
            <w:pPr>
              <w:pStyle w:val="af9"/>
              <w:spacing w:line="360" w:lineRule="auto"/>
              <w:ind w:leftChars="50" w:left="100"/>
              <w:rPr>
                <w:rFonts w:ascii="바탕체" w:eastAsia="바탕체" w:hAnsi="바탕체"/>
              </w:rPr>
            </w:pPr>
            <w:r w:rsidRPr="00995B3E">
              <w:rPr>
                <w:rFonts w:ascii="바탕체" w:eastAsia="바탕체" w:hAnsi="바탕체" w:hint="eastAsia"/>
              </w:rPr>
              <w:t>2. Mock 데이터 생성 및 활용법 학습</w:t>
            </w:r>
          </w:p>
          <w:p w14:paraId="0591D1EF" w14:textId="77777777" w:rsidR="00995B3E" w:rsidRPr="00995B3E" w:rsidRDefault="00995B3E" w:rsidP="005540D7">
            <w:pPr>
              <w:pStyle w:val="af9"/>
              <w:spacing w:line="360" w:lineRule="auto"/>
              <w:ind w:leftChars="50" w:left="100"/>
              <w:rPr>
                <w:rFonts w:ascii="바탕체" w:eastAsia="바탕체" w:hAnsi="바탕체"/>
              </w:rPr>
            </w:pPr>
            <w:r w:rsidRPr="00995B3E">
              <w:rPr>
                <w:rFonts w:ascii="바탕체" w:eastAsia="바탕체" w:hAnsi="바탕체" w:hint="eastAsia"/>
              </w:rPr>
              <w:t xml:space="preserve">   - API 호출 실패 시 대비한 JSON 형식의 Mock 데이터 작성법 교육</w:t>
            </w:r>
          </w:p>
          <w:p w14:paraId="27F487CC" w14:textId="17D20A80" w:rsidR="00995B3E" w:rsidRPr="00995B3E" w:rsidRDefault="00995B3E" w:rsidP="005540D7">
            <w:pPr>
              <w:pStyle w:val="af9"/>
              <w:spacing w:line="360" w:lineRule="auto"/>
              <w:ind w:leftChars="50" w:left="100"/>
              <w:rPr>
                <w:rFonts w:ascii="바탕체" w:eastAsia="바탕체" w:hAnsi="바탕체"/>
              </w:rPr>
            </w:pPr>
            <w:r w:rsidRPr="00995B3E">
              <w:rPr>
                <w:rFonts w:ascii="바탕체" w:eastAsia="바탕체" w:hAnsi="바탕체" w:hint="eastAsia"/>
              </w:rPr>
              <w:t xml:space="preserve">   - Mock 데이터를 기반으로 UI를 작동시키는 프론트엔드 개발 연습</w:t>
            </w:r>
          </w:p>
          <w:p w14:paraId="6B0A6B8F" w14:textId="1A2C8112" w:rsidR="00995B3E" w:rsidRPr="00995B3E" w:rsidRDefault="00995B3E" w:rsidP="005540D7">
            <w:pPr>
              <w:pStyle w:val="af9"/>
              <w:spacing w:line="360" w:lineRule="auto"/>
              <w:ind w:leftChars="50" w:left="100"/>
              <w:rPr>
                <w:rFonts w:ascii="바탕체" w:eastAsia="바탕체" w:hAnsi="바탕체"/>
              </w:rPr>
            </w:pPr>
            <w:r w:rsidRPr="00995B3E">
              <w:rPr>
                <w:rFonts w:ascii="바탕체" w:eastAsia="바탕체" w:hAnsi="바탕체" w:hint="eastAsia"/>
              </w:rPr>
              <w:t>3. API 백업 키 확보 방법*</w:t>
            </w:r>
          </w:p>
          <w:p w14:paraId="6FBDBF8A" w14:textId="77777777" w:rsidR="00F73830" w:rsidRDefault="00995B3E" w:rsidP="005540D7">
            <w:pPr>
              <w:pStyle w:val="af9"/>
              <w:spacing w:line="360" w:lineRule="auto"/>
              <w:ind w:leftChars="50" w:left="100"/>
              <w:rPr>
                <w:rFonts w:ascii="바탕체" w:eastAsia="바탕체" w:hAnsi="바탕체"/>
              </w:rPr>
            </w:pPr>
            <w:r w:rsidRPr="00995B3E">
              <w:rPr>
                <w:rFonts w:ascii="바탕체" w:eastAsia="바탕체" w:hAnsi="바탕체" w:hint="eastAsia"/>
              </w:rPr>
              <w:t xml:space="preserve">   - 공공 API(OpenWeatherMap 등) 사용 시 백업 키를 발급받는 절차와 보관 방법에</w:t>
            </w:r>
          </w:p>
          <w:p w14:paraId="09CD2D9C" w14:textId="02FAEF5F" w:rsidR="00995B3E" w:rsidRPr="00995B3E" w:rsidRDefault="00995B3E" w:rsidP="00F73830">
            <w:pPr>
              <w:pStyle w:val="af9"/>
              <w:spacing w:line="360" w:lineRule="auto"/>
              <w:ind w:leftChars="50" w:left="100" w:firstLineChars="200" w:firstLine="400"/>
              <w:rPr>
                <w:rFonts w:ascii="바탕체" w:eastAsia="바탕체" w:hAnsi="바탕체"/>
              </w:rPr>
            </w:pPr>
            <w:r w:rsidRPr="00995B3E">
              <w:rPr>
                <w:rFonts w:ascii="바탕체" w:eastAsia="바탕체" w:hAnsi="바탕체" w:hint="eastAsia"/>
              </w:rPr>
              <w:t xml:space="preserve"> 대해 교육</w:t>
            </w:r>
          </w:p>
          <w:p w14:paraId="134E8745" w14:textId="38605C0B" w:rsidR="00995B3E" w:rsidRPr="00995B3E" w:rsidRDefault="00995B3E" w:rsidP="005540D7">
            <w:pPr>
              <w:pStyle w:val="af9"/>
              <w:spacing w:line="360" w:lineRule="auto"/>
              <w:ind w:leftChars="50" w:left="100"/>
              <w:rPr>
                <w:rFonts w:ascii="바탕체" w:eastAsia="바탕체" w:hAnsi="바탕체"/>
              </w:rPr>
            </w:pPr>
            <w:r w:rsidRPr="00995B3E">
              <w:rPr>
                <w:rFonts w:ascii="바탕체" w:eastAsia="바탕체" w:hAnsi="바탕체" w:hint="eastAsia"/>
              </w:rPr>
              <w:t xml:space="preserve">   - API 호출 제한 초과 시 대처 절차를 설명</w:t>
            </w:r>
          </w:p>
          <w:p w14:paraId="46A823C7" w14:textId="4A3A9E35" w:rsidR="00995B3E" w:rsidRPr="00995B3E" w:rsidRDefault="00995B3E" w:rsidP="005540D7">
            <w:pPr>
              <w:pStyle w:val="af9"/>
              <w:spacing w:line="360" w:lineRule="auto"/>
              <w:ind w:leftChars="50" w:left="100"/>
              <w:rPr>
                <w:rFonts w:ascii="바탕체" w:eastAsia="바탕체" w:hAnsi="바탕체"/>
              </w:rPr>
            </w:pPr>
            <w:r w:rsidRPr="00995B3E">
              <w:rPr>
                <w:rFonts w:ascii="바탕체" w:eastAsia="바탕체" w:hAnsi="바탕체" w:hint="eastAsia"/>
              </w:rPr>
              <w:t>4. 웹사이트 기능 설명 및 사용자 관점 이해 교육</w:t>
            </w:r>
          </w:p>
          <w:p w14:paraId="4BC20ED4" w14:textId="77777777" w:rsidR="00F73830" w:rsidRDefault="00995B3E" w:rsidP="005540D7">
            <w:pPr>
              <w:pStyle w:val="af9"/>
              <w:spacing w:line="360" w:lineRule="auto"/>
              <w:ind w:leftChars="50" w:left="100"/>
              <w:rPr>
                <w:rFonts w:ascii="바탕체" w:eastAsia="바탕체" w:hAnsi="바탕체"/>
              </w:rPr>
            </w:pPr>
            <w:r w:rsidRPr="00995B3E">
              <w:rPr>
                <w:rFonts w:ascii="바탕체" w:eastAsia="바탕체" w:hAnsi="바탕체" w:hint="eastAsia"/>
              </w:rPr>
              <w:t xml:space="preserve">   - 미세먼지 시각화 웹서비스의 핵심 기능(정보 시각화, 행동방안 안내, 지도</w:t>
            </w:r>
          </w:p>
          <w:p w14:paraId="3B716E99" w14:textId="0D929746" w:rsidR="00995B3E" w:rsidRPr="00995B3E" w:rsidRDefault="00995B3E" w:rsidP="00F73830">
            <w:pPr>
              <w:pStyle w:val="af9"/>
              <w:spacing w:line="360" w:lineRule="auto"/>
              <w:ind w:leftChars="50" w:left="100" w:firstLineChars="150" w:firstLine="300"/>
              <w:rPr>
                <w:rFonts w:ascii="바탕체" w:eastAsia="바탕체" w:hAnsi="바탕체"/>
              </w:rPr>
            </w:pPr>
            <w:r w:rsidRPr="00995B3E">
              <w:rPr>
                <w:rFonts w:ascii="바탕체" w:eastAsia="바탕체" w:hAnsi="바탕체" w:hint="eastAsia"/>
              </w:rPr>
              <w:t xml:space="preserve"> 시각화 등)에 대해 설명</w:t>
            </w:r>
          </w:p>
          <w:p w14:paraId="09ACAD3D" w14:textId="77777777" w:rsidR="00995B3E" w:rsidRPr="00995B3E" w:rsidRDefault="00995B3E" w:rsidP="005540D7">
            <w:pPr>
              <w:pStyle w:val="af9"/>
              <w:spacing w:line="360" w:lineRule="auto"/>
              <w:ind w:leftChars="50" w:left="100"/>
              <w:rPr>
                <w:rFonts w:ascii="바탕체" w:eastAsia="바탕체" w:hAnsi="바탕체"/>
              </w:rPr>
            </w:pPr>
            <w:r w:rsidRPr="00995B3E">
              <w:rPr>
                <w:rFonts w:ascii="바탕체" w:eastAsia="바탕체" w:hAnsi="바탕체" w:hint="eastAsia"/>
              </w:rPr>
              <w:lastRenderedPageBreak/>
              <w:t xml:space="preserve">   - 사용자 테스트를 위한 사용 시나리오 공유 및 질의응답</w:t>
            </w:r>
          </w:p>
          <w:p w14:paraId="789E87EA" w14:textId="79D38739" w:rsidR="005A56CD" w:rsidRPr="00995B3E" w:rsidRDefault="00995B3E" w:rsidP="005540D7">
            <w:pPr>
              <w:pStyle w:val="af9"/>
              <w:spacing w:line="360" w:lineRule="auto"/>
              <w:ind w:leftChars="50" w:left="100"/>
              <w:rPr>
                <w:rFonts w:ascii="바탕체" w:eastAsia="바탕체" w:hAnsi="바탕체"/>
              </w:rPr>
            </w:pPr>
            <w:r w:rsidRPr="00995B3E">
              <w:rPr>
                <w:rFonts w:ascii="바탕체" w:eastAsia="바탕체" w:hAnsi="바탕체" w:hint="eastAsia"/>
              </w:rPr>
              <w:t xml:space="preserve">   - 테스트 관찰 포인트: 정보의 전달력, 시각적 이해도, 접근성 </w:t>
            </w:r>
          </w:p>
        </w:tc>
      </w:tr>
      <w:tr w:rsidR="003A3672" w:rsidRPr="00A21BF8" w14:paraId="0C87C9B6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12B03256" w14:textId="77777777" w:rsidR="003A3672" w:rsidRPr="00A21BF8" w:rsidRDefault="003A3672" w:rsidP="005540D7">
            <w:pPr>
              <w:pStyle w:val="af9"/>
              <w:spacing w:line="360" w:lineRule="auto"/>
              <w:rPr>
                <w:rFonts w:ascii="바탕체" w:eastAsia="바탕체" w:hAnsi="바탕체"/>
                <w:sz w:val="18"/>
              </w:rPr>
            </w:pPr>
            <w:r w:rsidRPr="00A21BF8">
              <w:rPr>
                <w:rFonts w:ascii="바탕체" w:eastAsia="바탕체" w:hAnsi="바탕체"/>
              </w:rPr>
              <w:lastRenderedPageBreak/>
              <w:t>3</w:t>
            </w:r>
            <w:r w:rsidRPr="00A21BF8">
              <w:rPr>
                <w:rFonts w:ascii="바탕체" w:eastAsia="바탕체" w:hAnsi="바탕체" w:hint="eastAsia"/>
              </w:rPr>
              <w:t>.</w:t>
            </w:r>
            <w:r w:rsidRPr="00A21BF8">
              <w:rPr>
                <w:rFonts w:ascii="바탕체" w:eastAsia="바탕체" w:hAnsi="바탕체"/>
              </w:rPr>
              <w:t xml:space="preserve">5 </w:t>
            </w:r>
            <w:r w:rsidRPr="00A21BF8">
              <w:rPr>
                <w:rFonts w:ascii="바탕체" w:eastAsia="바탕체" w:hAnsi="바탕체" w:hint="eastAsia"/>
              </w:rPr>
              <w:t>일정</w:t>
            </w:r>
          </w:p>
        </w:tc>
      </w:tr>
      <w:tr w:rsidR="003A3672" w:rsidRPr="00A21BF8" w14:paraId="4D8FDC1F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tbl>
            <w:tblPr>
              <w:tblpPr w:leftFromText="142" w:rightFromText="142" w:horzAnchor="margin" w:tblpY="333"/>
              <w:tblOverlap w:val="never"/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3119"/>
            </w:tblGrid>
            <w:tr w:rsidR="00F76F87" w:rsidRPr="00A21BF8" w14:paraId="32DDC229" w14:textId="77777777" w:rsidTr="00F73830">
              <w:trPr>
                <w:tblCellSpacing w:w="15" w:type="dxa"/>
              </w:trPr>
              <w:tc>
                <w:tcPr>
                  <w:tcW w:w="2927" w:type="dxa"/>
                  <w:vAlign w:val="center"/>
                  <w:hideMark/>
                </w:tcPr>
                <w:p w14:paraId="300E9162" w14:textId="77777777" w:rsidR="00F76F87" w:rsidRPr="00F73830" w:rsidRDefault="00F76F87" w:rsidP="005540D7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바탕체" w:eastAsia="바탕체" w:hAnsi="바탕체" w:cs="굴림"/>
                      <w:kern w:val="0"/>
                      <w:szCs w:val="20"/>
                    </w:rPr>
                  </w:pPr>
                  <w:r w:rsidRPr="00F73830">
                    <w:rPr>
                      <w:rFonts w:ascii="바탕체" w:eastAsia="바탕체" w:hAnsi="바탕체" w:cs="굴림"/>
                      <w:kern w:val="0"/>
                      <w:szCs w:val="20"/>
                    </w:rPr>
                    <w:t>테스트 계획 수립</w:t>
                  </w:r>
                </w:p>
              </w:tc>
              <w:tc>
                <w:tcPr>
                  <w:tcW w:w="3074" w:type="dxa"/>
                  <w:vAlign w:val="center"/>
                  <w:hideMark/>
                </w:tcPr>
                <w:p w14:paraId="39EC21E9" w14:textId="3FC33F4F" w:rsidR="00F76F87" w:rsidRPr="00F73830" w:rsidRDefault="00F76F87" w:rsidP="00F73830">
                  <w:pPr>
                    <w:widowControl/>
                    <w:wordWrap/>
                    <w:autoSpaceDE/>
                    <w:autoSpaceDN/>
                    <w:spacing w:line="360" w:lineRule="auto"/>
                    <w:ind w:firstLineChars="50" w:firstLine="100"/>
                    <w:jc w:val="left"/>
                    <w:rPr>
                      <w:rFonts w:ascii="바탕체" w:eastAsia="바탕체" w:hAnsi="바탕체" w:cs="굴림"/>
                      <w:kern w:val="0"/>
                      <w:szCs w:val="20"/>
                    </w:rPr>
                  </w:pPr>
                  <w:r w:rsidRPr="00F73830">
                    <w:rPr>
                      <w:rFonts w:ascii="바탕체" w:eastAsia="바탕체" w:hAnsi="바탕체" w:cs="굴림"/>
                      <w:kern w:val="0"/>
                      <w:szCs w:val="20"/>
                    </w:rPr>
                    <w:t>2025.05.</w:t>
                  </w:r>
                  <w:r w:rsidR="009D4FF2" w:rsidRPr="00F73830">
                    <w:rPr>
                      <w:rFonts w:ascii="바탕체" w:eastAsia="바탕체" w:hAnsi="바탕체" w:cs="굴림" w:hint="eastAsia"/>
                      <w:kern w:val="0"/>
                      <w:szCs w:val="20"/>
                    </w:rPr>
                    <w:t>16</w:t>
                  </w:r>
                </w:p>
              </w:tc>
            </w:tr>
            <w:tr w:rsidR="00F76F87" w:rsidRPr="00A21BF8" w14:paraId="7A8DB4D8" w14:textId="77777777" w:rsidTr="00F73830">
              <w:trPr>
                <w:tblCellSpacing w:w="15" w:type="dxa"/>
              </w:trPr>
              <w:tc>
                <w:tcPr>
                  <w:tcW w:w="2927" w:type="dxa"/>
                  <w:vAlign w:val="center"/>
                  <w:hideMark/>
                </w:tcPr>
                <w:p w14:paraId="006E628F" w14:textId="77777777" w:rsidR="00F76F87" w:rsidRPr="00F73830" w:rsidRDefault="00F76F87" w:rsidP="005540D7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바탕체" w:eastAsia="바탕체" w:hAnsi="바탕체" w:cs="굴림"/>
                      <w:kern w:val="0"/>
                      <w:szCs w:val="20"/>
                    </w:rPr>
                  </w:pPr>
                  <w:r w:rsidRPr="00F73830">
                    <w:rPr>
                      <w:rFonts w:ascii="바탕체" w:eastAsia="바탕체" w:hAnsi="바탕체" w:cs="굴림"/>
                      <w:kern w:val="0"/>
                      <w:szCs w:val="20"/>
                    </w:rPr>
                    <w:t>테스트 케이스 설계</w:t>
                  </w:r>
                </w:p>
              </w:tc>
              <w:tc>
                <w:tcPr>
                  <w:tcW w:w="3074" w:type="dxa"/>
                  <w:vAlign w:val="center"/>
                  <w:hideMark/>
                </w:tcPr>
                <w:p w14:paraId="25C7BC40" w14:textId="781A5BCF" w:rsidR="00F76F87" w:rsidRPr="00F73830" w:rsidRDefault="00F76F87" w:rsidP="00F73830">
                  <w:pPr>
                    <w:widowControl/>
                    <w:wordWrap/>
                    <w:autoSpaceDE/>
                    <w:autoSpaceDN/>
                    <w:spacing w:line="360" w:lineRule="auto"/>
                    <w:ind w:firstLineChars="50" w:firstLine="100"/>
                    <w:jc w:val="left"/>
                    <w:rPr>
                      <w:rFonts w:ascii="바탕체" w:eastAsia="바탕체" w:hAnsi="바탕체" w:cs="굴림"/>
                      <w:kern w:val="0"/>
                      <w:szCs w:val="20"/>
                    </w:rPr>
                  </w:pPr>
                  <w:r w:rsidRPr="00F73830">
                    <w:rPr>
                      <w:rFonts w:ascii="바탕체" w:eastAsia="바탕체" w:hAnsi="바탕체" w:cs="굴림"/>
                      <w:kern w:val="0"/>
                      <w:szCs w:val="20"/>
                    </w:rPr>
                    <w:t>2025.05.</w:t>
                  </w:r>
                  <w:r w:rsidR="009D4FF2" w:rsidRPr="00F73830">
                    <w:rPr>
                      <w:rFonts w:ascii="바탕체" w:eastAsia="바탕체" w:hAnsi="바탕체" w:cs="굴림" w:hint="eastAsia"/>
                      <w:kern w:val="0"/>
                      <w:szCs w:val="20"/>
                    </w:rPr>
                    <w:t>16</w:t>
                  </w:r>
                </w:p>
              </w:tc>
            </w:tr>
            <w:tr w:rsidR="00F76F87" w:rsidRPr="00A21BF8" w14:paraId="19105CE6" w14:textId="77777777" w:rsidTr="00F73830">
              <w:trPr>
                <w:tblCellSpacing w:w="15" w:type="dxa"/>
              </w:trPr>
              <w:tc>
                <w:tcPr>
                  <w:tcW w:w="2927" w:type="dxa"/>
                  <w:vAlign w:val="center"/>
                  <w:hideMark/>
                </w:tcPr>
                <w:p w14:paraId="295FC6C2" w14:textId="77777777" w:rsidR="00F76F87" w:rsidRPr="00F73830" w:rsidRDefault="00F76F87" w:rsidP="005540D7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바탕체" w:eastAsia="바탕체" w:hAnsi="바탕체" w:cs="굴림"/>
                      <w:kern w:val="0"/>
                      <w:szCs w:val="20"/>
                    </w:rPr>
                  </w:pPr>
                  <w:r w:rsidRPr="00F73830">
                    <w:rPr>
                      <w:rFonts w:ascii="바탕체" w:eastAsia="바탕체" w:hAnsi="바탕체" w:cs="굴림"/>
                      <w:kern w:val="0"/>
                      <w:szCs w:val="20"/>
                    </w:rPr>
                    <w:t>테스트 환경 구축</w:t>
                  </w:r>
                </w:p>
              </w:tc>
              <w:tc>
                <w:tcPr>
                  <w:tcW w:w="3074" w:type="dxa"/>
                  <w:vAlign w:val="center"/>
                  <w:hideMark/>
                </w:tcPr>
                <w:p w14:paraId="5A58BB25" w14:textId="13E28206" w:rsidR="00F76F87" w:rsidRPr="00F73830" w:rsidRDefault="00F76F87" w:rsidP="00F73830">
                  <w:pPr>
                    <w:widowControl/>
                    <w:wordWrap/>
                    <w:autoSpaceDE/>
                    <w:autoSpaceDN/>
                    <w:spacing w:line="360" w:lineRule="auto"/>
                    <w:ind w:firstLineChars="50" w:firstLine="100"/>
                    <w:jc w:val="left"/>
                    <w:rPr>
                      <w:rFonts w:ascii="바탕체" w:eastAsia="바탕체" w:hAnsi="바탕체" w:cs="굴림"/>
                      <w:kern w:val="0"/>
                      <w:szCs w:val="20"/>
                    </w:rPr>
                  </w:pPr>
                  <w:r w:rsidRPr="00F73830">
                    <w:rPr>
                      <w:rFonts w:ascii="바탕체" w:eastAsia="바탕체" w:hAnsi="바탕체" w:cs="굴림"/>
                      <w:kern w:val="0"/>
                      <w:szCs w:val="20"/>
                    </w:rPr>
                    <w:t>2025.05.</w:t>
                  </w:r>
                  <w:r w:rsidR="009D4FF2" w:rsidRPr="00F73830">
                    <w:rPr>
                      <w:rFonts w:ascii="바탕체" w:eastAsia="바탕체" w:hAnsi="바탕체" w:cs="굴림" w:hint="eastAsia"/>
                      <w:kern w:val="0"/>
                      <w:szCs w:val="20"/>
                    </w:rPr>
                    <w:t>17</w:t>
                  </w:r>
                  <w:r w:rsidRPr="00F73830">
                    <w:rPr>
                      <w:rFonts w:ascii="바탕체" w:eastAsia="바탕체" w:hAnsi="바탕체" w:cs="굴림"/>
                      <w:kern w:val="0"/>
                      <w:szCs w:val="20"/>
                    </w:rPr>
                    <w:t xml:space="preserve"> ~ 2025.05.</w:t>
                  </w:r>
                  <w:r w:rsidR="009D4FF2" w:rsidRPr="00F73830">
                    <w:rPr>
                      <w:rFonts w:ascii="바탕체" w:eastAsia="바탕체" w:hAnsi="바탕체" w:cs="굴림" w:hint="eastAsia"/>
                      <w:kern w:val="0"/>
                      <w:szCs w:val="20"/>
                    </w:rPr>
                    <w:t>18</w:t>
                  </w:r>
                </w:p>
              </w:tc>
            </w:tr>
            <w:tr w:rsidR="00F76F87" w:rsidRPr="00A21BF8" w14:paraId="67F72853" w14:textId="77777777" w:rsidTr="00F73830">
              <w:trPr>
                <w:tblCellSpacing w:w="15" w:type="dxa"/>
              </w:trPr>
              <w:tc>
                <w:tcPr>
                  <w:tcW w:w="2927" w:type="dxa"/>
                  <w:vAlign w:val="center"/>
                  <w:hideMark/>
                </w:tcPr>
                <w:p w14:paraId="23C8B0F5" w14:textId="77777777" w:rsidR="00F76F87" w:rsidRPr="00F73830" w:rsidRDefault="00F76F87" w:rsidP="005540D7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바탕체" w:eastAsia="바탕체" w:hAnsi="바탕체" w:cs="굴림"/>
                      <w:kern w:val="0"/>
                      <w:szCs w:val="20"/>
                    </w:rPr>
                  </w:pPr>
                  <w:r w:rsidRPr="00F73830">
                    <w:rPr>
                      <w:rFonts w:ascii="바탕체" w:eastAsia="바탕체" w:hAnsi="바탕체" w:cs="굴림"/>
                      <w:kern w:val="0"/>
                      <w:szCs w:val="20"/>
                    </w:rPr>
                    <w:t>테스트 실행</w:t>
                  </w:r>
                </w:p>
              </w:tc>
              <w:tc>
                <w:tcPr>
                  <w:tcW w:w="3074" w:type="dxa"/>
                  <w:vAlign w:val="center"/>
                  <w:hideMark/>
                </w:tcPr>
                <w:p w14:paraId="653972D4" w14:textId="5047F211" w:rsidR="00F76F87" w:rsidRPr="00F73830" w:rsidRDefault="00F76F87" w:rsidP="00F73830">
                  <w:pPr>
                    <w:widowControl/>
                    <w:wordWrap/>
                    <w:autoSpaceDE/>
                    <w:autoSpaceDN/>
                    <w:spacing w:line="360" w:lineRule="auto"/>
                    <w:ind w:firstLineChars="50" w:firstLine="100"/>
                    <w:jc w:val="left"/>
                    <w:rPr>
                      <w:rFonts w:ascii="바탕체" w:eastAsia="바탕체" w:hAnsi="바탕체" w:cs="굴림"/>
                      <w:kern w:val="0"/>
                      <w:szCs w:val="20"/>
                    </w:rPr>
                  </w:pPr>
                  <w:r w:rsidRPr="00F73830">
                    <w:rPr>
                      <w:rFonts w:ascii="바탕체" w:eastAsia="바탕체" w:hAnsi="바탕체" w:cs="굴림"/>
                      <w:kern w:val="0"/>
                      <w:szCs w:val="20"/>
                    </w:rPr>
                    <w:t>2025.05.</w:t>
                  </w:r>
                  <w:r w:rsidR="009D4FF2" w:rsidRPr="00F73830">
                    <w:rPr>
                      <w:rFonts w:ascii="바탕체" w:eastAsia="바탕체" w:hAnsi="바탕체" w:cs="굴림" w:hint="eastAsia"/>
                      <w:kern w:val="0"/>
                      <w:szCs w:val="20"/>
                    </w:rPr>
                    <w:t>19</w:t>
                  </w:r>
                  <w:r w:rsidRPr="00F73830">
                    <w:rPr>
                      <w:rFonts w:ascii="바탕체" w:eastAsia="바탕체" w:hAnsi="바탕체" w:cs="굴림"/>
                      <w:kern w:val="0"/>
                      <w:szCs w:val="20"/>
                    </w:rPr>
                    <w:t xml:space="preserve"> ~ 2025.05.</w:t>
                  </w:r>
                  <w:r w:rsidR="009D4FF2" w:rsidRPr="00F73830">
                    <w:rPr>
                      <w:rFonts w:ascii="바탕체" w:eastAsia="바탕체" w:hAnsi="바탕체" w:cs="굴림" w:hint="eastAsia"/>
                      <w:kern w:val="0"/>
                      <w:szCs w:val="20"/>
                    </w:rPr>
                    <w:t>22</w:t>
                  </w:r>
                </w:p>
              </w:tc>
            </w:tr>
            <w:tr w:rsidR="00F76F87" w:rsidRPr="00A21BF8" w14:paraId="56A0150A" w14:textId="77777777" w:rsidTr="00F73830">
              <w:trPr>
                <w:tblCellSpacing w:w="15" w:type="dxa"/>
              </w:trPr>
              <w:tc>
                <w:tcPr>
                  <w:tcW w:w="2927" w:type="dxa"/>
                  <w:vAlign w:val="center"/>
                  <w:hideMark/>
                </w:tcPr>
                <w:p w14:paraId="0FD2D4EB" w14:textId="77777777" w:rsidR="00F76F87" w:rsidRPr="00F73830" w:rsidRDefault="00F76F87" w:rsidP="005540D7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바탕체" w:eastAsia="바탕체" w:hAnsi="바탕체" w:cs="굴림"/>
                      <w:kern w:val="0"/>
                      <w:szCs w:val="20"/>
                    </w:rPr>
                  </w:pPr>
                  <w:r w:rsidRPr="00F73830">
                    <w:rPr>
                      <w:rFonts w:ascii="바탕체" w:eastAsia="바탕체" w:hAnsi="바탕체" w:cs="굴림"/>
                      <w:kern w:val="0"/>
                      <w:szCs w:val="20"/>
                    </w:rPr>
                    <w:t>오류 수정 및 재테스트</w:t>
                  </w:r>
                </w:p>
              </w:tc>
              <w:tc>
                <w:tcPr>
                  <w:tcW w:w="3074" w:type="dxa"/>
                  <w:vAlign w:val="center"/>
                  <w:hideMark/>
                </w:tcPr>
                <w:p w14:paraId="263EE9E7" w14:textId="3706F57A" w:rsidR="00F76F87" w:rsidRPr="00F73830" w:rsidRDefault="00F76F87" w:rsidP="00F73830">
                  <w:pPr>
                    <w:widowControl/>
                    <w:wordWrap/>
                    <w:autoSpaceDE/>
                    <w:autoSpaceDN/>
                    <w:spacing w:line="360" w:lineRule="auto"/>
                    <w:ind w:firstLineChars="50" w:firstLine="100"/>
                    <w:jc w:val="left"/>
                    <w:rPr>
                      <w:rFonts w:ascii="바탕체" w:eastAsia="바탕체" w:hAnsi="바탕체" w:cs="굴림"/>
                      <w:kern w:val="0"/>
                      <w:szCs w:val="20"/>
                    </w:rPr>
                  </w:pPr>
                  <w:r w:rsidRPr="00F73830">
                    <w:rPr>
                      <w:rFonts w:ascii="바탕체" w:eastAsia="바탕체" w:hAnsi="바탕체" w:cs="굴림"/>
                      <w:kern w:val="0"/>
                      <w:szCs w:val="20"/>
                    </w:rPr>
                    <w:t>2025.05.</w:t>
                  </w:r>
                  <w:r w:rsidR="009D4FF2" w:rsidRPr="00F73830">
                    <w:rPr>
                      <w:rFonts w:ascii="바탕체" w:eastAsia="바탕체" w:hAnsi="바탕체" w:cs="굴림" w:hint="eastAsia"/>
                      <w:kern w:val="0"/>
                      <w:szCs w:val="20"/>
                    </w:rPr>
                    <w:t>22</w:t>
                  </w:r>
                  <w:r w:rsidRPr="00F73830">
                    <w:rPr>
                      <w:rFonts w:ascii="바탕체" w:eastAsia="바탕체" w:hAnsi="바탕체" w:cs="굴림"/>
                      <w:kern w:val="0"/>
                      <w:szCs w:val="20"/>
                    </w:rPr>
                    <w:t xml:space="preserve"> ~ 2025.05.</w:t>
                  </w:r>
                  <w:r w:rsidR="009D4FF2" w:rsidRPr="00F73830">
                    <w:rPr>
                      <w:rFonts w:ascii="바탕체" w:eastAsia="바탕체" w:hAnsi="바탕체" w:cs="굴림" w:hint="eastAsia"/>
                      <w:kern w:val="0"/>
                      <w:szCs w:val="20"/>
                    </w:rPr>
                    <w:t>23</w:t>
                  </w:r>
                </w:p>
              </w:tc>
            </w:tr>
            <w:tr w:rsidR="00F76F87" w:rsidRPr="00A21BF8" w14:paraId="15F71682" w14:textId="77777777" w:rsidTr="00F73830">
              <w:trPr>
                <w:tblCellSpacing w:w="15" w:type="dxa"/>
              </w:trPr>
              <w:tc>
                <w:tcPr>
                  <w:tcW w:w="2927" w:type="dxa"/>
                  <w:vAlign w:val="center"/>
                  <w:hideMark/>
                </w:tcPr>
                <w:p w14:paraId="5653FD78" w14:textId="77777777" w:rsidR="00F76F87" w:rsidRPr="00F73830" w:rsidRDefault="00F76F87" w:rsidP="005540D7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바탕체" w:eastAsia="바탕체" w:hAnsi="바탕체" w:cs="굴림"/>
                      <w:kern w:val="0"/>
                      <w:szCs w:val="20"/>
                    </w:rPr>
                  </w:pPr>
                  <w:r w:rsidRPr="00F73830">
                    <w:rPr>
                      <w:rFonts w:ascii="바탕체" w:eastAsia="바탕체" w:hAnsi="바탕체" w:cs="굴림"/>
                      <w:kern w:val="0"/>
                      <w:szCs w:val="20"/>
                    </w:rPr>
                    <w:t>테스트 보고서 작성 및 제출</w:t>
                  </w:r>
                </w:p>
              </w:tc>
              <w:tc>
                <w:tcPr>
                  <w:tcW w:w="3074" w:type="dxa"/>
                  <w:vAlign w:val="center"/>
                  <w:hideMark/>
                </w:tcPr>
                <w:p w14:paraId="6F2FC074" w14:textId="7B749A38" w:rsidR="00F76F87" w:rsidRPr="00F73830" w:rsidRDefault="00F76F87" w:rsidP="00F73830">
                  <w:pPr>
                    <w:widowControl/>
                    <w:wordWrap/>
                    <w:autoSpaceDE/>
                    <w:autoSpaceDN/>
                    <w:spacing w:line="360" w:lineRule="auto"/>
                    <w:ind w:firstLineChars="50" w:firstLine="100"/>
                    <w:jc w:val="left"/>
                    <w:rPr>
                      <w:rFonts w:ascii="바탕체" w:eastAsia="바탕체" w:hAnsi="바탕체" w:cs="굴림"/>
                      <w:kern w:val="0"/>
                      <w:szCs w:val="20"/>
                    </w:rPr>
                  </w:pPr>
                  <w:r w:rsidRPr="00F73830">
                    <w:rPr>
                      <w:rFonts w:ascii="바탕체" w:eastAsia="바탕체" w:hAnsi="바탕체" w:cs="굴림"/>
                      <w:kern w:val="0"/>
                      <w:szCs w:val="20"/>
                    </w:rPr>
                    <w:t>2025.05.</w:t>
                  </w:r>
                  <w:r w:rsidR="009D4FF2" w:rsidRPr="00F73830">
                    <w:rPr>
                      <w:rFonts w:ascii="바탕체" w:eastAsia="바탕체" w:hAnsi="바탕체" w:cs="굴림" w:hint="eastAsia"/>
                      <w:kern w:val="0"/>
                      <w:szCs w:val="20"/>
                    </w:rPr>
                    <w:t>25</w:t>
                  </w:r>
                </w:p>
              </w:tc>
            </w:tr>
          </w:tbl>
          <w:p w14:paraId="505214FF" w14:textId="262A7D57" w:rsidR="00F76F87" w:rsidRPr="00A21BF8" w:rsidRDefault="00F76F87" w:rsidP="005540D7">
            <w:pPr>
              <w:pStyle w:val="af9"/>
              <w:spacing w:line="360" w:lineRule="auto"/>
              <w:rPr>
                <w:rFonts w:ascii="바탕체" w:eastAsia="바탕체" w:hAnsi="바탕체"/>
              </w:rPr>
            </w:pPr>
          </w:p>
          <w:p w14:paraId="2029CBBA" w14:textId="77777777" w:rsidR="003A3672" w:rsidRDefault="003A3672" w:rsidP="005540D7">
            <w:pPr>
              <w:pStyle w:val="af9"/>
              <w:spacing w:line="360" w:lineRule="auto"/>
              <w:ind w:leftChars="50" w:left="100"/>
              <w:rPr>
                <w:rFonts w:ascii="바탕체" w:eastAsia="바탕체" w:hAnsi="바탕체"/>
              </w:rPr>
            </w:pPr>
          </w:p>
          <w:p w14:paraId="10BA779C" w14:textId="77777777" w:rsidR="005A56CD" w:rsidRDefault="005A56CD" w:rsidP="005540D7">
            <w:pPr>
              <w:pStyle w:val="af9"/>
              <w:spacing w:line="360" w:lineRule="auto"/>
              <w:ind w:leftChars="50" w:left="100"/>
              <w:rPr>
                <w:rFonts w:ascii="바탕체" w:eastAsia="바탕체" w:hAnsi="바탕체"/>
              </w:rPr>
            </w:pPr>
          </w:p>
          <w:p w14:paraId="6967DF74" w14:textId="77777777" w:rsidR="005A56CD" w:rsidRDefault="005A56CD" w:rsidP="005540D7">
            <w:pPr>
              <w:pStyle w:val="af9"/>
              <w:spacing w:line="360" w:lineRule="auto"/>
              <w:ind w:leftChars="50" w:left="100"/>
              <w:rPr>
                <w:rFonts w:ascii="바탕체" w:eastAsia="바탕체" w:hAnsi="바탕체"/>
              </w:rPr>
            </w:pPr>
          </w:p>
          <w:p w14:paraId="4A1D3B6F" w14:textId="77777777" w:rsidR="005A56CD" w:rsidRDefault="005A56CD" w:rsidP="005540D7">
            <w:pPr>
              <w:pStyle w:val="af9"/>
              <w:spacing w:line="360" w:lineRule="auto"/>
              <w:ind w:leftChars="50" w:left="100"/>
              <w:rPr>
                <w:rFonts w:ascii="바탕체" w:eastAsia="바탕체" w:hAnsi="바탕체"/>
              </w:rPr>
            </w:pPr>
          </w:p>
          <w:p w14:paraId="2162A888" w14:textId="77777777" w:rsidR="005A56CD" w:rsidRDefault="005A56CD" w:rsidP="005540D7">
            <w:pPr>
              <w:pStyle w:val="af9"/>
              <w:spacing w:line="360" w:lineRule="auto"/>
              <w:ind w:leftChars="50" w:left="100"/>
              <w:rPr>
                <w:rFonts w:ascii="바탕체" w:eastAsia="바탕체" w:hAnsi="바탕체"/>
              </w:rPr>
            </w:pPr>
          </w:p>
          <w:p w14:paraId="48B0A1D6" w14:textId="77777777" w:rsidR="005A56CD" w:rsidRDefault="005A56CD" w:rsidP="005540D7">
            <w:pPr>
              <w:pStyle w:val="af9"/>
              <w:spacing w:line="360" w:lineRule="auto"/>
              <w:ind w:leftChars="50" w:left="100"/>
              <w:rPr>
                <w:rFonts w:ascii="바탕체" w:eastAsia="바탕체" w:hAnsi="바탕체"/>
              </w:rPr>
            </w:pPr>
          </w:p>
          <w:p w14:paraId="4817A132" w14:textId="299B9900" w:rsidR="005A56CD" w:rsidRPr="00A21BF8" w:rsidRDefault="005A56CD" w:rsidP="00147AAA">
            <w:pPr>
              <w:pStyle w:val="af9"/>
              <w:spacing w:line="360" w:lineRule="auto"/>
              <w:rPr>
                <w:rFonts w:ascii="바탕체" w:eastAsia="바탕체" w:hAnsi="바탕체"/>
              </w:rPr>
            </w:pPr>
          </w:p>
        </w:tc>
      </w:tr>
      <w:tr w:rsidR="003A3672" w:rsidRPr="00A21BF8" w14:paraId="48E4D346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22FC6CC0" w14:textId="77777777" w:rsidR="003A3672" w:rsidRPr="00A21BF8" w:rsidRDefault="003A3672" w:rsidP="005540D7">
            <w:pPr>
              <w:pStyle w:val="af9"/>
              <w:spacing w:line="360" w:lineRule="auto"/>
              <w:rPr>
                <w:rFonts w:ascii="바탕체" w:eastAsia="바탕체" w:hAnsi="바탕체"/>
                <w:sz w:val="18"/>
              </w:rPr>
            </w:pPr>
            <w:r w:rsidRPr="00A21BF8">
              <w:rPr>
                <w:rFonts w:ascii="바탕체" w:eastAsia="바탕체" w:hAnsi="바탕체"/>
              </w:rPr>
              <w:t>3</w:t>
            </w:r>
            <w:r w:rsidRPr="00A21BF8">
              <w:rPr>
                <w:rFonts w:ascii="바탕체" w:eastAsia="바탕체" w:hAnsi="바탕체" w:hint="eastAsia"/>
              </w:rPr>
              <w:t>.</w:t>
            </w:r>
            <w:r w:rsidRPr="00A21BF8">
              <w:rPr>
                <w:rFonts w:ascii="바탕체" w:eastAsia="바탕체" w:hAnsi="바탕체"/>
              </w:rPr>
              <w:t xml:space="preserve">6 </w:t>
            </w:r>
            <w:r w:rsidRPr="00A21BF8">
              <w:rPr>
                <w:rFonts w:ascii="바탕체" w:eastAsia="바탕체" w:hAnsi="바탕체" w:hint="eastAsia"/>
              </w:rPr>
              <w:t>위험 요소와 비상 대처 상황</w:t>
            </w:r>
          </w:p>
        </w:tc>
      </w:tr>
      <w:tr w:rsidR="003A3672" w:rsidRPr="00A21BF8" w14:paraId="1DCC010E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43C5220E" w14:textId="77777777" w:rsidR="007839C1" w:rsidRPr="00F73830" w:rsidRDefault="007839C1" w:rsidP="005540D7">
            <w:pPr>
              <w:pStyle w:val="af9"/>
              <w:numPr>
                <w:ilvl w:val="0"/>
                <w:numId w:val="46"/>
              </w:numPr>
              <w:spacing w:line="360" w:lineRule="auto"/>
              <w:rPr>
                <w:rFonts w:ascii="바탕체" w:eastAsia="바탕체" w:hAnsi="바탕체"/>
              </w:rPr>
            </w:pPr>
            <w:r w:rsidRPr="00F73830">
              <w:rPr>
                <w:rFonts w:ascii="바탕체" w:eastAsia="바탕체" w:hAnsi="바탕체"/>
              </w:rPr>
              <w:t>실시간 API 실패 → Mock 데이터 활용</w:t>
            </w:r>
          </w:p>
          <w:p w14:paraId="7CB84DE5" w14:textId="77777777" w:rsidR="007839C1" w:rsidRPr="00F73830" w:rsidRDefault="007839C1" w:rsidP="005540D7">
            <w:pPr>
              <w:pStyle w:val="af9"/>
              <w:numPr>
                <w:ilvl w:val="0"/>
                <w:numId w:val="46"/>
              </w:numPr>
              <w:spacing w:line="360" w:lineRule="auto"/>
              <w:rPr>
                <w:rFonts w:ascii="바탕체" w:eastAsia="바탕체" w:hAnsi="바탕체"/>
              </w:rPr>
            </w:pPr>
            <w:r w:rsidRPr="00F73830">
              <w:rPr>
                <w:rFonts w:ascii="바탕체" w:eastAsia="바탕체" w:hAnsi="바탕체"/>
              </w:rPr>
              <w:t>지도 API Key 만료 → 백업 Key 확보</w:t>
            </w:r>
          </w:p>
          <w:p w14:paraId="3E27F418" w14:textId="379CED5D" w:rsidR="003A3672" w:rsidRPr="00147AAA" w:rsidRDefault="007839C1" w:rsidP="005540D7">
            <w:pPr>
              <w:pStyle w:val="af9"/>
              <w:numPr>
                <w:ilvl w:val="0"/>
                <w:numId w:val="46"/>
              </w:numPr>
              <w:spacing w:line="360" w:lineRule="auto"/>
              <w:rPr>
                <w:rFonts w:ascii="바탕체" w:eastAsia="바탕체" w:hAnsi="바탕체"/>
                <w:sz w:val="18"/>
                <w:szCs w:val="18"/>
              </w:rPr>
            </w:pPr>
            <w:r w:rsidRPr="00F73830">
              <w:rPr>
                <w:rFonts w:ascii="바탕체" w:eastAsia="바탕체" w:hAnsi="바탕체"/>
              </w:rPr>
              <w:t>테스트 지연 시 예비 기간 확보</w:t>
            </w:r>
          </w:p>
        </w:tc>
      </w:tr>
    </w:tbl>
    <w:p w14:paraId="365142BD" w14:textId="77777777" w:rsidR="003C757B" w:rsidRPr="00A21BF8" w:rsidRDefault="002D6BF4" w:rsidP="005540D7">
      <w:pPr>
        <w:pStyle w:val="10"/>
        <w:spacing w:before="540" w:after="360" w:line="360" w:lineRule="auto"/>
        <w:rPr>
          <w:rFonts w:ascii="바탕체" w:eastAsia="바탕체" w:hAnsi="바탕체"/>
        </w:rPr>
      </w:pPr>
      <w:r w:rsidRPr="00A21BF8">
        <w:rPr>
          <w:rFonts w:ascii="바탕체" w:eastAsia="바탕체" w:hAnsi="바탕체"/>
        </w:rPr>
        <w:br w:type="page"/>
      </w:r>
      <w:bookmarkStart w:id="7" w:name="_Toc197954649"/>
      <w:r w:rsidR="00F46A8D" w:rsidRPr="00A21BF8">
        <w:rPr>
          <w:rFonts w:ascii="바탕체" w:eastAsia="바탕체" w:hAnsi="바탕체" w:hint="eastAsia"/>
        </w:rPr>
        <w:lastRenderedPageBreak/>
        <w:t xml:space="preserve">Test </w:t>
      </w:r>
      <w:r w:rsidR="003F1AE5" w:rsidRPr="00A21BF8">
        <w:rPr>
          <w:rFonts w:ascii="바탕체" w:eastAsia="바탕체" w:hAnsi="바탕체" w:hint="eastAsia"/>
        </w:rPr>
        <w:t>C</w:t>
      </w:r>
      <w:r w:rsidR="003F1AE5" w:rsidRPr="00A21BF8">
        <w:rPr>
          <w:rFonts w:ascii="바탕체" w:eastAsia="바탕체" w:hAnsi="바탕체"/>
        </w:rPr>
        <w:t>ases</w:t>
      </w:r>
      <w:bookmarkEnd w:id="7"/>
    </w:p>
    <w:tbl>
      <w:tblPr>
        <w:tblW w:w="9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0"/>
      </w:tblGrid>
      <w:tr w:rsidR="002D6BF4" w:rsidRPr="00A21BF8" w14:paraId="76187A32" w14:textId="77777777" w:rsidTr="00AF3A55">
        <w:tc>
          <w:tcPr>
            <w:tcW w:w="9190" w:type="dxa"/>
            <w:shd w:val="clear" w:color="auto" w:fill="D9D9D9"/>
          </w:tcPr>
          <w:p w14:paraId="667A1F87" w14:textId="77777777" w:rsidR="002D6BF4" w:rsidRPr="00A21BF8" w:rsidRDefault="002D6BF4" w:rsidP="005540D7">
            <w:pPr>
              <w:spacing w:line="360" w:lineRule="auto"/>
              <w:rPr>
                <w:rFonts w:ascii="바탕체" w:eastAsia="바탕체" w:hAnsi="바탕체"/>
                <w:b/>
                <w:szCs w:val="20"/>
              </w:rPr>
            </w:pPr>
            <w:r w:rsidRPr="00A21BF8">
              <w:rPr>
                <w:rFonts w:ascii="바탕체" w:eastAsia="바탕체" w:hAnsi="바탕체" w:hint="eastAsia"/>
                <w:b/>
                <w:szCs w:val="20"/>
              </w:rPr>
              <w:t>1. 서론</w:t>
            </w:r>
          </w:p>
        </w:tc>
      </w:tr>
      <w:tr w:rsidR="002D6BF4" w:rsidRPr="00A21BF8" w14:paraId="4D6AD93E" w14:textId="77777777" w:rsidTr="00AF3A55">
        <w:tc>
          <w:tcPr>
            <w:tcW w:w="9190" w:type="dxa"/>
            <w:shd w:val="clear" w:color="auto" w:fill="F2F2F2"/>
          </w:tcPr>
          <w:p w14:paraId="2414CF8B" w14:textId="77777777" w:rsidR="002D6BF4" w:rsidRPr="00A21BF8" w:rsidRDefault="002D6BF4" w:rsidP="005540D7">
            <w:pPr>
              <w:spacing w:line="360" w:lineRule="auto"/>
              <w:rPr>
                <w:rFonts w:ascii="바탕체" w:eastAsia="바탕체" w:hAnsi="바탕체"/>
                <w:szCs w:val="20"/>
              </w:rPr>
            </w:pPr>
            <w:r w:rsidRPr="00A21BF8">
              <w:rPr>
                <w:rFonts w:ascii="바탕체" w:eastAsia="바탕체" w:hAnsi="바탕체" w:hint="eastAsia"/>
                <w:szCs w:val="20"/>
              </w:rPr>
              <w:t xml:space="preserve">1.1 </w:t>
            </w:r>
            <w:r w:rsidRPr="00A21BF8">
              <w:rPr>
                <w:rFonts w:ascii="바탕체" w:eastAsia="바탕체" w:hAnsi="바탕체"/>
                <w:szCs w:val="20"/>
              </w:rPr>
              <w:t xml:space="preserve">테스트 </w:t>
            </w:r>
            <w:r w:rsidRPr="00A21BF8">
              <w:rPr>
                <w:rFonts w:ascii="바탕체" w:eastAsia="바탕체" w:hAnsi="바탕체" w:hint="eastAsia"/>
                <w:szCs w:val="20"/>
              </w:rPr>
              <w:t>범위</w:t>
            </w:r>
          </w:p>
        </w:tc>
      </w:tr>
      <w:tr w:rsidR="002D6BF4" w:rsidRPr="00A21BF8" w14:paraId="461AF937" w14:textId="77777777" w:rsidTr="00F46A8D">
        <w:trPr>
          <w:trHeight w:val="72"/>
        </w:trPr>
        <w:tc>
          <w:tcPr>
            <w:tcW w:w="9190" w:type="dxa"/>
            <w:shd w:val="clear" w:color="auto" w:fill="auto"/>
          </w:tcPr>
          <w:p w14:paraId="75A13FD6" w14:textId="612D1157" w:rsidR="002D6BF4" w:rsidRPr="00A21BF8" w:rsidRDefault="00602BEC" w:rsidP="005540D7">
            <w:pPr>
              <w:pStyle w:val="af9"/>
              <w:spacing w:line="360" w:lineRule="auto"/>
              <w:ind w:firstLineChars="100" w:firstLine="2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미세먼지</w:t>
            </w:r>
            <w:r w:rsidR="00F76F87" w:rsidRPr="00A21BF8">
              <w:rPr>
                <w:rFonts w:ascii="바탕체" w:eastAsia="바탕체" w:hAnsi="바탕체"/>
              </w:rPr>
              <w:t xml:space="preserve"> 데이터 수집, 처리, 시각화 및 행동방안 출력까지 전체 기능에 대한 테스트</w:t>
            </w:r>
          </w:p>
        </w:tc>
      </w:tr>
      <w:tr w:rsidR="003F1AE5" w:rsidRPr="00A21BF8" w14:paraId="50111CA6" w14:textId="77777777" w:rsidTr="00514B88">
        <w:trPr>
          <w:trHeight w:val="72"/>
        </w:trPr>
        <w:tc>
          <w:tcPr>
            <w:tcW w:w="9190" w:type="dxa"/>
            <w:shd w:val="clear" w:color="auto" w:fill="F2F2F2"/>
          </w:tcPr>
          <w:p w14:paraId="13D79238" w14:textId="77777777" w:rsidR="003F1AE5" w:rsidRPr="00A21BF8" w:rsidRDefault="003F1AE5" w:rsidP="005540D7">
            <w:pPr>
              <w:pStyle w:val="af9"/>
              <w:spacing w:line="360" w:lineRule="auto"/>
              <w:rPr>
                <w:rFonts w:ascii="바탕체" w:eastAsia="바탕체" w:hAnsi="바탕체"/>
              </w:rPr>
            </w:pPr>
            <w:r w:rsidRPr="00A21BF8">
              <w:rPr>
                <w:rFonts w:ascii="바탕체" w:eastAsia="바탕체" w:hAnsi="바탕체" w:hint="eastAsia"/>
              </w:rPr>
              <w:t>1.</w:t>
            </w:r>
            <w:r w:rsidRPr="00A21BF8">
              <w:rPr>
                <w:rFonts w:ascii="바탕체" w:eastAsia="바탕체" w:hAnsi="바탕체"/>
              </w:rPr>
              <w:t>2</w:t>
            </w:r>
            <w:r w:rsidRPr="00A21BF8">
              <w:rPr>
                <w:rFonts w:ascii="바탕체" w:eastAsia="바탕체" w:hAnsi="바탕체" w:hint="eastAsia"/>
              </w:rPr>
              <w:t xml:space="preserve"> </w:t>
            </w:r>
            <w:r w:rsidRPr="00A21BF8">
              <w:rPr>
                <w:rFonts w:ascii="바탕체" w:eastAsia="바탕체" w:hAnsi="바탕체"/>
              </w:rPr>
              <w:t xml:space="preserve">테스트 </w:t>
            </w:r>
            <w:r w:rsidRPr="00A21BF8">
              <w:rPr>
                <w:rFonts w:ascii="바탕체" w:eastAsia="바탕체" w:hAnsi="바탕체" w:hint="eastAsia"/>
              </w:rPr>
              <w:t>상황</w:t>
            </w:r>
          </w:p>
        </w:tc>
      </w:tr>
      <w:tr w:rsidR="003F1AE5" w:rsidRPr="00A21BF8" w14:paraId="5D3D53BE" w14:textId="77777777" w:rsidTr="00F46A8D">
        <w:trPr>
          <w:trHeight w:val="72"/>
        </w:trPr>
        <w:tc>
          <w:tcPr>
            <w:tcW w:w="9190" w:type="dxa"/>
            <w:shd w:val="clear" w:color="auto" w:fill="auto"/>
          </w:tcPr>
          <w:p w14:paraId="6CD25CC1" w14:textId="1A4ADE0E" w:rsidR="003F1AE5" w:rsidRPr="00A21BF8" w:rsidRDefault="00FC4E34" w:rsidP="00147AAA">
            <w:pPr>
              <w:pStyle w:val="af9"/>
              <w:spacing w:line="360" w:lineRule="auto"/>
              <w:ind w:firstLineChars="100" w:firstLine="200"/>
              <w:rPr>
                <w:rFonts w:ascii="바탕체" w:eastAsia="바탕체" w:hAnsi="바탕체"/>
              </w:rPr>
            </w:pPr>
            <w:r w:rsidRPr="00A21BF8">
              <w:rPr>
                <w:rFonts w:ascii="바탕체" w:eastAsia="바탕체" w:hAnsi="바탕체"/>
              </w:rPr>
              <w:t>독립된 테스트 팀이 설계한 시나리오에 따라 수행</w:t>
            </w:r>
          </w:p>
        </w:tc>
      </w:tr>
      <w:tr w:rsidR="003F1AE5" w:rsidRPr="00A21BF8" w14:paraId="07DA7625" w14:textId="77777777" w:rsidTr="00514B88">
        <w:trPr>
          <w:trHeight w:val="72"/>
        </w:trPr>
        <w:tc>
          <w:tcPr>
            <w:tcW w:w="9190" w:type="dxa"/>
            <w:shd w:val="clear" w:color="auto" w:fill="F2F2F2"/>
          </w:tcPr>
          <w:p w14:paraId="14C294FD" w14:textId="77777777" w:rsidR="003F1AE5" w:rsidRPr="00A21BF8" w:rsidRDefault="003F1AE5" w:rsidP="005540D7">
            <w:pPr>
              <w:pStyle w:val="af9"/>
              <w:spacing w:line="360" w:lineRule="auto"/>
              <w:rPr>
                <w:rFonts w:ascii="바탕체" w:eastAsia="바탕체" w:hAnsi="바탕체"/>
              </w:rPr>
            </w:pPr>
            <w:r w:rsidRPr="00A21BF8">
              <w:rPr>
                <w:rFonts w:ascii="바탕체" w:eastAsia="바탕체" w:hAnsi="바탕체" w:hint="eastAsia"/>
              </w:rPr>
              <w:t>1.</w:t>
            </w:r>
            <w:r w:rsidRPr="00A21BF8">
              <w:rPr>
                <w:rFonts w:ascii="바탕체" w:eastAsia="바탕체" w:hAnsi="바탕체"/>
              </w:rPr>
              <w:t>3</w:t>
            </w:r>
            <w:r w:rsidRPr="00A21BF8">
              <w:rPr>
                <w:rFonts w:ascii="바탕체" w:eastAsia="바탕체" w:hAnsi="바탕체" w:hint="eastAsia"/>
              </w:rPr>
              <w:t xml:space="preserve"> 문서 표기법</w:t>
            </w:r>
          </w:p>
        </w:tc>
      </w:tr>
      <w:tr w:rsidR="003F1AE5" w:rsidRPr="00A21BF8" w14:paraId="2CFD36BE" w14:textId="77777777" w:rsidTr="00F46A8D">
        <w:trPr>
          <w:trHeight w:val="72"/>
        </w:trPr>
        <w:tc>
          <w:tcPr>
            <w:tcW w:w="9190" w:type="dxa"/>
            <w:shd w:val="clear" w:color="auto" w:fill="auto"/>
          </w:tcPr>
          <w:p w14:paraId="38B5AEBC" w14:textId="45358DB0" w:rsidR="005A56CD" w:rsidRPr="00A21BF8" w:rsidRDefault="00FC4E34" w:rsidP="00147AAA">
            <w:pPr>
              <w:pStyle w:val="af9"/>
              <w:spacing w:line="360" w:lineRule="auto"/>
              <w:ind w:firstLineChars="100" w:firstLine="200"/>
              <w:rPr>
                <w:rFonts w:ascii="바탕체" w:eastAsia="바탕체" w:hAnsi="바탕체"/>
              </w:rPr>
            </w:pPr>
            <w:r w:rsidRPr="00A21BF8">
              <w:rPr>
                <w:rFonts w:ascii="바탕체" w:eastAsia="바탕체" w:hAnsi="바탕체"/>
              </w:rPr>
              <w:t>ID 기반 테스트 명세</w:t>
            </w:r>
          </w:p>
        </w:tc>
      </w:tr>
      <w:tr w:rsidR="002D6BF4" w:rsidRPr="00A21BF8" w14:paraId="275DD33A" w14:textId="77777777" w:rsidTr="00AF3A55">
        <w:trPr>
          <w:trHeight w:val="72"/>
        </w:trPr>
        <w:tc>
          <w:tcPr>
            <w:tcW w:w="9190" w:type="dxa"/>
            <w:shd w:val="clear" w:color="auto" w:fill="D9D9D9"/>
          </w:tcPr>
          <w:p w14:paraId="0929E5B4" w14:textId="77777777" w:rsidR="002D6BF4" w:rsidRPr="00A21BF8" w:rsidRDefault="002D6BF4" w:rsidP="005540D7">
            <w:pPr>
              <w:spacing w:line="360" w:lineRule="auto"/>
              <w:rPr>
                <w:rFonts w:ascii="바탕체" w:eastAsia="바탕체" w:hAnsi="바탕체"/>
                <w:b/>
                <w:szCs w:val="20"/>
              </w:rPr>
            </w:pPr>
            <w:r w:rsidRPr="00A21BF8">
              <w:rPr>
                <w:rFonts w:ascii="바탕체" w:eastAsia="바탕체" w:hAnsi="바탕체" w:hint="eastAsia"/>
                <w:b/>
                <w:szCs w:val="20"/>
              </w:rPr>
              <w:t xml:space="preserve">2. 테스트 </w:t>
            </w:r>
            <w:r w:rsidR="003F1AE5" w:rsidRPr="00A21BF8">
              <w:rPr>
                <w:rFonts w:ascii="바탕체" w:eastAsia="바탕체" w:hAnsi="바탕체"/>
                <w:b/>
                <w:szCs w:val="20"/>
              </w:rPr>
              <w:t>케이스</w:t>
            </w:r>
          </w:p>
        </w:tc>
      </w:tr>
      <w:tr w:rsidR="002D6BF4" w:rsidRPr="00A21BF8" w14:paraId="3EE7E9B4" w14:textId="77777777" w:rsidTr="00AF3A55">
        <w:trPr>
          <w:trHeight w:val="72"/>
        </w:trPr>
        <w:tc>
          <w:tcPr>
            <w:tcW w:w="9190" w:type="dxa"/>
            <w:shd w:val="clear" w:color="auto" w:fill="F2F2F2"/>
          </w:tcPr>
          <w:p w14:paraId="557D31AF" w14:textId="77777777" w:rsidR="002D6BF4" w:rsidRPr="00A21BF8" w:rsidRDefault="002D6BF4" w:rsidP="005540D7">
            <w:pPr>
              <w:pStyle w:val="af9"/>
              <w:spacing w:line="360" w:lineRule="auto"/>
              <w:rPr>
                <w:rFonts w:ascii="바탕체" w:eastAsia="바탕체" w:hAnsi="바탕체"/>
              </w:rPr>
            </w:pPr>
            <w:r w:rsidRPr="00A21BF8">
              <w:rPr>
                <w:rFonts w:ascii="바탕체" w:eastAsia="바탕체" w:hAnsi="바탕체" w:hint="eastAsia"/>
              </w:rPr>
              <w:t xml:space="preserve">2.1 테스트 </w:t>
            </w:r>
            <w:r w:rsidR="003F1AE5" w:rsidRPr="00A21BF8">
              <w:rPr>
                <w:rFonts w:ascii="바탕체" w:eastAsia="바탕체" w:hAnsi="바탕체" w:hint="eastAsia"/>
              </w:rPr>
              <w:t>케이스 명세</w:t>
            </w:r>
          </w:p>
        </w:tc>
      </w:tr>
      <w:tr w:rsidR="002D6BF4" w:rsidRPr="00A21BF8" w14:paraId="5D783640" w14:textId="77777777" w:rsidTr="00F46A8D">
        <w:trPr>
          <w:trHeight w:val="72"/>
        </w:trPr>
        <w:tc>
          <w:tcPr>
            <w:tcW w:w="9190" w:type="dxa"/>
            <w:shd w:val="clear" w:color="auto" w:fill="auto"/>
          </w:tcPr>
          <w:tbl>
            <w:tblPr>
              <w:tblpPr w:leftFromText="142" w:rightFromText="142" w:horzAnchor="margin" w:tblpY="587"/>
              <w:tblOverlap w:val="never"/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4"/>
              <w:gridCol w:w="2349"/>
              <w:gridCol w:w="1432"/>
              <w:gridCol w:w="2332"/>
              <w:gridCol w:w="2147"/>
            </w:tblGrid>
            <w:tr w:rsidR="00823A45" w:rsidRPr="00A21BF8" w14:paraId="6E3E9FD2" w14:textId="77777777" w:rsidTr="00F73830">
              <w:trPr>
                <w:tblCellSpacing w:w="15" w:type="dxa"/>
              </w:trPr>
              <w:tc>
                <w:tcPr>
                  <w:tcW w:w="659" w:type="dxa"/>
                  <w:vAlign w:val="center"/>
                  <w:hideMark/>
                </w:tcPr>
                <w:p w14:paraId="6B61A891" w14:textId="77777777" w:rsidR="00975681" w:rsidRPr="00F73830" w:rsidRDefault="00975681" w:rsidP="005540D7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바탕체" w:eastAsia="바탕체" w:hAnsi="바탕체" w:cs="굴림"/>
                      <w:kern w:val="0"/>
                      <w:szCs w:val="20"/>
                    </w:rPr>
                  </w:pPr>
                  <w:r w:rsidRPr="00F73830">
                    <w:rPr>
                      <w:rFonts w:ascii="바탕체" w:eastAsia="바탕체" w:hAnsi="바탕체" w:cs="굴림"/>
                      <w:kern w:val="0"/>
                      <w:szCs w:val="20"/>
                    </w:rPr>
                    <w:lastRenderedPageBreak/>
                    <w:t>ID</w:t>
                  </w:r>
                </w:p>
              </w:tc>
              <w:tc>
                <w:tcPr>
                  <w:tcW w:w="2319" w:type="dxa"/>
                  <w:vAlign w:val="center"/>
                  <w:hideMark/>
                </w:tcPr>
                <w:p w14:paraId="1C8CAA27" w14:textId="77777777" w:rsidR="00975681" w:rsidRPr="00F73830" w:rsidRDefault="00975681" w:rsidP="005540D7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바탕체" w:eastAsia="바탕체" w:hAnsi="바탕체" w:cs="굴림"/>
                      <w:kern w:val="0"/>
                      <w:szCs w:val="20"/>
                    </w:rPr>
                  </w:pPr>
                  <w:r w:rsidRPr="00F73830">
                    <w:rPr>
                      <w:rFonts w:ascii="바탕체" w:eastAsia="바탕체" w:hAnsi="바탕체" w:cs="굴림"/>
                      <w:kern w:val="0"/>
                      <w:szCs w:val="20"/>
                    </w:rPr>
                    <w:t>테스트 대상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686E29" w14:textId="77777777" w:rsidR="00975681" w:rsidRPr="00F73830" w:rsidRDefault="00975681" w:rsidP="005540D7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바탕체" w:eastAsia="바탕체" w:hAnsi="바탕체" w:cs="굴림"/>
                      <w:kern w:val="0"/>
                      <w:szCs w:val="20"/>
                    </w:rPr>
                  </w:pPr>
                  <w:r w:rsidRPr="00F73830">
                    <w:rPr>
                      <w:rFonts w:ascii="바탕체" w:eastAsia="바탕체" w:hAnsi="바탕체" w:cs="굴림"/>
                      <w:kern w:val="0"/>
                      <w:szCs w:val="20"/>
                    </w:rPr>
                    <w:t>테스트 조건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570C7C" w14:textId="77777777" w:rsidR="00975681" w:rsidRPr="00F73830" w:rsidRDefault="00975681" w:rsidP="005540D7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바탕체" w:eastAsia="바탕체" w:hAnsi="바탕체" w:cs="굴림"/>
                      <w:kern w:val="0"/>
                      <w:szCs w:val="20"/>
                    </w:rPr>
                  </w:pPr>
                  <w:r w:rsidRPr="00F73830">
                    <w:rPr>
                      <w:rFonts w:ascii="바탕체" w:eastAsia="바탕체" w:hAnsi="바탕체" w:cs="굴림"/>
                      <w:kern w:val="0"/>
                      <w:szCs w:val="20"/>
                    </w:rPr>
                    <w:t>테스트 데이터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86D8F9" w14:textId="77777777" w:rsidR="00975681" w:rsidRPr="00F73830" w:rsidRDefault="00975681" w:rsidP="005540D7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바탕체" w:eastAsia="바탕체" w:hAnsi="바탕체" w:cs="굴림"/>
                      <w:kern w:val="0"/>
                      <w:szCs w:val="20"/>
                    </w:rPr>
                  </w:pPr>
                  <w:r w:rsidRPr="00F73830">
                    <w:rPr>
                      <w:rFonts w:ascii="바탕체" w:eastAsia="바탕체" w:hAnsi="바탕체" w:cs="굴림"/>
                      <w:kern w:val="0"/>
                      <w:szCs w:val="20"/>
                    </w:rPr>
                    <w:t>예상 결과</w:t>
                  </w:r>
                </w:p>
              </w:tc>
            </w:tr>
            <w:tr w:rsidR="00823A45" w:rsidRPr="00A21BF8" w14:paraId="4FD16E08" w14:textId="77777777" w:rsidTr="00F73830">
              <w:trPr>
                <w:tblCellSpacing w:w="15" w:type="dxa"/>
              </w:trPr>
              <w:tc>
                <w:tcPr>
                  <w:tcW w:w="659" w:type="dxa"/>
                  <w:vAlign w:val="center"/>
                  <w:hideMark/>
                </w:tcPr>
                <w:p w14:paraId="7386338C" w14:textId="77777777" w:rsidR="00975681" w:rsidRPr="00F73830" w:rsidRDefault="00975681" w:rsidP="005540D7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바탕체" w:eastAsia="바탕체" w:hAnsi="바탕체" w:cs="굴림"/>
                      <w:kern w:val="0"/>
                      <w:szCs w:val="20"/>
                    </w:rPr>
                  </w:pPr>
                  <w:r w:rsidRPr="00F73830">
                    <w:rPr>
                      <w:rFonts w:ascii="바탕체" w:eastAsia="바탕체" w:hAnsi="바탕체" w:cs="굴림"/>
                      <w:kern w:val="0"/>
                      <w:szCs w:val="20"/>
                    </w:rPr>
                    <w:t>TC-01</w:t>
                  </w:r>
                </w:p>
              </w:tc>
              <w:tc>
                <w:tcPr>
                  <w:tcW w:w="2319" w:type="dxa"/>
                  <w:vAlign w:val="center"/>
                  <w:hideMark/>
                </w:tcPr>
                <w:p w14:paraId="7E74703A" w14:textId="77777777" w:rsidR="00975681" w:rsidRPr="00F73830" w:rsidRDefault="00975681" w:rsidP="005540D7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바탕체" w:eastAsia="바탕체" w:hAnsi="바탕체" w:cs="굴림"/>
                      <w:kern w:val="0"/>
                      <w:szCs w:val="20"/>
                    </w:rPr>
                  </w:pPr>
                  <w:r w:rsidRPr="00F73830">
                    <w:rPr>
                      <w:rFonts w:ascii="바탕체" w:eastAsia="바탕체" w:hAnsi="바탕체" w:cs="굴림"/>
                      <w:kern w:val="0"/>
                      <w:szCs w:val="20"/>
                    </w:rPr>
                    <w:t>미세먼지 정보 시각화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025057" w14:textId="77777777" w:rsidR="00975681" w:rsidRPr="00F73830" w:rsidRDefault="00975681" w:rsidP="005540D7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바탕체" w:eastAsia="바탕체" w:hAnsi="바탕체" w:cs="굴림"/>
                      <w:kern w:val="0"/>
                      <w:szCs w:val="20"/>
                    </w:rPr>
                  </w:pPr>
                  <w:r w:rsidRPr="00F73830">
                    <w:rPr>
                      <w:rFonts w:ascii="바탕체" w:eastAsia="바탕체" w:hAnsi="바탕체" w:cs="굴림"/>
                      <w:kern w:val="0"/>
                      <w:szCs w:val="20"/>
                    </w:rPr>
                    <w:t>페이지 접속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D0E967" w14:textId="77777777" w:rsidR="00975681" w:rsidRPr="00F73830" w:rsidRDefault="00975681" w:rsidP="005540D7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바탕체" w:eastAsia="바탕체" w:hAnsi="바탕체" w:cs="굴림"/>
                      <w:kern w:val="0"/>
                      <w:szCs w:val="20"/>
                    </w:rPr>
                  </w:pPr>
                  <w:r w:rsidRPr="00F73830">
                    <w:rPr>
                      <w:rFonts w:ascii="바탕체" w:eastAsia="바탕체" w:hAnsi="바탕체" w:cs="굴림"/>
                      <w:kern w:val="0"/>
                      <w:szCs w:val="20"/>
                    </w:rPr>
                    <w:t>서울 AQI=85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96FF6B" w14:textId="77777777" w:rsidR="00975681" w:rsidRPr="00F73830" w:rsidRDefault="00975681" w:rsidP="005540D7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바탕체" w:eastAsia="바탕체" w:hAnsi="바탕체" w:cs="굴림"/>
                      <w:kern w:val="0"/>
                      <w:szCs w:val="20"/>
                    </w:rPr>
                  </w:pPr>
                  <w:r w:rsidRPr="00F73830">
                    <w:rPr>
                      <w:rFonts w:ascii="바탕체" w:eastAsia="바탕체" w:hAnsi="바탕체" w:cs="굴림"/>
                      <w:kern w:val="0"/>
                      <w:szCs w:val="20"/>
                    </w:rPr>
                    <w:t>게이지/차트에 수치 출력</w:t>
                  </w:r>
                </w:p>
              </w:tc>
            </w:tr>
            <w:tr w:rsidR="00823A45" w:rsidRPr="00A21BF8" w14:paraId="45DDC636" w14:textId="77777777" w:rsidTr="00F73830">
              <w:trPr>
                <w:tblCellSpacing w:w="15" w:type="dxa"/>
              </w:trPr>
              <w:tc>
                <w:tcPr>
                  <w:tcW w:w="659" w:type="dxa"/>
                  <w:vAlign w:val="center"/>
                  <w:hideMark/>
                </w:tcPr>
                <w:p w14:paraId="307711A8" w14:textId="77777777" w:rsidR="00975681" w:rsidRPr="00F73830" w:rsidRDefault="00975681" w:rsidP="005540D7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바탕체" w:eastAsia="바탕체" w:hAnsi="바탕체" w:cs="굴림"/>
                      <w:kern w:val="0"/>
                      <w:szCs w:val="20"/>
                    </w:rPr>
                  </w:pPr>
                  <w:r w:rsidRPr="00F73830">
                    <w:rPr>
                      <w:rFonts w:ascii="바탕체" w:eastAsia="바탕체" w:hAnsi="바탕체" w:cs="굴림"/>
                      <w:kern w:val="0"/>
                      <w:szCs w:val="20"/>
                    </w:rPr>
                    <w:t>TC-02</w:t>
                  </w:r>
                </w:p>
              </w:tc>
              <w:tc>
                <w:tcPr>
                  <w:tcW w:w="2319" w:type="dxa"/>
                  <w:vAlign w:val="center"/>
                  <w:hideMark/>
                </w:tcPr>
                <w:p w14:paraId="62ED3152" w14:textId="7F8FBA85" w:rsidR="00975681" w:rsidRPr="00F73830" w:rsidRDefault="00975681" w:rsidP="005540D7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바탕체" w:eastAsia="바탕체" w:hAnsi="바탕체" w:cs="굴림"/>
                      <w:kern w:val="0"/>
                      <w:szCs w:val="20"/>
                    </w:rPr>
                  </w:pPr>
                  <w:r w:rsidRPr="00F73830">
                    <w:rPr>
                      <w:rFonts w:ascii="바탕체" w:eastAsia="바탕체" w:hAnsi="바탕체" w:cs="굴림"/>
                      <w:kern w:val="0"/>
                      <w:szCs w:val="20"/>
                    </w:rPr>
                    <w:t>미세먼지 정보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8A0815" w14:textId="77777777" w:rsidR="00975681" w:rsidRPr="00F73830" w:rsidRDefault="00975681" w:rsidP="005540D7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바탕체" w:eastAsia="바탕체" w:hAnsi="바탕체" w:cs="굴림"/>
                      <w:kern w:val="0"/>
                      <w:szCs w:val="20"/>
                    </w:rPr>
                  </w:pPr>
                  <w:r w:rsidRPr="00F73830">
                    <w:rPr>
                      <w:rFonts w:ascii="바탕체" w:eastAsia="바탕체" w:hAnsi="바탕체" w:cs="굴림"/>
                      <w:kern w:val="0"/>
                      <w:szCs w:val="20"/>
                    </w:rPr>
                    <w:t>지역 변경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64D9AF" w14:textId="77777777" w:rsidR="00975681" w:rsidRPr="00F73830" w:rsidRDefault="00975681" w:rsidP="005540D7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바탕체" w:eastAsia="바탕체" w:hAnsi="바탕체" w:cs="굴림"/>
                      <w:kern w:val="0"/>
                      <w:szCs w:val="20"/>
                    </w:rPr>
                  </w:pPr>
                  <w:r w:rsidRPr="00F73830">
                    <w:rPr>
                      <w:rFonts w:ascii="바탕체" w:eastAsia="바탕체" w:hAnsi="바탕체" w:cs="굴림"/>
                      <w:kern w:val="0"/>
                      <w:szCs w:val="20"/>
                    </w:rPr>
                    <w:t>부산 AQI=47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FFD00F" w14:textId="77777777" w:rsidR="00975681" w:rsidRPr="00F73830" w:rsidRDefault="00975681" w:rsidP="005540D7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바탕체" w:eastAsia="바탕체" w:hAnsi="바탕체" w:cs="굴림"/>
                      <w:kern w:val="0"/>
                      <w:szCs w:val="20"/>
                    </w:rPr>
                  </w:pPr>
                  <w:r w:rsidRPr="00F73830">
                    <w:rPr>
                      <w:rFonts w:ascii="바탕체" w:eastAsia="바탕체" w:hAnsi="바탕체" w:cs="굴림"/>
                      <w:kern w:val="0"/>
                      <w:szCs w:val="20"/>
                    </w:rPr>
                    <w:t>값 변경 및 시각화 반영</w:t>
                  </w:r>
                </w:p>
              </w:tc>
            </w:tr>
            <w:tr w:rsidR="00823A45" w:rsidRPr="00A21BF8" w14:paraId="23BC8B3B" w14:textId="77777777" w:rsidTr="00F73830">
              <w:trPr>
                <w:tblCellSpacing w:w="15" w:type="dxa"/>
              </w:trPr>
              <w:tc>
                <w:tcPr>
                  <w:tcW w:w="659" w:type="dxa"/>
                  <w:vAlign w:val="center"/>
                  <w:hideMark/>
                </w:tcPr>
                <w:p w14:paraId="28FFA2CC" w14:textId="77777777" w:rsidR="00975681" w:rsidRPr="00F73830" w:rsidRDefault="00975681" w:rsidP="005540D7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바탕체" w:eastAsia="바탕체" w:hAnsi="바탕체" w:cs="굴림"/>
                      <w:kern w:val="0"/>
                      <w:szCs w:val="20"/>
                    </w:rPr>
                  </w:pPr>
                  <w:r w:rsidRPr="00F73830">
                    <w:rPr>
                      <w:rFonts w:ascii="바탕체" w:eastAsia="바탕체" w:hAnsi="바탕체" w:cs="굴림"/>
                      <w:kern w:val="0"/>
                      <w:szCs w:val="20"/>
                    </w:rPr>
                    <w:t>TC-04</w:t>
                  </w:r>
                </w:p>
              </w:tc>
              <w:tc>
                <w:tcPr>
                  <w:tcW w:w="2319" w:type="dxa"/>
                  <w:vAlign w:val="center"/>
                  <w:hideMark/>
                </w:tcPr>
                <w:p w14:paraId="721529EC" w14:textId="70B3CAF1" w:rsidR="00975681" w:rsidRPr="00F73830" w:rsidRDefault="00502568" w:rsidP="005540D7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바탕체" w:eastAsia="바탕체" w:hAnsi="바탕체" w:cs="굴림"/>
                      <w:kern w:val="0"/>
                      <w:szCs w:val="20"/>
                    </w:rPr>
                  </w:pPr>
                  <w:r w:rsidRPr="00F73830">
                    <w:rPr>
                      <w:rFonts w:ascii="바탕체" w:eastAsia="바탕체" w:hAnsi="바탕체" w:cs="굴림" w:hint="eastAsia"/>
                      <w:kern w:val="0"/>
                      <w:szCs w:val="20"/>
                    </w:rPr>
                    <w:t xml:space="preserve">수치에 따른 </w:t>
                  </w:r>
                  <w:r w:rsidR="00975681" w:rsidRPr="00F73830">
                    <w:rPr>
                      <w:rFonts w:ascii="바탕체" w:eastAsia="바탕체" w:hAnsi="바탕체" w:cs="굴림"/>
                      <w:kern w:val="0"/>
                      <w:szCs w:val="20"/>
                    </w:rPr>
                    <w:t>행동방안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F63D51" w14:textId="77777777" w:rsidR="00975681" w:rsidRPr="00F73830" w:rsidRDefault="00975681" w:rsidP="005540D7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바탕체" w:eastAsia="바탕체" w:hAnsi="바탕체" w:cs="굴림"/>
                      <w:kern w:val="0"/>
                      <w:szCs w:val="20"/>
                    </w:rPr>
                  </w:pPr>
                  <w:r w:rsidRPr="00F73830">
                    <w:rPr>
                      <w:rFonts w:ascii="바탕체" w:eastAsia="바탕체" w:hAnsi="바탕체" w:cs="굴림"/>
                      <w:kern w:val="0"/>
                      <w:szCs w:val="20"/>
                    </w:rPr>
                    <w:t>PM 수치 150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9B2C8E" w14:textId="77777777" w:rsidR="00975681" w:rsidRPr="00F73830" w:rsidRDefault="00975681" w:rsidP="005540D7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바탕체" w:eastAsia="바탕체" w:hAnsi="바탕체" w:cs="굴림"/>
                      <w:kern w:val="0"/>
                      <w:szCs w:val="20"/>
                    </w:rPr>
                  </w:pPr>
                  <w:r w:rsidRPr="00F73830">
                    <w:rPr>
                      <w:rFonts w:ascii="바탕체" w:eastAsia="바탕체" w:hAnsi="바탕체" w:cs="굴림"/>
                      <w:kern w:val="0"/>
                      <w:szCs w:val="20"/>
                    </w:rPr>
                    <w:t>시뮬레이션 데이터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094582" w14:textId="77777777" w:rsidR="00975681" w:rsidRPr="00F73830" w:rsidRDefault="00975681" w:rsidP="005540D7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바탕체" w:eastAsia="바탕체" w:hAnsi="바탕체" w:cs="굴림"/>
                      <w:kern w:val="0"/>
                      <w:szCs w:val="20"/>
                    </w:rPr>
                  </w:pPr>
                  <w:r w:rsidRPr="00F73830">
                    <w:rPr>
                      <w:rFonts w:ascii="바탕체" w:eastAsia="바탕체" w:hAnsi="바탕체" w:cs="굴림"/>
                      <w:kern w:val="0"/>
                      <w:szCs w:val="20"/>
                    </w:rPr>
                    <w:t>경고 메시지 출력</w:t>
                  </w:r>
                </w:p>
              </w:tc>
            </w:tr>
            <w:tr w:rsidR="00823A45" w:rsidRPr="00A21BF8" w14:paraId="47301C84" w14:textId="77777777" w:rsidTr="00F73830">
              <w:trPr>
                <w:tblCellSpacing w:w="15" w:type="dxa"/>
              </w:trPr>
              <w:tc>
                <w:tcPr>
                  <w:tcW w:w="659" w:type="dxa"/>
                  <w:vAlign w:val="center"/>
                  <w:hideMark/>
                </w:tcPr>
                <w:p w14:paraId="13362BB4" w14:textId="77777777" w:rsidR="00975681" w:rsidRPr="00F73830" w:rsidRDefault="00975681" w:rsidP="005540D7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바탕체" w:eastAsia="바탕체" w:hAnsi="바탕체" w:cs="굴림"/>
                      <w:kern w:val="0"/>
                      <w:szCs w:val="20"/>
                    </w:rPr>
                  </w:pPr>
                  <w:r w:rsidRPr="00F73830">
                    <w:rPr>
                      <w:rFonts w:ascii="바탕체" w:eastAsia="바탕체" w:hAnsi="바탕체" w:cs="굴림"/>
                      <w:kern w:val="0"/>
                      <w:szCs w:val="20"/>
                    </w:rPr>
                    <w:t>TC-05</w:t>
                  </w:r>
                </w:p>
              </w:tc>
              <w:tc>
                <w:tcPr>
                  <w:tcW w:w="2319" w:type="dxa"/>
                  <w:vAlign w:val="center"/>
                  <w:hideMark/>
                </w:tcPr>
                <w:p w14:paraId="203766FE" w14:textId="77777777" w:rsidR="00975681" w:rsidRPr="00F73830" w:rsidRDefault="00975681" w:rsidP="005540D7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바탕체" w:eastAsia="바탕체" w:hAnsi="바탕체" w:cs="굴림"/>
                      <w:kern w:val="0"/>
                      <w:szCs w:val="20"/>
                    </w:rPr>
                  </w:pPr>
                  <w:r w:rsidRPr="00F73830">
                    <w:rPr>
                      <w:rFonts w:ascii="바탕체" w:eastAsia="바탕체" w:hAnsi="바탕체" w:cs="굴림"/>
                      <w:kern w:val="0"/>
                      <w:szCs w:val="20"/>
                    </w:rPr>
                    <w:t>지도 시각화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76E682" w14:textId="77777777" w:rsidR="00975681" w:rsidRPr="00F73830" w:rsidRDefault="00975681" w:rsidP="005540D7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바탕체" w:eastAsia="바탕체" w:hAnsi="바탕체" w:cs="굴림"/>
                      <w:kern w:val="0"/>
                      <w:szCs w:val="20"/>
                    </w:rPr>
                  </w:pPr>
                  <w:r w:rsidRPr="00F73830">
                    <w:rPr>
                      <w:rFonts w:ascii="바탕체" w:eastAsia="바탕체" w:hAnsi="바탕체" w:cs="굴림"/>
                      <w:kern w:val="0"/>
                      <w:szCs w:val="20"/>
                    </w:rPr>
                    <w:t>전체 데이터 제공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75C099" w14:textId="77777777" w:rsidR="00975681" w:rsidRPr="00F73830" w:rsidRDefault="00975681" w:rsidP="005540D7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바탕체" w:eastAsia="바탕체" w:hAnsi="바탕체" w:cs="굴림"/>
                      <w:kern w:val="0"/>
                      <w:szCs w:val="20"/>
                    </w:rPr>
                  </w:pPr>
                  <w:r w:rsidRPr="00F73830">
                    <w:rPr>
                      <w:rFonts w:ascii="바탕체" w:eastAsia="바탕체" w:hAnsi="바탕체" w:cs="굴림"/>
                      <w:kern w:val="0"/>
                      <w:szCs w:val="20"/>
                    </w:rPr>
                    <w:t>전국 공기질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6A9056" w14:textId="77777777" w:rsidR="00975681" w:rsidRPr="00F73830" w:rsidRDefault="00975681" w:rsidP="005540D7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바탕체" w:eastAsia="바탕체" w:hAnsi="바탕체" w:cs="굴림"/>
                      <w:kern w:val="0"/>
                      <w:szCs w:val="20"/>
                    </w:rPr>
                  </w:pPr>
                  <w:r w:rsidRPr="00F73830">
                    <w:rPr>
                      <w:rFonts w:ascii="바탕체" w:eastAsia="바탕체" w:hAnsi="바탕체" w:cs="굴림"/>
                      <w:kern w:val="0"/>
                      <w:szCs w:val="20"/>
                    </w:rPr>
                    <w:t>지역별 색상 지도 출력</w:t>
                  </w:r>
                </w:p>
              </w:tc>
            </w:tr>
            <w:tr w:rsidR="00823A45" w:rsidRPr="00A21BF8" w14:paraId="3CC0FF1D" w14:textId="77777777" w:rsidTr="00F73830">
              <w:trPr>
                <w:tblCellSpacing w:w="15" w:type="dxa"/>
              </w:trPr>
              <w:tc>
                <w:tcPr>
                  <w:tcW w:w="659" w:type="dxa"/>
                  <w:vAlign w:val="center"/>
                  <w:hideMark/>
                </w:tcPr>
                <w:p w14:paraId="1BC2D5AA" w14:textId="77777777" w:rsidR="00975681" w:rsidRPr="00F73830" w:rsidRDefault="00975681" w:rsidP="005540D7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바탕체" w:eastAsia="바탕체" w:hAnsi="바탕체" w:cs="굴림"/>
                      <w:kern w:val="0"/>
                      <w:szCs w:val="20"/>
                    </w:rPr>
                  </w:pPr>
                  <w:r w:rsidRPr="00F73830">
                    <w:rPr>
                      <w:rFonts w:ascii="바탕체" w:eastAsia="바탕체" w:hAnsi="바탕체" w:cs="굴림"/>
                      <w:kern w:val="0"/>
                      <w:szCs w:val="20"/>
                    </w:rPr>
                    <w:t>TC-06</w:t>
                  </w:r>
                </w:p>
              </w:tc>
              <w:tc>
                <w:tcPr>
                  <w:tcW w:w="2319" w:type="dxa"/>
                  <w:vAlign w:val="center"/>
                  <w:hideMark/>
                </w:tcPr>
                <w:p w14:paraId="1C8B88D7" w14:textId="77777777" w:rsidR="00975681" w:rsidRPr="00F73830" w:rsidRDefault="00975681" w:rsidP="005540D7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바탕체" w:eastAsia="바탕체" w:hAnsi="바탕체" w:cs="굴림"/>
                      <w:kern w:val="0"/>
                      <w:szCs w:val="20"/>
                    </w:rPr>
                  </w:pPr>
                  <w:r w:rsidRPr="00F73830">
                    <w:rPr>
                      <w:rFonts w:ascii="바탕체" w:eastAsia="바탕체" w:hAnsi="바탕체" w:cs="굴림"/>
                      <w:kern w:val="0"/>
                      <w:szCs w:val="20"/>
                    </w:rPr>
                    <w:t>브라우저 호환성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0D6EC8" w14:textId="2671BAE1" w:rsidR="00975681" w:rsidRPr="00F73830" w:rsidRDefault="00602BEC" w:rsidP="005540D7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바탕체" w:eastAsia="바탕체" w:hAnsi="바탕체" w:cs="굴림"/>
                      <w:kern w:val="0"/>
                      <w:szCs w:val="20"/>
                    </w:rPr>
                  </w:pPr>
                  <w:r w:rsidRPr="00F73830">
                    <w:rPr>
                      <w:rFonts w:ascii="바탕체" w:eastAsia="바탕체" w:hAnsi="바탕체" w:cs="굴림"/>
                      <w:kern w:val="0"/>
                      <w:szCs w:val="20"/>
                    </w:rPr>
                    <w:t>C</w:t>
                  </w:r>
                  <w:r w:rsidRPr="00F73830">
                    <w:rPr>
                      <w:rFonts w:ascii="바탕체" w:eastAsia="바탕체" w:hAnsi="바탕체" w:cs="굴림" w:hint="eastAsia"/>
                      <w:kern w:val="0"/>
                      <w:szCs w:val="20"/>
                    </w:rPr>
                    <w:t>hrome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5FBDDC" w14:textId="05BEB0C2" w:rsidR="00975681" w:rsidRPr="00F73830" w:rsidRDefault="00602BEC" w:rsidP="005540D7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바탕체" w:eastAsia="바탕체" w:hAnsi="바탕체" w:cs="굴림"/>
                      <w:kern w:val="0"/>
                      <w:szCs w:val="20"/>
                    </w:rPr>
                  </w:pPr>
                  <w:r w:rsidRPr="00F73830">
                    <w:rPr>
                      <w:rFonts w:ascii="바탕체" w:eastAsia="바탕체" w:hAnsi="바탕체" w:cs="굴림" w:hint="eastAsia"/>
                      <w:kern w:val="0"/>
                      <w:szCs w:val="20"/>
                    </w:rPr>
                    <w:t>chrome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03542D" w14:textId="77777777" w:rsidR="00975681" w:rsidRPr="00F73830" w:rsidRDefault="00975681" w:rsidP="005540D7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바탕체" w:eastAsia="바탕체" w:hAnsi="바탕체" w:cs="굴림"/>
                      <w:kern w:val="0"/>
                      <w:szCs w:val="20"/>
                    </w:rPr>
                  </w:pPr>
                  <w:r w:rsidRPr="00F73830">
                    <w:rPr>
                      <w:rFonts w:ascii="바탕체" w:eastAsia="바탕체" w:hAnsi="바탕체" w:cs="굴림"/>
                      <w:kern w:val="0"/>
                      <w:szCs w:val="20"/>
                    </w:rPr>
                    <w:t>UI 정상 동작</w:t>
                  </w:r>
                </w:p>
              </w:tc>
            </w:tr>
            <w:tr w:rsidR="00823A45" w:rsidRPr="00A21BF8" w14:paraId="45658C4E" w14:textId="77777777" w:rsidTr="00F73830">
              <w:trPr>
                <w:tblCellSpacing w:w="15" w:type="dxa"/>
              </w:trPr>
              <w:tc>
                <w:tcPr>
                  <w:tcW w:w="659" w:type="dxa"/>
                  <w:vAlign w:val="center"/>
                </w:tcPr>
                <w:p w14:paraId="121D173F" w14:textId="65E14820" w:rsidR="00502568" w:rsidRPr="00F73830" w:rsidRDefault="00502568" w:rsidP="005540D7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바탕체" w:eastAsia="바탕체" w:hAnsi="바탕체" w:cs="굴림"/>
                      <w:kern w:val="0"/>
                      <w:szCs w:val="20"/>
                    </w:rPr>
                  </w:pPr>
                  <w:r w:rsidRPr="00F73830">
                    <w:rPr>
                      <w:rFonts w:ascii="바탕체" w:eastAsia="바탕체" w:hAnsi="바탕체" w:cs="굴림" w:hint="eastAsia"/>
                      <w:kern w:val="0"/>
                      <w:szCs w:val="20"/>
                    </w:rPr>
                    <w:t>TC-07</w:t>
                  </w:r>
                </w:p>
              </w:tc>
              <w:tc>
                <w:tcPr>
                  <w:tcW w:w="2319" w:type="dxa"/>
                  <w:vAlign w:val="center"/>
                </w:tcPr>
                <w:p w14:paraId="011194CC" w14:textId="5FE36E51" w:rsidR="00502568" w:rsidRPr="00F73830" w:rsidRDefault="00502568" w:rsidP="005540D7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바탕체" w:eastAsia="바탕체" w:hAnsi="바탕체" w:cs="굴림"/>
                      <w:kern w:val="0"/>
                      <w:szCs w:val="20"/>
                    </w:rPr>
                  </w:pPr>
                  <w:r w:rsidRPr="00F73830">
                    <w:rPr>
                      <w:rFonts w:ascii="바탕체" w:eastAsia="바탕체" w:hAnsi="바탕체" w:cs="굴림" w:hint="eastAsia"/>
                      <w:kern w:val="0"/>
                      <w:szCs w:val="20"/>
                    </w:rPr>
                    <w:t>행동방안 카드 동작 확인</w:t>
                  </w:r>
                </w:p>
              </w:tc>
              <w:tc>
                <w:tcPr>
                  <w:tcW w:w="0" w:type="auto"/>
                  <w:vAlign w:val="center"/>
                </w:tcPr>
                <w:p w14:paraId="1A85FF79" w14:textId="5EC669DA" w:rsidR="00502568" w:rsidRPr="00F73830" w:rsidRDefault="00502568" w:rsidP="005540D7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바탕체" w:eastAsia="바탕체" w:hAnsi="바탕체" w:cs="굴림"/>
                      <w:kern w:val="0"/>
                      <w:szCs w:val="20"/>
                    </w:rPr>
                  </w:pPr>
                  <w:r w:rsidRPr="00F73830">
                    <w:rPr>
                      <w:rFonts w:ascii="바탕체" w:eastAsia="바탕체" w:hAnsi="바탕체" w:cs="굴림" w:hint="eastAsia"/>
                      <w:kern w:val="0"/>
                      <w:szCs w:val="20"/>
                    </w:rPr>
                    <w:t>페이지 접속</w:t>
                  </w:r>
                </w:p>
              </w:tc>
              <w:tc>
                <w:tcPr>
                  <w:tcW w:w="0" w:type="auto"/>
                  <w:vAlign w:val="center"/>
                </w:tcPr>
                <w:p w14:paraId="21A682A0" w14:textId="39E1CC79" w:rsidR="00502568" w:rsidRPr="00F73830" w:rsidRDefault="00823A45" w:rsidP="005540D7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바탕체" w:eastAsia="바탕체" w:hAnsi="바탕체" w:cs="굴림"/>
                      <w:kern w:val="0"/>
                      <w:szCs w:val="20"/>
                    </w:rPr>
                  </w:pPr>
                  <w:r w:rsidRPr="00F73830">
                    <w:rPr>
                      <w:rFonts w:ascii="바탕체" w:eastAsia="바탕체" w:hAnsi="바탕체" w:cs="굴림" w:hint="eastAsia"/>
                      <w:kern w:val="0"/>
                      <w:szCs w:val="20"/>
                    </w:rPr>
                    <w:t>행동방안카드</w:t>
                  </w:r>
                </w:p>
              </w:tc>
              <w:tc>
                <w:tcPr>
                  <w:tcW w:w="0" w:type="auto"/>
                  <w:vAlign w:val="center"/>
                </w:tcPr>
                <w:p w14:paraId="0BEE05EA" w14:textId="126FADA8" w:rsidR="00502568" w:rsidRPr="00F73830" w:rsidRDefault="00502568" w:rsidP="005540D7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바탕체" w:eastAsia="바탕체" w:hAnsi="바탕체" w:cs="굴림"/>
                      <w:kern w:val="0"/>
                      <w:szCs w:val="20"/>
                    </w:rPr>
                  </w:pPr>
                  <w:r w:rsidRPr="00F73830">
                    <w:rPr>
                      <w:rFonts w:ascii="바탕체" w:eastAsia="바탕체" w:hAnsi="바탕체" w:cs="굴림" w:hint="eastAsia"/>
                      <w:kern w:val="0"/>
                      <w:szCs w:val="20"/>
                    </w:rPr>
                    <w:t>카드 넘기기 정상 동작</w:t>
                  </w:r>
                </w:p>
              </w:tc>
            </w:tr>
            <w:tr w:rsidR="00502568" w:rsidRPr="00A21BF8" w14:paraId="59D06C8F" w14:textId="77777777" w:rsidTr="00F73830">
              <w:trPr>
                <w:tblCellSpacing w:w="15" w:type="dxa"/>
              </w:trPr>
              <w:tc>
                <w:tcPr>
                  <w:tcW w:w="659" w:type="dxa"/>
                  <w:vAlign w:val="center"/>
                </w:tcPr>
                <w:p w14:paraId="677F2DBA" w14:textId="58E898ED" w:rsidR="00502568" w:rsidRPr="00F73830" w:rsidRDefault="00502568" w:rsidP="005540D7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바탕체" w:eastAsia="바탕체" w:hAnsi="바탕체" w:cs="굴림"/>
                      <w:kern w:val="0"/>
                      <w:szCs w:val="20"/>
                    </w:rPr>
                  </w:pPr>
                  <w:r w:rsidRPr="00F73830">
                    <w:rPr>
                      <w:rFonts w:ascii="바탕체" w:eastAsia="바탕체" w:hAnsi="바탕체" w:cs="굴림" w:hint="eastAsia"/>
                      <w:kern w:val="0"/>
                      <w:szCs w:val="20"/>
                    </w:rPr>
                    <w:t>TC-08</w:t>
                  </w:r>
                </w:p>
              </w:tc>
              <w:tc>
                <w:tcPr>
                  <w:tcW w:w="2319" w:type="dxa"/>
                  <w:vAlign w:val="center"/>
                </w:tcPr>
                <w:p w14:paraId="150A2ABA" w14:textId="54D1D1B8" w:rsidR="00502568" w:rsidRPr="00F73830" w:rsidRDefault="00502568" w:rsidP="005540D7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바탕체" w:eastAsia="바탕체" w:hAnsi="바탕체" w:cs="굴림"/>
                      <w:kern w:val="0"/>
                      <w:szCs w:val="20"/>
                    </w:rPr>
                  </w:pPr>
                  <w:r w:rsidRPr="00F73830">
                    <w:rPr>
                      <w:rFonts w:ascii="바탕체" w:eastAsia="바탕체" w:hAnsi="바탕체" w:cs="굴림" w:hint="eastAsia"/>
                      <w:kern w:val="0"/>
                      <w:szCs w:val="20"/>
                    </w:rPr>
                    <w:t>행동방안 애니메이션 동작 확인</w:t>
                  </w:r>
                </w:p>
              </w:tc>
              <w:tc>
                <w:tcPr>
                  <w:tcW w:w="0" w:type="auto"/>
                  <w:vAlign w:val="center"/>
                </w:tcPr>
                <w:p w14:paraId="4215DDD0" w14:textId="7A4A2C60" w:rsidR="00502568" w:rsidRPr="00F73830" w:rsidRDefault="00000D78" w:rsidP="005540D7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바탕체" w:eastAsia="바탕체" w:hAnsi="바탕체" w:cs="굴림"/>
                      <w:kern w:val="0"/>
                      <w:szCs w:val="20"/>
                    </w:rPr>
                  </w:pPr>
                  <w:r w:rsidRPr="00F73830">
                    <w:rPr>
                      <w:rFonts w:ascii="바탕체" w:eastAsia="바탕체" w:hAnsi="바탕체" w:cs="굴림" w:hint="eastAsia"/>
                      <w:kern w:val="0"/>
                      <w:szCs w:val="20"/>
                    </w:rPr>
                    <w:t>페이지 접속</w:t>
                  </w:r>
                </w:p>
              </w:tc>
              <w:tc>
                <w:tcPr>
                  <w:tcW w:w="0" w:type="auto"/>
                  <w:vAlign w:val="center"/>
                </w:tcPr>
                <w:p w14:paraId="5BEB4FE6" w14:textId="29466DE3" w:rsidR="00502568" w:rsidRPr="00F73830" w:rsidRDefault="00823A45" w:rsidP="005540D7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바탕체" w:eastAsia="바탕체" w:hAnsi="바탕체" w:cs="굴림"/>
                      <w:kern w:val="0"/>
                      <w:szCs w:val="20"/>
                    </w:rPr>
                  </w:pPr>
                  <w:r w:rsidRPr="00F73830">
                    <w:rPr>
                      <w:rFonts w:ascii="바탕체" w:eastAsia="바탕체" w:hAnsi="바탕체" w:cs="굴림" w:hint="eastAsia"/>
                      <w:kern w:val="0"/>
                      <w:szCs w:val="20"/>
                    </w:rPr>
                    <w:t>행동방안 카드의 애니메이션</w:t>
                  </w:r>
                </w:p>
              </w:tc>
              <w:tc>
                <w:tcPr>
                  <w:tcW w:w="0" w:type="auto"/>
                  <w:vAlign w:val="center"/>
                </w:tcPr>
                <w:p w14:paraId="6D651480" w14:textId="1436A978" w:rsidR="00502568" w:rsidRPr="00F73830" w:rsidRDefault="00000D78" w:rsidP="005540D7">
                  <w:pPr>
                    <w:widowControl/>
                    <w:wordWrap/>
                    <w:autoSpaceDE/>
                    <w:autoSpaceDN/>
                    <w:spacing w:line="360" w:lineRule="auto"/>
                    <w:jc w:val="left"/>
                    <w:rPr>
                      <w:rFonts w:ascii="바탕체" w:eastAsia="바탕체" w:hAnsi="바탕체" w:cs="굴림"/>
                      <w:kern w:val="0"/>
                      <w:szCs w:val="20"/>
                    </w:rPr>
                  </w:pPr>
                  <w:r w:rsidRPr="00F73830">
                    <w:rPr>
                      <w:rFonts w:ascii="바탕체" w:eastAsia="바탕체" w:hAnsi="바탕체" w:cs="굴림" w:hint="eastAsia"/>
                      <w:kern w:val="0"/>
                      <w:szCs w:val="20"/>
                    </w:rPr>
                    <w:t>애니메이션 정상 동작</w:t>
                  </w:r>
                </w:p>
              </w:tc>
            </w:tr>
          </w:tbl>
          <w:p w14:paraId="6BD82109" w14:textId="77777777" w:rsidR="00602BEC" w:rsidRPr="00A21BF8" w:rsidRDefault="00602BEC" w:rsidP="00147AAA">
            <w:pPr>
              <w:pStyle w:val="af9"/>
              <w:spacing w:line="360" w:lineRule="auto"/>
              <w:rPr>
                <w:rFonts w:ascii="바탕체" w:eastAsia="바탕체" w:hAnsi="바탕체"/>
              </w:rPr>
            </w:pPr>
          </w:p>
        </w:tc>
      </w:tr>
      <w:tr w:rsidR="002D6BF4" w:rsidRPr="00A21BF8" w14:paraId="382BC9C4" w14:textId="77777777" w:rsidTr="00AF3A55">
        <w:trPr>
          <w:trHeight w:val="72"/>
        </w:trPr>
        <w:tc>
          <w:tcPr>
            <w:tcW w:w="9190" w:type="dxa"/>
            <w:shd w:val="clear" w:color="auto" w:fill="F2F2F2"/>
          </w:tcPr>
          <w:p w14:paraId="67C62950" w14:textId="77777777" w:rsidR="002D6BF4" w:rsidRPr="00A21BF8" w:rsidRDefault="002D6BF4" w:rsidP="005540D7">
            <w:pPr>
              <w:spacing w:line="360" w:lineRule="auto"/>
              <w:rPr>
                <w:rFonts w:ascii="바탕체" w:eastAsia="바탕체" w:hAnsi="바탕체"/>
                <w:szCs w:val="20"/>
              </w:rPr>
            </w:pPr>
            <w:r w:rsidRPr="00A21BF8">
              <w:rPr>
                <w:rFonts w:ascii="바탕체" w:eastAsia="바탕체" w:hAnsi="바탕체" w:hint="eastAsia"/>
                <w:szCs w:val="20"/>
              </w:rPr>
              <w:t>2.</w:t>
            </w:r>
            <w:r w:rsidRPr="00A21BF8">
              <w:rPr>
                <w:rFonts w:ascii="바탕체" w:eastAsia="바탕체" w:hAnsi="바탕체"/>
                <w:szCs w:val="20"/>
              </w:rPr>
              <w:t>2</w:t>
            </w:r>
            <w:r w:rsidRPr="00A21BF8">
              <w:rPr>
                <w:rFonts w:ascii="바탕체" w:eastAsia="바탕체" w:hAnsi="바탕체" w:hint="eastAsia"/>
                <w:szCs w:val="20"/>
              </w:rPr>
              <w:t xml:space="preserve"> 테스트 </w:t>
            </w:r>
            <w:r w:rsidR="003F1AE5" w:rsidRPr="00A21BF8">
              <w:rPr>
                <w:rFonts w:ascii="바탕체" w:eastAsia="바탕체" w:hAnsi="바탕체" w:hint="eastAsia"/>
                <w:szCs w:val="20"/>
              </w:rPr>
              <w:t>환경</w:t>
            </w:r>
          </w:p>
        </w:tc>
      </w:tr>
      <w:tr w:rsidR="003F1AE5" w:rsidRPr="00A21BF8" w14:paraId="026A2F96" w14:textId="77777777" w:rsidTr="003F1AE5">
        <w:trPr>
          <w:trHeight w:val="72"/>
        </w:trPr>
        <w:tc>
          <w:tcPr>
            <w:tcW w:w="9190" w:type="dxa"/>
            <w:shd w:val="clear" w:color="auto" w:fill="auto"/>
          </w:tcPr>
          <w:p w14:paraId="1608BCB8" w14:textId="4F8FC558" w:rsidR="00975681" w:rsidRPr="00A21BF8" w:rsidRDefault="00975681" w:rsidP="005540D7">
            <w:pPr>
              <w:pStyle w:val="af9"/>
              <w:numPr>
                <w:ilvl w:val="0"/>
                <w:numId w:val="43"/>
              </w:numPr>
              <w:spacing w:line="360" w:lineRule="auto"/>
              <w:rPr>
                <w:rFonts w:ascii="바탕체" w:eastAsia="바탕체" w:hAnsi="바탕체"/>
              </w:rPr>
            </w:pPr>
            <w:r w:rsidRPr="00A21BF8">
              <w:rPr>
                <w:rFonts w:ascii="바탕체" w:eastAsia="바탕체" w:hAnsi="바탕체"/>
              </w:rPr>
              <w:t>OS: Windows, Android, iOS</w:t>
            </w:r>
          </w:p>
          <w:p w14:paraId="683C8F05" w14:textId="35F18CFB" w:rsidR="00975681" w:rsidRPr="00A21BF8" w:rsidRDefault="00975681" w:rsidP="005540D7">
            <w:pPr>
              <w:pStyle w:val="af9"/>
              <w:numPr>
                <w:ilvl w:val="0"/>
                <w:numId w:val="43"/>
              </w:numPr>
              <w:spacing w:line="360" w:lineRule="auto"/>
              <w:rPr>
                <w:rFonts w:ascii="바탕체" w:eastAsia="바탕체" w:hAnsi="바탕체"/>
              </w:rPr>
            </w:pPr>
            <w:r w:rsidRPr="00A21BF8">
              <w:rPr>
                <w:rFonts w:ascii="바탕체" w:eastAsia="바탕체" w:hAnsi="바탕체"/>
              </w:rPr>
              <w:t>브라우저: Chrome</w:t>
            </w:r>
          </w:p>
          <w:p w14:paraId="1EC3437C" w14:textId="77777777" w:rsidR="003F1AE5" w:rsidRDefault="00975681" w:rsidP="00147AAA">
            <w:pPr>
              <w:pStyle w:val="af9"/>
              <w:numPr>
                <w:ilvl w:val="0"/>
                <w:numId w:val="43"/>
              </w:numPr>
              <w:spacing w:line="360" w:lineRule="auto"/>
              <w:rPr>
                <w:rFonts w:ascii="바탕체" w:eastAsia="바탕체" w:hAnsi="바탕체"/>
              </w:rPr>
            </w:pPr>
            <w:r w:rsidRPr="00A21BF8">
              <w:rPr>
                <w:rFonts w:ascii="바탕체" w:eastAsia="바탕체" w:hAnsi="바탕체"/>
              </w:rPr>
              <w:t>도구: Cypress</w:t>
            </w:r>
          </w:p>
          <w:p w14:paraId="19DB0562" w14:textId="3732A3B7" w:rsidR="00502568" w:rsidRPr="00147AAA" w:rsidRDefault="00502568" w:rsidP="00147AAA">
            <w:pPr>
              <w:pStyle w:val="af9"/>
              <w:numPr>
                <w:ilvl w:val="0"/>
                <w:numId w:val="43"/>
              </w:numPr>
              <w:spacing w:line="36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서버 : </w:t>
            </w:r>
            <w:r w:rsidRPr="00502568">
              <w:rPr>
                <w:rFonts w:ascii="바탕체" w:eastAsia="바탕체" w:hAnsi="바탕체" w:hint="eastAsia"/>
              </w:rPr>
              <w:t>python flask, 지도 api, 미세먼지 openap</w:t>
            </w:r>
            <w:r w:rsidR="00F73830">
              <w:rPr>
                <w:rFonts w:ascii="바탕체" w:eastAsia="바탕체" w:hAnsi="바탕체" w:hint="eastAsia"/>
              </w:rPr>
              <w:t>i</w:t>
            </w:r>
          </w:p>
        </w:tc>
      </w:tr>
      <w:tr w:rsidR="00F46A8D" w:rsidRPr="00A21BF8" w14:paraId="0A156325" w14:textId="77777777" w:rsidTr="00AF3A55">
        <w:trPr>
          <w:trHeight w:val="90"/>
        </w:trPr>
        <w:tc>
          <w:tcPr>
            <w:tcW w:w="9190" w:type="dxa"/>
            <w:shd w:val="clear" w:color="auto" w:fill="F2F2F2"/>
          </w:tcPr>
          <w:p w14:paraId="3EB03CB3" w14:textId="77777777" w:rsidR="00F46A8D" w:rsidRPr="00A21BF8" w:rsidRDefault="009E5EAB" w:rsidP="005540D7">
            <w:pPr>
              <w:pStyle w:val="af9"/>
              <w:spacing w:line="360" w:lineRule="auto"/>
              <w:rPr>
                <w:rFonts w:ascii="바탕체" w:eastAsia="바탕체" w:hAnsi="바탕체"/>
              </w:rPr>
            </w:pPr>
            <w:r w:rsidRPr="00A21BF8">
              <w:rPr>
                <w:rFonts w:ascii="바탕체" w:eastAsia="바탕체" w:hAnsi="바탕체" w:hint="eastAsia"/>
              </w:rPr>
              <w:t xml:space="preserve">2.3 </w:t>
            </w:r>
            <w:r w:rsidR="003F1AE5" w:rsidRPr="00A21BF8">
              <w:rPr>
                <w:rFonts w:ascii="바탕체" w:eastAsia="바탕체" w:hAnsi="바탕체" w:hint="eastAsia"/>
              </w:rPr>
              <w:t>테스트 절차 요구사항</w:t>
            </w:r>
          </w:p>
        </w:tc>
      </w:tr>
      <w:tr w:rsidR="00F46A8D" w:rsidRPr="00A21BF8" w14:paraId="6BEE5DF1" w14:textId="77777777" w:rsidTr="00F46A8D">
        <w:trPr>
          <w:trHeight w:val="90"/>
        </w:trPr>
        <w:tc>
          <w:tcPr>
            <w:tcW w:w="9190" w:type="dxa"/>
            <w:shd w:val="clear" w:color="auto" w:fill="auto"/>
          </w:tcPr>
          <w:p w14:paraId="31F6D65E" w14:textId="2B4C13B7" w:rsidR="00975681" w:rsidRPr="00A21BF8" w:rsidRDefault="00975681" w:rsidP="005540D7">
            <w:pPr>
              <w:pStyle w:val="af9"/>
              <w:numPr>
                <w:ilvl w:val="0"/>
                <w:numId w:val="44"/>
              </w:numPr>
              <w:spacing w:line="360" w:lineRule="auto"/>
              <w:ind w:leftChars="50" w:left="460"/>
              <w:rPr>
                <w:rFonts w:ascii="바탕체" w:eastAsia="바탕체" w:hAnsi="바탕체"/>
              </w:rPr>
            </w:pPr>
            <w:r w:rsidRPr="00A21BF8">
              <w:rPr>
                <w:rFonts w:ascii="바탕체" w:eastAsia="바탕체" w:hAnsi="바탕체"/>
              </w:rPr>
              <w:t>유효한 API Key 확보</w:t>
            </w:r>
          </w:p>
          <w:p w14:paraId="658A952F" w14:textId="77777777" w:rsidR="00975681" w:rsidRPr="00A21BF8" w:rsidRDefault="00975681" w:rsidP="005540D7">
            <w:pPr>
              <w:pStyle w:val="af9"/>
              <w:numPr>
                <w:ilvl w:val="0"/>
                <w:numId w:val="44"/>
              </w:numPr>
              <w:spacing w:line="360" w:lineRule="auto"/>
              <w:ind w:leftChars="50" w:left="460"/>
              <w:rPr>
                <w:rFonts w:ascii="바탕체" w:eastAsia="바탕체" w:hAnsi="바탕체"/>
              </w:rPr>
            </w:pPr>
            <w:r w:rsidRPr="00A21BF8">
              <w:rPr>
                <w:rFonts w:ascii="바탕체" w:eastAsia="바탕체" w:hAnsi="바탕체"/>
              </w:rPr>
              <w:t>Mock 데이터 준비</w:t>
            </w:r>
          </w:p>
          <w:p w14:paraId="108A1F64" w14:textId="77777777" w:rsidR="00975681" w:rsidRPr="00A21BF8" w:rsidRDefault="00975681" w:rsidP="005540D7">
            <w:pPr>
              <w:pStyle w:val="af9"/>
              <w:numPr>
                <w:ilvl w:val="0"/>
                <w:numId w:val="44"/>
              </w:numPr>
              <w:spacing w:line="360" w:lineRule="auto"/>
              <w:ind w:leftChars="50" w:left="460"/>
              <w:rPr>
                <w:rFonts w:ascii="바탕체" w:eastAsia="바탕체" w:hAnsi="바탕체"/>
              </w:rPr>
            </w:pPr>
            <w:r w:rsidRPr="00A21BF8">
              <w:rPr>
                <w:rFonts w:ascii="바탕체" w:eastAsia="바탕체" w:hAnsi="바탕체"/>
              </w:rPr>
              <w:lastRenderedPageBreak/>
              <w:t>지도 시각화 API 정상 작동 여부 확인</w:t>
            </w:r>
          </w:p>
          <w:p w14:paraId="4C8D832E" w14:textId="1032B0AD" w:rsidR="00F46A8D" w:rsidRPr="006E3423" w:rsidRDefault="00975681" w:rsidP="006E3423">
            <w:pPr>
              <w:pStyle w:val="af9"/>
              <w:numPr>
                <w:ilvl w:val="0"/>
                <w:numId w:val="44"/>
              </w:numPr>
              <w:spacing w:line="360" w:lineRule="auto"/>
              <w:ind w:leftChars="50" w:left="460"/>
              <w:rPr>
                <w:rFonts w:ascii="바탕체" w:eastAsia="바탕체" w:hAnsi="바탕체"/>
              </w:rPr>
            </w:pPr>
            <w:r w:rsidRPr="00A21BF8">
              <w:rPr>
                <w:rFonts w:ascii="바탕체" w:eastAsia="바탕체" w:hAnsi="바탕체"/>
              </w:rPr>
              <w:t>모든 기능의 초기 상태 점검 포함</w:t>
            </w:r>
          </w:p>
        </w:tc>
      </w:tr>
    </w:tbl>
    <w:p w14:paraId="33F50659" w14:textId="77777777" w:rsidR="00042395" w:rsidRPr="00A21BF8" w:rsidRDefault="00042395" w:rsidP="005540D7">
      <w:pPr>
        <w:spacing w:line="360" w:lineRule="auto"/>
        <w:rPr>
          <w:rFonts w:ascii="바탕체" w:eastAsia="바탕체" w:hAnsi="바탕체"/>
        </w:rPr>
      </w:pPr>
    </w:p>
    <w:p w14:paraId="306C019E" w14:textId="77777777" w:rsidR="00042395" w:rsidRPr="00A21BF8" w:rsidRDefault="00042395" w:rsidP="005540D7">
      <w:pPr>
        <w:pStyle w:val="10"/>
        <w:spacing w:before="540" w:after="360" w:line="360" w:lineRule="auto"/>
        <w:rPr>
          <w:rFonts w:ascii="바탕체" w:eastAsia="바탕체" w:hAnsi="바탕체"/>
        </w:rPr>
      </w:pPr>
      <w:bookmarkStart w:id="8" w:name="_Toc193878651"/>
      <w:bookmarkStart w:id="9" w:name="_Toc194347252"/>
      <w:bookmarkStart w:id="10" w:name="_Toc194925867"/>
      <w:bookmarkStart w:id="11" w:name="_Toc196125664"/>
      <w:bookmarkStart w:id="12" w:name="_Toc197954650"/>
      <w:r w:rsidRPr="00A21BF8">
        <w:rPr>
          <w:rFonts w:ascii="바탕체" w:eastAsia="바탕체" w:hAnsi="바탕체"/>
        </w:rPr>
        <w:t>AI</w:t>
      </w:r>
      <w:r w:rsidRPr="00A21BF8">
        <w:rPr>
          <w:rFonts w:ascii="바탕체" w:eastAsia="바탕체" w:hAnsi="바탕체" w:hint="eastAsia"/>
        </w:rPr>
        <w:t xml:space="preserve"> 도구 활용 정보</w:t>
      </w:r>
      <w:bookmarkEnd w:id="8"/>
      <w:bookmarkEnd w:id="9"/>
      <w:bookmarkEnd w:id="10"/>
      <w:bookmarkEnd w:id="11"/>
      <w:bookmarkEnd w:id="12"/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7601"/>
      </w:tblGrid>
      <w:tr w:rsidR="00042395" w:rsidRPr="00A21BF8" w14:paraId="769965BB" w14:textId="77777777" w:rsidTr="0071182D"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3A86D94C" w14:textId="77777777" w:rsidR="00042395" w:rsidRPr="00E03CFE" w:rsidRDefault="00042395" w:rsidP="005540D7">
            <w:pPr>
              <w:spacing w:line="360" w:lineRule="auto"/>
              <w:jc w:val="right"/>
              <w:rPr>
                <w:rFonts w:ascii="바탕체" w:eastAsia="바탕체" w:hAnsi="바탕체" w:cs="Arial"/>
                <w:i/>
                <w:iCs/>
                <w:sz w:val="18"/>
                <w:szCs w:val="16"/>
              </w:rPr>
            </w:pPr>
            <w:r w:rsidRPr="00E03CFE">
              <w:rPr>
                <w:rFonts w:ascii="바탕체" w:eastAsia="바탕체" w:hAnsi="바탕체" w:cs="Arial"/>
                <w:i/>
                <w:iCs/>
                <w:sz w:val="18"/>
                <w:szCs w:val="16"/>
              </w:rPr>
              <w:t>사용 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624B1CB6" w14:textId="77777777" w:rsidR="00042395" w:rsidRPr="00E03CFE" w:rsidRDefault="00042395" w:rsidP="005540D7">
            <w:pPr>
              <w:spacing w:line="360" w:lineRule="auto"/>
              <w:rPr>
                <w:rFonts w:ascii="바탕체" w:eastAsia="바탕체" w:hAnsi="바탕체"/>
                <w:i/>
                <w:iCs/>
                <w:szCs w:val="20"/>
              </w:rPr>
            </w:pPr>
            <w:r w:rsidRPr="00E03CFE">
              <w:rPr>
                <w:rFonts w:ascii="바탕체" w:eastAsia="바탕체" w:hAnsi="바탕체"/>
                <w:i/>
                <w:iCs/>
                <w:szCs w:val="20"/>
              </w:rPr>
              <w:t>GPT-4</w:t>
            </w:r>
            <w:r w:rsidRPr="00E03CFE">
              <w:rPr>
                <w:rFonts w:ascii="바탕체" w:eastAsia="바탕체" w:hAnsi="바탕체" w:hint="eastAsia"/>
                <w:i/>
                <w:iCs/>
                <w:szCs w:val="20"/>
              </w:rPr>
              <w:t xml:space="preserve">, </w:t>
            </w:r>
            <w:r w:rsidRPr="00E03CFE">
              <w:rPr>
                <w:rFonts w:ascii="바탕체" w:eastAsia="바탕체" w:hAnsi="바탕체"/>
                <w:i/>
                <w:iCs/>
                <w:szCs w:val="20"/>
              </w:rPr>
              <w:t>Claude</w:t>
            </w:r>
            <w:r w:rsidRPr="00E03CFE">
              <w:rPr>
                <w:rFonts w:ascii="바탕체" w:eastAsia="바탕체" w:hAnsi="바탕체" w:hint="eastAsia"/>
                <w:i/>
                <w:iCs/>
                <w:szCs w:val="20"/>
              </w:rPr>
              <w:t xml:space="preserve"> 2.1</w:t>
            </w:r>
          </w:p>
        </w:tc>
      </w:tr>
      <w:tr w:rsidR="00042395" w:rsidRPr="00A21BF8" w14:paraId="6FFDE536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75E09B2F" w14:textId="77777777" w:rsidR="00042395" w:rsidRPr="00E03CFE" w:rsidRDefault="00042395" w:rsidP="005540D7">
            <w:pPr>
              <w:spacing w:line="360" w:lineRule="auto"/>
              <w:jc w:val="right"/>
              <w:rPr>
                <w:rFonts w:ascii="바탕체" w:eastAsia="바탕체" w:hAnsi="바탕체" w:cs="Arial"/>
                <w:i/>
                <w:iCs/>
                <w:sz w:val="18"/>
                <w:szCs w:val="16"/>
              </w:rPr>
            </w:pPr>
            <w:r w:rsidRPr="00E03CFE">
              <w:rPr>
                <w:rFonts w:ascii="바탕체" w:eastAsia="바탕체" w:hAnsi="바탕체" w:cs="Arial" w:hint="eastAsia"/>
                <w:i/>
                <w:iCs/>
                <w:sz w:val="18"/>
                <w:szCs w:val="16"/>
              </w:rPr>
              <w:t>사용 목적</w:t>
            </w:r>
          </w:p>
        </w:tc>
        <w:tc>
          <w:tcPr>
            <w:tcW w:w="7601" w:type="dxa"/>
            <w:shd w:val="clear" w:color="auto" w:fill="CCCCCC"/>
          </w:tcPr>
          <w:p w14:paraId="44AE5BA0" w14:textId="4188F356" w:rsidR="00042395" w:rsidRPr="00E03CFE" w:rsidRDefault="006E3423" w:rsidP="005540D7">
            <w:pPr>
              <w:spacing w:line="360" w:lineRule="auto"/>
              <w:rPr>
                <w:rFonts w:ascii="바탕체" w:eastAsia="바탕체" w:hAnsi="바탕체"/>
                <w:i/>
                <w:iCs/>
              </w:rPr>
            </w:pPr>
            <w:r w:rsidRPr="00E03CFE">
              <w:rPr>
                <w:rFonts w:ascii="바탕체" w:eastAsia="바탕체" w:hAnsi="바탕체" w:hint="eastAsia"/>
                <w:i/>
                <w:iCs/>
              </w:rPr>
              <w:t>질문 초안, 문장 정리, 도구 탐색</w:t>
            </w:r>
          </w:p>
        </w:tc>
      </w:tr>
      <w:tr w:rsidR="00042395" w:rsidRPr="00A21BF8" w14:paraId="7E28184A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7A4F2B85" w14:textId="77777777" w:rsidR="00042395" w:rsidRPr="00E03CFE" w:rsidRDefault="00042395" w:rsidP="005540D7">
            <w:pPr>
              <w:spacing w:line="360" w:lineRule="auto"/>
              <w:jc w:val="right"/>
              <w:rPr>
                <w:rFonts w:ascii="바탕체" w:eastAsia="바탕체" w:hAnsi="바탕체" w:cs="Arial"/>
                <w:i/>
                <w:iCs/>
                <w:sz w:val="18"/>
                <w:szCs w:val="16"/>
              </w:rPr>
            </w:pPr>
            <w:r w:rsidRPr="00E03CFE">
              <w:rPr>
                <w:rFonts w:ascii="바탕체" w:eastAsia="바탕체" w:hAnsi="바탕체" w:cs="Arial"/>
                <w:i/>
                <w:iCs/>
                <w:sz w:val="18"/>
                <w:szCs w:val="16"/>
              </w:rPr>
              <w:t xml:space="preserve">프롬프트 </w:t>
            </w:r>
          </w:p>
        </w:tc>
        <w:tc>
          <w:tcPr>
            <w:tcW w:w="7601" w:type="dxa"/>
            <w:shd w:val="clear" w:color="auto" w:fill="auto"/>
          </w:tcPr>
          <w:p w14:paraId="313E52AF" w14:textId="77777777" w:rsidR="00042395" w:rsidRPr="00E03CFE" w:rsidRDefault="005732E3" w:rsidP="005540D7">
            <w:pPr>
              <w:numPr>
                <w:ilvl w:val="0"/>
                <w:numId w:val="29"/>
              </w:numPr>
              <w:spacing w:line="360" w:lineRule="auto"/>
              <w:rPr>
                <w:rFonts w:ascii="바탕체" w:eastAsia="바탕체" w:hAnsi="바탕체"/>
              </w:rPr>
            </w:pPr>
            <w:r w:rsidRPr="00E03CFE">
              <w:rPr>
                <w:rFonts w:ascii="바탕체" w:eastAsia="바탕체" w:hAnsi="바탕체" w:hint="eastAsia"/>
              </w:rPr>
              <w:t>추천해준 도구에 대해 왜 이 도구가 적절한지 더 자세히 설명해줘</w:t>
            </w:r>
          </w:p>
          <w:p w14:paraId="67FA0895" w14:textId="12896AFF" w:rsidR="005732E3" w:rsidRPr="00E03CFE" w:rsidRDefault="005732E3" w:rsidP="005540D7">
            <w:pPr>
              <w:numPr>
                <w:ilvl w:val="0"/>
                <w:numId w:val="29"/>
              </w:numPr>
              <w:spacing w:line="360" w:lineRule="auto"/>
              <w:rPr>
                <w:rFonts w:ascii="바탕체" w:eastAsia="바탕체" w:hAnsi="바탕체"/>
              </w:rPr>
            </w:pPr>
            <w:r w:rsidRPr="00E03CFE">
              <w:rPr>
                <w:rFonts w:ascii="바탕체" w:eastAsia="바탕체" w:hAnsi="바탕체" w:hint="eastAsia"/>
              </w:rPr>
              <w:t>테스트 작업 과정과 일정에 대해 상세히 서술해줘</w:t>
            </w:r>
          </w:p>
        </w:tc>
      </w:tr>
      <w:tr w:rsidR="00042395" w:rsidRPr="00A21BF8" w14:paraId="76A5847E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6338B8C1" w14:textId="77777777" w:rsidR="00042395" w:rsidRPr="00E03CFE" w:rsidRDefault="00042395" w:rsidP="005540D7">
            <w:pPr>
              <w:spacing w:line="360" w:lineRule="auto"/>
              <w:jc w:val="right"/>
              <w:rPr>
                <w:rFonts w:ascii="바탕체" w:eastAsia="바탕체" w:hAnsi="바탕체" w:cs="Arial"/>
                <w:i/>
                <w:iCs/>
                <w:sz w:val="18"/>
                <w:szCs w:val="16"/>
              </w:rPr>
            </w:pPr>
            <w:r w:rsidRPr="00E03CFE">
              <w:rPr>
                <w:rFonts w:ascii="바탕체" w:eastAsia="바탕체" w:hAnsi="바탕체" w:cs="Arial" w:hint="eastAsia"/>
                <w:i/>
                <w:iCs/>
                <w:sz w:val="18"/>
                <w:szCs w:val="16"/>
              </w:rPr>
              <w:t>반영 위치</w:t>
            </w:r>
          </w:p>
        </w:tc>
        <w:tc>
          <w:tcPr>
            <w:tcW w:w="7601" w:type="dxa"/>
            <w:shd w:val="clear" w:color="auto" w:fill="CCCCCC"/>
          </w:tcPr>
          <w:p w14:paraId="3FC7FF9A" w14:textId="559C3F3B" w:rsidR="00042395" w:rsidRPr="00E03CFE" w:rsidRDefault="005732E3" w:rsidP="005732E3">
            <w:pPr>
              <w:numPr>
                <w:ilvl w:val="0"/>
                <w:numId w:val="30"/>
              </w:numPr>
              <w:spacing w:line="360" w:lineRule="auto"/>
              <w:rPr>
                <w:rFonts w:ascii="바탕체" w:eastAsia="바탕체" w:hAnsi="바탕체"/>
                <w:i/>
                <w:iCs/>
              </w:rPr>
            </w:pPr>
            <w:r w:rsidRPr="00E03CFE">
              <w:rPr>
                <w:rFonts w:ascii="바탕체" w:eastAsia="바탕체" w:hAnsi="바탕체" w:hint="eastAsia"/>
                <w:i/>
                <w:iCs/>
              </w:rPr>
              <w:t>2번 TestPlan 3.2~3.6</w:t>
            </w:r>
          </w:p>
        </w:tc>
      </w:tr>
      <w:tr w:rsidR="00042395" w:rsidRPr="00A21BF8" w14:paraId="31566948" w14:textId="77777777" w:rsidTr="0071182D"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46D8D5E7" w14:textId="77777777" w:rsidR="00042395" w:rsidRPr="00E03CFE" w:rsidRDefault="00042395" w:rsidP="005540D7">
            <w:pPr>
              <w:spacing w:line="360" w:lineRule="auto"/>
              <w:jc w:val="right"/>
              <w:rPr>
                <w:rFonts w:ascii="바탕체" w:eastAsia="바탕체" w:hAnsi="바탕체" w:cs="Arial"/>
                <w:i/>
                <w:iCs/>
                <w:sz w:val="18"/>
                <w:szCs w:val="16"/>
              </w:rPr>
            </w:pPr>
            <w:r w:rsidRPr="00E03CFE">
              <w:rPr>
                <w:rFonts w:ascii="바탕체" w:eastAsia="바탕체" w:hAnsi="바탕체" w:cs="Arial" w:hint="eastAsia"/>
                <w:i/>
                <w:iCs/>
                <w:sz w:val="18"/>
                <w:szCs w:val="16"/>
              </w:rPr>
              <w:t xml:space="preserve">수작업 </w:t>
            </w:r>
          </w:p>
          <w:p w14:paraId="0792C9A0" w14:textId="5686B588" w:rsidR="00042395" w:rsidRPr="00E03CFE" w:rsidRDefault="00042395" w:rsidP="005540D7">
            <w:pPr>
              <w:spacing w:line="360" w:lineRule="auto"/>
              <w:jc w:val="right"/>
              <w:rPr>
                <w:rFonts w:ascii="바탕체" w:eastAsia="바탕체" w:hAnsi="바탕체" w:cs="Arial"/>
                <w:i/>
                <w:iCs/>
                <w:sz w:val="18"/>
                <w:szCs w:val="16"/>
              </w:rPr>
            </w:pP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 w14:paraId="254DB646" w14:textId="1D694F0F" w:rsidR="00042395" w:rsidRPr="00E03CFE" w:rsidRDefault="00042395" w:rsidP="005540D7">
            <w:pPr>
              <w:spacing w:line="360" w:lineRule="auto"/>
              <w:rPr>
                <w:rFonts w:ascii="바탕체" w:eastAsia="바탕체" w:hAnsi="바탕체"/>
                <w:i/>
                <w:iCs/>
              </w:rPr>
            </w:pPr>
            <w:r w:rsidRPr="00E03CFE">
              <w:rPr>
                <w:rFonts w:ascii="바탕체" w:eastAsia="바탕체" w:hAnsi="바탕체" w:hint="eastAsia"/>
                <w:i/>
                <w:iCs/>
              </w:rPr>
              <w:t>있음(</w:t>
            </w:r>
            <w:r w:rsidR="00CF5D8C" w:rsidRPr="00E03CFE">
              <w:rPr>
                <w:rFonts w:ascii="바탕체" w:eastAsia="바탕체" w:hAnsi="바탕체" w:hint="eastAsia"/>
                <w:i/>
                <w:iCs/>
              </w:rPr>
              <w:t>테스트 케이스 명세, 위험 요소와 비상대처 상황, 훈련, 테스트 요구사항 등)</w:t>
            </w:r>
          </w:p>
        </w:tc>
      </w:tr>
    </w:tbl>
    <w:p w14:paraId="7F3F09E8" w14:textId="77777777" w:rsidR="00042395" w:rsidRPr="00A21BF8" w:rsidRDefault="00042395" w:rsidP="005540D7">
      <w:pPr>
        <w:spacing w:line="360" w:lineRule="auto"/>
        <w:rPr>
          <w:rFonts w:ascii="바탕체" w:eastAsia="바탕체" w:hAnsi="바탕체"/>
        </w:rPr>
      </w:pPr>
    </w:p>
    <w:sectPr w:rsidR="00042395" w:rsidRPr="00A21BF8" w:rsidSect="000659A9">
      <w:headerReference w:type="default" r:id="rId10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DA9383" w14:textId="77777777" w:rsidR="00E02A04" w:rsidRDefault="00E02A04">
      <w:r>
        <w:separator/>
      </w:r>
    </w:p>
  </w:endnote>
  <w:endnote w:type="continuationSeparator" w:id="0">
    <w:p w14:paraId="27D19661" w14:textId="77777777" w:rsidR="00E02A04" w:rsidRDefault="00E02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73207" w14:textId="77777777" w:rsidR="0016423A" w:rsidRDefault="0016423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 w:rsidR="00C17D00">
      <w:rPr>
        <w:rStyle w:val="a6"/>
        <w:rFonts w:ascii="Arial" w:hAnsi="Arial" w:cs="Arial"/>
        <w:noProof/>
      </w:rPr>
      <w:t>9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0A8CE7" w14:textId="77777777" w:rsidR="00E02A04" w:rsidRDefault="00E02A04">
      <w:r>
        <w:separator/>
      </w:r>
    </w:p>
  </w:footnote>
  <w:footnote w:type="continuationSeparator" w:id="0">
    <w:p w14:paraId="44E81985" w14:textId="77777777" w:rsidR="00E02A04" w:rsidRDefault="00E02A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283A9" w14:textId="77777777" w:rsidR="0016423A" w:rsidRDefault="0016423A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A02D76" w14:paraId="4D409A5F" w14:textId="77777777" w:rsidTr="008D354C">
      <w:tc>
        <w:tcPr>
          <w:tcW w:w="2900" w:type="dxa"/>
          <w:shd w:val="clear" w:color="auto" w:fill="auto"/>
        </w:tcPr>
        <w:p w14:paraId="6F3827C6" w14:textId="77777777" w:rsidR="00A02D76" w:rsidRDefault="00A02D76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585ACAD8" w14:textId="77777777" w:rsidR="00A02D76" w:rsidRDefault="00A02D76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2E249A4F" w14:textId="77777777" w:rsidR="00A02D76" w:rsidRDefault="00A02D76" w:rsidP="00F92B86">
          <w:pPr>
            <w:pStyle w:val="a4"/>
            <w:jc w:val="right"/>
          </w:pPr>
          <w:r>
            <w:rPr>
              <w:rFonts w:hint="eastAsia"/>
            </w:rPr>
            <w:t>종합설계</w:t>
          </w:r>
          <w:r w:rsidR="0016423A">
            <w:rPr>
              <w:rFonts w:hint="eastAsia"/>
            </w:rPr>
            <w:t xml:space="preserve"> 1</w:t>
          </w:r>
        </w:p>
      </w:tc>
    </w:tr>
  </w:tbl>
  <w:p w14:paraId="426F07E7" w14:textId="77777777" w:rsidR="00A02D76" w:rsidRDefault="00A02D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5723"/>
    <w:multiLevelType w:val="multilevel"/>
    <w:tmpl w:val="52887DCC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166FB"/>
    <w:multiLevelType w:val="multilevel"/>
    <w:tmpl w:val="07F24FC6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45357"/>
    <w:multiLevelType w:val="multilevel"/>
    <w:tmpl w:val="E28A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47D03"/>
    <w:multiLevelType w:val="multilevel"/>
    <w:tmpl w:val="4162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52B7A"/>
    <w:multiLevelType w:val="multilevel"/>
    <w:tmpl w:val="6AB6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22EFB"/>
    <w:multiLevelType w:val="multilevel"/>
    <w:tmpl w:val="30DCE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B6628F"/>
    <w:multiLevelType w:val="hybridMultilevel"/>
    <w:tmpl w:val="B6440276"/>
    <w:lvl w:ilvl="0" w:tplc="D73A7A1E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689A68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64CC6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4A2E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28A5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8EB9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F8C9D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60E5C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8429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155E77"/>
    <w:multiLevelType w:val="hybridMultilevel"/>
    <w:tmpl w:val="B024FCA2"/>
    <w:lvl w:ilvl="0" w:tplc="8D18404E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4B7E70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EA311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0E96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60A0B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AA83A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86D5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B4FE7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E6C4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A746EE"/>
    <w:multiLevelType w:val="hybridMultilevel"/>
    <w:tmpl w:val="B40003A2"/>
    <w:lvl w:ilvl="0" w:tplc="BAD87C5A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060674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2E4C2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48242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B685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6450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B65C8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BE01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EACE2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D6198D"/>
    <w:multiLevelType w:val="multilevel"/>
    <w:tmpl w:val="DCDC9A08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0A2FB2"/>
    <w:multiLevelType w:val="multilevel"/>
    <w:tmpl w:val="DE089652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CF17DF"/>
    <w:multiLevelType w:val="hybridMultilevel"/>
    <w:tmpl w:val="0BBEC018"/>
    <w:lvl w:ilvl="0" w:tplc="F0FCB8BE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DE668A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569F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C243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EE31B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3ADD5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7210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98436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A6162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622A45"/>
    <w:multiLevelType w:val="multilevel"/>
    <w:tmpl w:val="97BA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FB1A10"/>
    <w:multiLevelType w:val="hybridMultilevel"/>
    <w:tmpl w:val="40B4B9C8"/>
    <w:lvl w:ilvl="0" w:tplc="DE96BEF2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BCC671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3802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92385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00AF9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32B0C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EECC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06E6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54306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265C6422"/>
    <w:multiLevelType w:val="multilevel"/>
    <w:tmpl w:val="69545AF2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9D583B"/>
    <w:multiLevelType w:val="hybridMultilevel"/>
    <w:tmpl w:val="33A23A80"/>
    <w:lvl w:ilvl="0" w:tplc="B9C20036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 w:tplc="58B820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1411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96FA9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80D68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06FDC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70F2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66EA2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A0D49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646AFD"/>
    <w:multiLevelType w:val="hybridMultilevel"/>
    <w:tmpl w:val="5080BD24"/>
    <w:lvl w:ilvl="0" w:tplc="94AAE20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A12461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664C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34B6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8C1A5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5675D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6C1D2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DA60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0E21C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35B34403"/>
    <w:multiLevelType w:val="multilevel"/>
    <w:tmpl w:val="ED10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E374A5"/>
    <w:multiLevelType w:val="hybridMultilevel"/>
    <w:tmpl w:val="73D4E978"/>
    <w:lvl w:ilvl="0" w:tplc="5804E392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112627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3A94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06F8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12B85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644BA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98189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D022E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9AAF1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8944B0"/>
    <w:multiLevelType w:val="multilevel"/>
    <w:tmpl w:val="CC5EE312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E378DD"/>
    <w:multiLevelType w:val="multilevel"/>
    <w:tmpl w:val="007A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C26968"/>
    <w:multiLevelType w:val="multilevel"/>
    <w:tmpl w:val="2D50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E770F8"/>
    <w:multiLevelType w:val="hybridMultilevel"/>
    <w:tmpl w:val="3A0421C2"/>
    <w:lvl w:ilvl="0" w:tplc="6CDA43A4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5DCE1B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A0020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DE15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DE9FE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7EEB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B435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F28B1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2CD2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972324"/>
    <w:multiLevelType w:val="multilevel"/>
    <w:tmpl w:val="8E6C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981F7C"/>
    <w:multiLevelType w:val="hybridMultilevel"/>
    <w:tmpl w:val="3B220D86"/>
    <w:lvl w:ilvl="0" w:tplc="2D403F96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DD64D0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8CA9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54A0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4261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C843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CE94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6AE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FA8C1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DA7680"/>
    <w:multiLevelType w:val="multilevel"/>
    <w:tmpl w:val="D28A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53505902"/>
    <w:multiLevelType w:val="multilevel"/>
    <w:tmpl w:val="ED20ABB8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9A6287"/>
    <w:multiLevelType w:val="multilevel"/>
    <w:tmpl w:val="69545AF2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7E6A97"/>
    <w:multiLevelType w:val="multilevel"/>
    <w:tmpl w:val="06D8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3" w15:restartNumberingAfterBreak="0">
    <w:nsid w:val="6828131A"/>
    <w:multiLevelType w:val="hybridMultilevel"/>
    <w:tmpl w:val="0D88817A"/>
    <w:lvl w:ilvl="0" w:tplc="A1E68018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ADB80A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BC8A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E0D8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AE47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C147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4CBA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388E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0E54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D15E39"/>
    <w:multiLevelType w:val="hybridMultilevel"/>
    <w:tmpl w:val="F472580E"/>
    <w:lvl w:ilvl="0" w:tplc="AAAC1B26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C6BA40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82ED4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50CD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8C19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EAE5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D645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080F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FCAA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046ECD"/>
    <w:multiLevelType w:val="multilevel"/>
    <w:tmpl w:val="DDCE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9C2248"/>
    <w:multiLevelType w:val="multilevel"/>
    <w:tmpl w:val="C6E0038A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923EB0"/>
    <w:multiLevelType w:val="hybridMultilevel"/>
    <w:tmpl w:val="50C89C0E"/>
    <w:lvl w:ilvl="0" w:tplc="6688F138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 w:tplc="994A1F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945B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A8D2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92228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2235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5C6A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F0EC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2C7D8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1852B0"/>
    <w:multiLevelType w:val="hybridMultilevel"/>
    <w:tmpl w:val="09044A7E"/>
    <w:lvl w:ilvl="0" w:tplc="69C06402">
      <w:start w:val="2"/>
      <w:numFmt w:val="bullet"/>
      <w:lvlText w:val="-"/>
      <w:lvlJc w:val="left"/>
      <w:pPr>
        <w:ind w:left="4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39" w15:restartNumberingAfterBreak="0">
    <w:nsid w:val="6FC950DF"/>
    <w:multiLevelType w:val="multilevel"/>
    <w:tmpl w:val="9066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F0549F"/>
    <w:multiLevelType w:val="multilevel"/>
    <w:tmpl w:val="48485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69076C"/>
    <w:multiLevelType w:val="multilevel"/>
    <w:tmpl w:val="B0C0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3" w15:restartNumberingAfterBreak="0">
    <w:nsid w:val="74547D32"/>
    <w:multiLevelType w:val="hybridMultilevel"/>
    <w:tmpl w:val="6A06CCB4"/>
    <w:lvl w:ilvl="0" w:tplc="CFE05BF4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0046E6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8203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6A911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127D8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6A4C9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2EDC2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9295F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16638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BC08EB"/>
    <w:multiLevelType w:val="multilevel"/>
    <w:tmpl w:val="7C2E6000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6" w15:restartNumberingAfterBreak="0">
    <w:nsid w:val="7F5D55F7"/>
    <w:multiLevelType w:val="multilevel"/>
    <w:tmpl w:val="3FD07F92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6992241">
    <w:abstractNumId w:val="45"/>
  </w:num>
  <w:num w:numId="2" w16cid:durableId="192502135">
    <w:abstractNumId w:val="32"/>
  </w:num>
  <w:num w:numId="3" w16cid:durableId="1004549273">
    <w:abstractNumId w:val="28"/>
  </w:num>
  <w:num w:numId="4" w16cid:durableId="1535995914">
    <w:abstractNumId w:val="42"/>
  </w:num>
  <w:num w:numId="5" w16cid:durableId="92395838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4815584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101974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367675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13599926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9492644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7786089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66296431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1894534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1236157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79365539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05923580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20775062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3062018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0135897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59986828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256225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4273488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99920961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6806383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38988534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20431329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99115079">
    <w:abstractNumId w:val="4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405033542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42500664">
    <w:abstractNumId w:val="14"/>
  </w:num>
  <w:num w:numId="30" w16cid:durableId="519471080">
    <w:abstractNumId w:val="18"/>
  </w:num>
  <w:num w:numId="31" w16cid:durableId="351881501">
    <w:abstractNumId w:val="30"/>
  </w:num>
  <w:num w:numId="32" w16cid:durableId="1105613079">
    <w:abstractNumId w:val="38"/>
  </w:num>
  <w:num w:numId="33" w16cid:durableId="1432355559">
    <w:abstractNumId w:val="3"/>
  </w:num>
  <w:num w:numId="34" w16cid:durableId="1750270388">
    <w:abstractNumId w:val="40"/>
  </w:num>
  <w:num w:numId="35" w16cid:durableId="965740409">
    <w:abstractNumId w:val="12"/>
  </w:num>
  <w:num w:numId="36" w16cid:durableId="756679912">
    <w:abstractNumId w:val="39"/>
  </w:num>
  <w:num w:numId="37" w16cid:durableId="1277063136">
    <w:abstractNumId w:val="27"/>
  </w:num>
  <w:num w:numId="38" w16cid:durableId="1159544227">
    <w:abstractNumId w:val="22"/>
  </w:num>
  <w:num w:numId="39" w16cid:durableId="239802289">
    <w:abstractNumId w:val="31"/>
  </w:num>
  <w:num w:numId="40" w16cid:durableId="644748131">
    <w:abstractNumId w:val="5"/>
  </w:num>
  <w:num w:numId="41" w16cid:durableId="753163585">
    <w:abstractNumId w:val="25"/>
  </w:num>
  <w:num w:numId="42" w16cid:durableId="1208373855">
    <w:abstractNumId w:val="19"/>
  </w:num>
  <w:num w:numId="43" w16cid:durableId="447092279">
    <w:abstractNumId w:val="4"/>
  </w:num>
  <w:num w:numId="44" w16cid:durableId="2011367033">
    <w:abstractNumId w:val="23"/>
  </w:num>
  <w:num w:numId="45" w16cid:durableId="652225211">
    <w:abstractNumId w:val="2"/>
  </w:num>
  <w:num w:numId="46" w16cid:durableId="777138649">
    <w:abstractNumId w:val="41"/>
  </w:num>
  <w:num w:numId="47" w16cid:durableId="1751199079">
    <w:abstractNumId w:val="3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0D78"/>
    <w:rsid w:val="00006A51"/>
    <w:rsid w:val="000165E7"/>
    <w:rsid w:val="00032A93"/>
    <w:rsid w:val="0003526C"/>
    <w:rsid w:val="00035322"/>
    <w:rsid w:val="00042395"/>
    <w:rsid w:val="00045FD2"/>
    <w:rsid w:val="000659A9"/>
    <w:rsid w:val="00081355"/>
    <w:rsid w:val="000A0962"/>
    <w:rsid w:val="000B02B6"/>
    <w:rsid w:val="000B1AAD"/>
    <w:rsid w:val="000B2EA4"/>
    <w:rsid w:val="000F609E"/>
    <w:rsid w:val="00101807"/>
    <w:rsid w:val="00102ED9"/>
    <w:rsid w:val="001156B5"/>
    <w:rsid w:val="001318A6"/>
    <w:rsid w:val="001347E5"/>
    <w:rsid w:val="00147AAA"/>
    <w:rsid w:val="0015265C"/>
    <w:rsid w:val="00160AA3"/>
    <w:rsid w:val="00161BB0"/>
    <w:rsid w:val="0016423A"/>
    <w:rsid w:val="001779D1"/>
    <w:rsid w:val="001800D8"/>
    <w:rsid w:val="001A0925"/>
    <w:rsid w:val="001B1EE6"/>
    <w:rsid w:val="001C1D16"/>
    <w:rsid w:val="001C25B6"/>
    <w:rsid w:val="001C6CAE"/>
    <w:rsid w:val="001E19BE"/>
    <w:rsid w:val="001F35D5"/>
    <w:rsid w:val="002101FE"/>
    <w:rsid w:val="002169B3"/>
    <w:rsid w:val="00225262"/>
    <w:rsid w:val="00231E49"/>
    <w:rsid w:val="00236FD2"/>
    <w:rsid w:val="00260607"/>
    <w:rsid w:val="00264833"/>
    <w:rsid w:val="00274A97"/>
    <w:rsid w:val="00274DD4"/>
    <w:rsid w:val="00292EC9"/>
    <w:rsid w:val="002A79BA"/>
    <w:rsid w:val="002A7CD5"/>
    <w:rsid w:val="002B3391"/>
    <w:rsid w:val="002B5DB2"/>
    <w:rsid w:val="002D00E7"/>
    <w:rsid w:val="002D6BF4"/>
    <w:rsid w:val="002F39C6"/>
    <w:rsid w:val="00301672"/>
    <w:rsid w:val="003032B5"/>
    <w:rsid w:val="00305CD4"/>
    <w:rsid w:val="0030680A"/>
    <w:rsid w:val="00332AC9"/>
    <w:rsid w:val="00337D9E"/>
    <w:rsid w:val="00342663"/>
    <w:rsid w:val="00360A20"/>
    <w:rsid w:val="00362DBE"/>
    <w:rsid w:val="003678DA"/>
    <w:rsid w:val="00377264"/>
    <w:rsid w:val="003777DE"/>
    <w:rsid w:val="00377BD5"/>
    <w:rsid w:val="0038133B"/>
    <w:rsid w:val="003A1A39"/>
    <w:rsid w:val="003A3672"/>
    <w:rsid w:val="003A608C"/>
    <w:rsid w:val="003B75E6"/>
    <w:rsid w:val="003C757B"/>
    <w:rsid w:val="003D2375"/>
    <w:rsid w:val="003E74F7"/>
    <w:rsid w:val="003F1AE5"/>
    <w:rsid w:val="003F2EC9"/>
    <w:rsid w:val="003F41A3"/>
    <w:rsid w:val="003F4D0B"/>
    <w:rsid w:val="004101DE"/>
    <w:rsid w:val="00426862"/>
    <w:rsid w:val="00441CE4"/>
    <w:rsid w:val="0044728D"/>
    <w:rsid w:val="00467738"/>
    <w:rsid w:val="004840D7"/>
    <w:rsid w:val="00494E7D"/>
    <w:rsid w:val="004A2629"/>
    <w:rsid w:val="004B0675"/>
    <w:rsid w:val="004D45DE"/>
    <w:rsid w:val="004D7595"/>
    <w:rsid w:val="004E6BBA"/>
    <w:rsid w:val="004F24BB"/>
    <w:rsid w:val="00502568"/>
    <w:rsid w:val="005103A8"/>
    <w:rsid w:val="00514B88"/>
    <w:rsid w:val="00533ACB"/>
    <w:rsid w:val="00541475"/>
    <w:rsid w:val="00544DD6"/>
    <w:rsid w:val="00551AE4"/>
    <w:rsid w:val="005540D7"/>
    <w:rsid w:val="005732E3"/>
    <w:rsid w:val="005773C3"/>
    <w:rsid w:val="00580E51"/>
    <w:rsid w:val="005908A8"/>
    <w:rsid w:val="0059471D"/>
    <w:rsid w:val="005A56CD"/>
    <w:rsid w:val="005B5947"/>
    <w:rsid w:val="005C3920"/>
    <w:rsid w:val="005C5124"/>
    <w:rsid w:val="005D0ABF"/>
    <w:rsid w:val="005D3D6D"/>
    <w:rsid w:val="005E0F0B"/>
    <w:rsid w:val="005E6947"/>
    <w:rsid w:val="0060030F"/>
    <w:rsid w:val="00602BEC"/>
    <w:rsid w:val="0060325D"/>
    <w:rsid w:val="0060431C"/>
    <w:rsid w:val="00615A56"/>
    <w:rsid w:val="006243B4"/>
    <w:rsid w:val="00624AC6"/>
    <w:rsid w:val="0064583D"/>
    <w:rsid w:val="00655BAD"/>
    <w:rsid w:val="00662131"/>
    <w:rsid w:val="006661E4"/>
    <w:rsid w:val="00673797"/>
    <w:rsid w:val="00683514"/>
    <w:rsid w:val="00683E16"/>
    <w:rsid w:val="006935C2"/>
    <w:rsid w:val="006B1C3A"/>
    <w:rsid w:val="006C7B6A"/>
    <w:rsid w:val="006D5CF6"/>
    <w:rsid w:val="006E3423"/>
    <w:rsid w:val="007173F5"/>
    <w:rsid w:val="00730E56"/>
    <w:rsid w:val="00732850"/>
    <w:rsid w:val="00733783"/>
    <w:rsid w:val="0073452E"/>
    <w:rsid w:val="0075031C"/>
    <w:rsid w:val="00757923"/>
    <w:rsid w:val="007618FD"/>
    <w:rsid w:val="00764A72"/>
    <w:rsid w:val="007679A3"/>
    <w:rsid w:val="007839C1"/>
    <w:rsid w:val="007871AF"/>
    <w:rsid w:val="007952D0"/>
    <w:rsid w:val="007A1E8B"/>
    <w:rsid w:val="007B6692"/>
    <w:rsid w:val="007C0C4F"/>
    <w:rsid w:val="007C0DA3"/>
    <w:rsid w:val="007C4CE7"/>
    <w:rsid w:val="007C6D74"/>
    <w:rsid w:val="007C7C42"/>
    <w:rsid w:val="007D2F0C"/>
    <w:rsid w:val="007D6731"/>
    <w:rsid w:val="007E12C7"/>
    <w:rsid w:val="007F7114"/>
    <w:rsid w:val="00811F1E"/>
    <w:rsid w:val="00823A45"/>
    <w:rsid w:val="00826B10"/>
    <w:rsid w:val="008417B2"/>
    <w:rsid w:val="00843E4E"/>
    <w:rsid w:val="0085382D"/>
    <w:rsid w:val="00870EAC"/>
    <w:rsid w:val="008754FE"/>
    <w:rsid w:val="008A32D1"/>
    <w:rsid w:val="008A4B01"/>
    <w:rsid w:val="008B2E08"/>
    <w:rsid w:val="008B69F4"/>
    <w:rsid w:val="008C102A"/>
    <w:rsid w:val="008C6007"/>
    <w:rsid w:val="008D354C"/>
    <w:rsid w:val="0093217A"/>
    <w:rsid w:val="009351F3"/>
    <w:rsid w:val="00945DFE"/>
    <w:rsid w:val="009721AC"/>
    <w:rsid w:val="009732F8"/>
    <w:rsid w:val="00975681"/>
    <w:rsid w:val="00976D79"/>
    <w:rsid w:val="00995B3E"/>
    <w:rsid w:val="009B40D3"/>
    <w:rsid w:val="009D4FF2"/>
    <w:rsid w:val="009E0B47"/>
    <w:rsid w:val="009E2ECB"/>
    <w:rsid w:val="009E5EAB"/>
    <w:rsid w:val="00A00849"/>
    <w:rsid w:val="00A02CBF"/>
    <w:rsid w:val="00A02D76"/>
    <w:rsid w:val="00A148C1"/>
    <w:rsid w:val="00A21BF8"/>
    <w:rsid w:val="00A23BF8"/>
    <w:rsid w:val="00A248BE"/>
    <w:rsid w:val="00A30D44"/>
    <w:rsid w:val="00A3341E"/>
    <w:rsid w:val="00A55C09"/>
    <w:rsid w:val="00A61A80"/>
    <w:rsid w:val="00A81EC1"/>
    <w:rsid w:val="00A83DE5"/>
    <w:rsid w:val="00A90168"/>
    <w:rsid w:val="00A97C3B"/>
    <w:rsid w:val="00AA73B0"/>
    <w:rsid w:val="00AB611A"/>
    <w:rsid w:val="00AC387C"/>
    <w:rsid w:val="00AC7BCC"/>
    <w:rsid w:val="00AD36BC"/>
    <w:rsid w:val="00AF3A55"/>
    <w:rsid w:val="00B149CE"/>
    <w:rsid w:val="00B37A21"/>
    <w:rsid w:val="00B51AE3"/>
    <w:rsid w:val="00BE62ED"/>
    <w:rsid w:val="00C17D00"/>
    <w:rsid w:val="00C24092"/>
    <w:rsid w:val="00C304C7"/>
    <w:rsid w:val="00C4574B"/>
    <w:rsid w:val="00C461B6"/>
    <w:rsid w:val="00C618F7"/>
    <w:rsid w:val="00C73694"/>
    <w:rsid w:val="00C813EE"/>
    <w:rsid w:val="00C90266"/>
    <w:rsid w:val="00CA1D5B"/>
    <w:rsid w:val="00CB29E2"/>
    <w:rsid w:val="00CB414C"/>
    <w:rsid w:val="00CB45B8"/>
    <w:rsid w:val="00CB59B0"/>
    <w:rsid w:val="00CC1521"/>
    <w:rsid w:val="00CC5E96"/>
    <w:rsid w:val="00CC7696"/>
    <w:rsid w:val="00CF0982"/>
    <w:rsid w:val="00CF2DB6"/>
    <w:rsid w:val="00CF5D8C"/>
    <w:rsid w:val="00D07DE1"/>
    <w:rsid w:val="00D33761"/>
    <w:rsid w:val="00D360E8"/>
    <w:rsid w:val="00D65AF2"/>
    <w:rsid w:val="00D8431E"/>
    <w:rsid w:val="00E02A04"/>
    <w:rsid w:val="00E03CFE"/>
    <w:rsid w:val="00E11E5B"/>
    <w:rsid w:val="00E4279F"/>
    <w:rsid w:val="00E47D4C"/>
    <w:rsid w:val="00E53004"/>
    <w:rsid w:val="00E53C6F"/>
    <w:rsid w:val="00E57677"/>
    <w:rsid w:val="00E62EB5"/>
    <w:rsid w:val="00E82099"/>
    <w:rsid w:val="00E831E7"/>
    <w:rsid w:val="00E85C2D"/>
    <w:rsid w:val="00E96850"/>
    <w:rsid w:val="00EA133B"/>
    <w:rsid w:val="00EB652C"/>
    <w:rsid w:val="00EB6893"/>
    <w:rsid w:val="00EC248F"/>
    <w:rsid w:val="00EC4CBD"/>
    <w:rsid w:val="00EC53D5"/>
    <w:rsid w:val="00EC5CF7"/>
    <w:rsid w:val="00F0187D"/>
    <w:rsid w:val="00F03DEA"/>
    <w:rsid w:val="00F102EC"/>
    <w:rsid w:val="00F15911"/>
    <w:rsid w:val="00F201C2"/>
    <w:rsid w:val="00F218A9"/>
    <w:rsid w:val="00F32DA1"/>
    <w:rsid w:val="00F46A8D"/>
    <w:rsid w:val="00F61E4F"/>
    <w:rsid w:val="00F655CD"/>
    <w:rsid w:val="00F73830"/>
    <w:rsid w:val="00F76F87"/>
    <w:rsid w:val="00F826FA"/>
    <w:rsid w:val="00F92B86"/>
    <w:rsid w:val="00F9776E"/>
    <w:rsid w:val="00FA5F18"/>
    <w:rsid w:val="00FC4E34"/>
    <w:rsid w:val="00FC65FF"/>
    <w:rsid w:val="00FD0323"/>
    <w:rsid w:val="00FD1DC1"/>
    <w:rsid w:val="00FD33A2"/>
    <w:rsid w:val="00FD7652"/>
    <w:rsid w:val="00FE2539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09D149F7"/>
  <w15:docId w15:val="{63828392-0A99-4A16-AFE0-C04B9E27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link w:val="2Char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link w:val="Char0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1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2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link w:val="Char2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4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3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/>
      <w:bCs/>
      <w:spacing w:val="-10"/>
      <w:kern w:val="2"/>
      <w:szCs w:val="24"/>
    </w:rPr>
  </w:style>
  <w:style w:type="paragraph" w:styleId="af7">
    <w:name w:val="Normal Indent"/>
    <w:basedOn w:val="a"/>
    <w:uiPriority w:val="99"/>
    <w:rsid w:val="00F102EC"/>
    <w:pPr>
      <w:autoSpaceDE/>
      <w:autoSpaceDN/>
      <w:adjustRightInd w:val="0"/>
      <w:spacing w:line="360" w:lineRule="atLeast"/>
      <w:ind w:firstLine="284"/>
      <w:textAlignment w:val="baseline"/>
    </w:pPr>
    <w:rPr>
      <w:rFonts w:eastAsia="바탕체" w:hAnsi="Arial"/>
      <w:kern w:val="0"/>
      <w:sz w:val="22"/>
      <w:szCs w:val="20"/>
    </w:rPr>
  </w:style>
  <w:style w:type="character" w:customStyle="1" w:styleId="2Char">
    <w:name w:val="제목 2 Char"/>
    <w:link w:val="2"/>
    <w:rsid w:val="0060325D"/>
    <w:rPr>
      <w:rFonts w:ascii="Arial" w:eastAsia="돋움" w:hAnsi="Arial"/>
      <w:b/>
      <w:bCs/>
      <w:spacing w:val="-14"/>
      <w:kern w:val="2"/>
      <w:sz w:val="32"/>
      <w:szCs w:val="24"/>
    </w:rPr>
  </w:style>
  <w:style w:type="paragraph" w:styleId="af8">
    <w:name w:val="annotation subject"/>
    <w:basedOn w:val="af3"/>
    <w:next w:val="af3"/>
    <w:link w:val="Char3"/>
    <w:semiHidden/>
    <w:unhideWhenUsed/>
    <w:rsid w:val="0060325D"/>
    <w:rPr>
      <w:rFonts w:ascii="Times New Roman"/>
      <w:b/>
      <w:bCs/>
    </w:rPr>
  </w:style>
  <w:style w:type="character" w:customStyle="1" w:styleId="Char2">
    <w:name w:val="메모 텍스트 Char"/>
    <w:link w:val="af3"/>
    <w:semiHidden/>
    <w:rsid w:val="0060325D"/>
    <w:rPr>
      <w:rFonts w:ascii="바탕"/>
      <w:kern w:val="2"/>
      <w:szCs w:val="24"/>
    </w:rPr>
  </w:style>
  <w:style w:type="character" w:customStyle="1" w:styleId="Char3">
    <w:name w:val="메모 주제 Char"/>
    <w:link w:val="af8"/>
    <w:semiHidden/>
    <w:rsid w:val="0060325D"/>
    <w:rPr>
      <w:rFonts w:ascii="바탕"/>
      <w:b/>
      <w:bCs/>
      <w:kern w:val="2"/>
      <w:szCs w:val="24"/>
    </w:rPr>
  </w:style>
  <w:style w:type="paragraph" w:customStyle="1" w:styleId="af9">
    <w:name w:val="바탕글"/>
    <w:basedOn w:val="a"/>
    <w:rsid w:val="00733783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0">
    <w:name w:val="머리글 Char"/>
    <w:link w:val="a4"/>
    <w:rsid w:val="0016423A"/>
    <w:rPr>
      <w:kern w:val="2"/>
      <w:szCs w:val="24"/>
    </w:rPr>
  </w:style>
  <w:style w:type="character" w:customStyle="1" w:styleId="Char1">
    <w:name w:val="바닥글 Char"/>
    <w:link w:val="a5"/>
    <w:rsid w:val="0016423A"/>
    <w:rPr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68E4A-4DDC-4016-A5A1-9561DCF9C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</Template>
  <TotalTime>1114</TotalTime>
  <Pages>10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3705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경민 김</cp:lastModifiedBy>
  <cp:revision>65</cp:revision>
  <cp:lastPrinted>2025-05-17T06:37:00Z</cp:lastPrinted>
  <dcterms:created xsi:type="dcterms:W3CDTF">2011-10-04T16:09:00Z</dcterms:created>
  <dcterms:modified xsi:type="dcterms:W3CDTF">2025-05-17T06:37:00Z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00d59e986b2481a362fdc4e2952d9359820af9fef89433edcfb182ace9baeb47</vt:lpwstr>
  </property>
</Properties>
</file>