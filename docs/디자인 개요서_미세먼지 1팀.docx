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9AD" w14:textId="77777777" w:rsidR="00032A93" w:rsidRPr="008E11CF" w:rsidRDefault="00032A93">
      <w:pPr>
        <w:pStyle w:val="5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Project Document</w:t>
      </w:r>
    </w:p>
    <w:p w14:paraId="7802C16A" w14:textId="6965345F" w:rsidR="00032A93" w:rsidRPr="008E11CF" w:rsidRDefault="001E6BD9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348AA1" wp14:editId="6741FBC9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14070202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94E6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1CC2EB2F" w14:textId="77777777" w:rsidR="00032A93" w:rsidRPr="008E11CF" w:rsidRDefault="0017605B">
      <w:pPr>
        <w:pStyle w:val="a9"/>
        <w:spacing w:after="720"/>
        <w:ind w:right="1000"/>
        <w:rPr>
          <w:rFonts w:ascii="바탕체" w:eastAsia="바탕체" w:hAnsi="바탕체"/>
          <w:spacing w:val="0"/>
        </w:rPr>
      </w:pPr>
      <w:r w:rsidRPr="008E11CF">
        <w:rPr>
          <w:rFonts w:ascii="바탕체" w:eastAsia="바탕체" w:hAnsi="바탕체" w:hint="eastAsia"/>
          <w:spacing w:val="0"/>
        </w:rPr>
        <w:t>P</w:t>
      </w:r>
      <w:r w:rsidRPr="008E11CF">
        <w:rPr>
          <w:rFonts w:ascii="바탕체" w:eastAsia="바탕체" w:hAnsi="바탕체"/>
          <w:spacing w:val="0"/>
        </w:rPr>
        <w:t>roject Design Brief</w:t>
      </w:r>
    </w:p>
    <w:p w14:paraId="7CC51E4C" w14:textId="77777777" w:rsidR="006D5CF6" w:rsidRPr="008E11CF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119"/>
      </w:tblGrid>
      <w:tr w:rsidR="0017605B" w14:paraId="5D4F1961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1283A9A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F5CFC7C" w14:textId="50F37B6B" w:rsidR="0017605B" w:rsidRDefault="008F6DA9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미세먼지 데이터 시각화 웹</w:t>
            </w:r>
            <w:r w:rsidR="00D54A20">
              <w:rPr>
                <w:rFonts w:ascii="바탕체" w:eastAsia="바탕체" w:hAnsi="바탕체" w:hint="eastAsia"/>
                <w:sz w:val="24"/>
              </w:rPr>
              <w:t xml:space="preserve"> 서비스</w:t>
            </w:r>
            <w:r>
              <w:rPr>
                <w:rFonts w:ascii="바탕체" w:eastAsia="바탕체" w:hAnsi="바탕체" w:hint="eastAsia"/>
                <w:sz w:val="24"/>
              </w:rPr>
              <w:t xml:space="preserve"> 개발 </w:t>
            </w:r>
          </w:p>
        </w:tc>
      </w:tr>
    </w:tbl>
    <w:p w14:paraId="3E8D9380" w14:textId="77777777" w:rsidR="006D5CF6" w:rsidRPr="008E11CF" w:rsidRDefault="006D5CF6" w:rsidP="006D5CF6">
      <w:pPr>
        <w:rPr>
          <w:rFonts w:ascii="바탕체" w:eastAsia="바탕체" w:hAnsi="바탕체"/>
        </w:rPr>
      </w:pPr>
    </w:p>
    <w:p w14:paraId="5860799A" w14:textId="77777777" w:rsidR="00E11E5B" w:rsidRPr="008E11CF" w:rsidRDefault="00E11E5B" w:rsidP="006D5CF6">
      <w:pPr>
        <w:rPr>
          <w:rFonts w:ascii="바탕체" w:eastAsia="바탕체" w:hAnsi="바탕체"/>
        </w:rPr>
      </w:pPr>
    </w:p>
    <w:p w14:paraId="0825FC90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456DE34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974C15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5E4E774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42BABC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2026CE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218B303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8984372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74603F95" w14:textId="29D66D0C" w:rsidR="00FA52A8" w:rsidRPr="008E11CF" w:rsidRDefault="00E12656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04</w:t>
      </w:r>
      <w:r w:rsidR="00FA52A8" w:rsidRPr="008E11CF">
        <w:rPr>
          <w:rFonts w:ascii="바탕체" w:eastAsia="바탕체" w:hAnsi="바탕체" w:hint="eastAsia"/>
        </w:rPr>
        <w:t xml:space="preserve"> 조</w:t>
      </w:r>
    </w:p>
    <w:p w14:paraId="2B7428CC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24DE2B8" w14:textId="03E97570" w:rsidR="00FA52A8" w:rsidRPr="008E11CF" w:rsidRDefault="00E12656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202202552 김경민</w:t>
      </w:r>
    </w:p>
    <w:p w14:paraId="20FF60B2" w14:textId="730FD025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="00995866" w:rsidRPr="008E11CF">
        <w:rPr>
          <w:rFonts w:ascii="바탕체" w:eastAsia="바탕체" w:hAnsi="바탕체"/>
        </w:rPr>
        <w:t>2</w:t>
      </w:r>
      <w:r w:rsidR="00E12656">
        <w:rPr>
          <w:rFonts w:ascii="바탕체" w:eastAsia="바탕체" w:hAnsi="바탕체" w:hint="eastAsia"/>
        </w:rPr>
        <w:t>202570 김은수</w:t>
      </w:r>
    </w:p>
    <w:p w14:paraId="002D5AD2" w14:textId="22985B5A" w:rsidR="00995866" w:rsidRPr="008E11CF" w:rsidRDefault="00995866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Pr="008E11CF">
        <w:rPr>
          <w:rFonts w:ascii="바탕체" w:eastAsia="바탕체" w:hAnsi="바탕체"/>
        </w:rPr>
        <w:t>2</w:t>
      </w:r>
      <w:r w:rsidR="00E12656">
        <w:rPr>
          <w:rFonts w:ascii="바탕체" w:eastAsia="바탕체" w:hAnsi="바탕체" w:hint="eastAsia"/>
        </w:rPr>
        <w:t xml:space="preserve">202605 </w:t>
      </w:r>
      <w:proofErr w:type="spellStart"/>
      <w:r w:rsidR="00E12656">
        <w:rPr>
          <w:rFonts w:ascii="바탕체" w:eastAsia="바탕체" w:hAnsi="바탕체" w:hint="eastAsia"/>
        </w:rPr>
        <w:t>심여민</w:t>
      </w:r>
      <w:proofErr w:type="spellEnd"/>
    </w:p>
    <w:p w14:paraId="6701C8B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4A7DBE37" w14:textId="426A90AB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E11CF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r w:rsidRPr="008E11CF">
        <w:rPr>
          <w:rFonts w:ascii="바탕체" w:eastAsia="바탕체" w:hAnsi="바탕체" w:hint="eastAsia"/>
        </w:rPr>
        <w:t xml:space="preserve"> </w:t>
      </w:r>
      <w:proofErr w:type="spellStart"/>
      <w:r w:rsidR="00C15B84">
        <w:rPr>
          <w:rFonts w:ascii="바탕체" w:eastAsia="바탕체" w:hAnsi="바탕체" w:hint="eastAsia"/>
        </w:rPr>
        <w:t>원유재</w:t>
      </w:r>
      <w:proofErr w:type="spellEnd"/>
      <w:r w:rsidR="00C15B84">
        <w:rPr>
          <w:rFonts w:ascii="바탕체" w:eastAsia="바탕체" w:hAnsi="바탕체" w:hint="eastAsia"/>
        </w:rPr>
        <w:t xml:space="preserve"> </w:t>
      </w:r>
      <w:r w:rsidRPr="008E11CF">
        <w:rPr>
          <w:rFonts w:ascii="바탕체" w:eastAsia="바탕체" w:hAnsi="바탕체" w:hint="eastAsia"/>
        </w:rPr>
        <w:t>교수님</w:t>
      </w:r>
      <w:r w:rsidR="00995866" w:rsidRPr="008E11CF">
        <w:rPr>
          <w:rFonts w:ascii="바탕체" w:eastAsia="바탕체" w:hAnsi="바탕체" w:hint="eastAsia"/>
        </w:rPr>
        <w:t xml:space="preserve"> </w:t>
      </w:r>
      <w:r w:rsidR="00995866" w:rsidRPr="008E11CF">
        <w:rPr>
          <w:rFonts w:ascii="바탕체" w:eastAsia="바탕체" w:hAnsi="바탕체"/>
        </w:rPr>
        <w:t>(</w:t>
      </w:r>
      <w:r w:rsidR="00995866" w:rsidRPr="008E11CF">
        <w:rPr>
          <w:rFonts w:ascii="바탕체" w:eastAsia="바탕체" w:hAnsi="바탕체" w:hint="eastAsia"/>
        </w:rPr>
        <w:t>서명)</w:t>
      </w:r>
    </w:p>
    <w:p w14:paraId="54F732E0" w14:textId="77777777" w:rsidR="00032A93" w:rsidRPr="008E11CF" w:rsidRDefault="00F106F6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8E11CF" w14:paraId="0F043922" w14:textId="77777777">
        <w:tc>
          <w:tcPr>
            <w:tcW w:w="645" w:type="dxa"/>
            <w:shd w:val="clear" w:color="auto" w:fill="B3B3B3"/>
          </w:tcPr>
          <w:p w14:paraId="2A678E9F" w14:textId="77777777" w:rsidR="00032A93" w:rsidRPr="008E11CF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1D73C08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926E9AF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DF8BD6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E11CF" w14:paraId="21598EB3" w14:textId="77777777">
        <w:tc>
          <w:tcPr>
            <w:tcW w:w="645" w:type="dxa"/>
          </w:tcPr>
          <w:p w14:paraId="30107D28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39E3D07" w14:textId="6D5C73B9" w:rsidR="00032A93" w:rsidRPr="008E11CF" w:rsidRDefault="00995866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20</w:t>
            </w:r>
            <w:r w:rsidRPr="008E11CF">
              <w:rPr>
                <w:rFonts w:ascii="바탕체" w:eastAsia="바탕체" w:hAnsi="바탕체"/>
                <w:spacing w:val="-20"/>
              </w:rPr>
              <w:t>2</w:t>
            </w:r>
            <w:r w:rsidR="001B7190">
              <w:rPr>
                <w:rFonts w:ascii="바탕체" w:eastAsia="바탕체" w:hAnsi="바탕체" w:hint="eastAsia"/>
                <w:spacing w:val="-20"/>
              </w:rPr>
              <w:t>5/03/1</w:t>
            </w:r>
            <w:r w:rsidR="00C15B84">
              <w:rPr>
                <w:rFonts w:ascii="바탕체" w:eastAsia="바탕체" w:hAnsi="바탕체" w:hint="eastAsia"/>
                <w:spacing w:val="-20"/>
              </w:rPr>
              <w:t>3</w:t>
            </w:r>
          </w:p>
        </w:tc>
        <w:tc>
          <w:tcPr>
            <w:tcW w:w="5400" w:type="dxa"/>
          </w:tcPr>
          <w:p w14:paraId="6897F2AF" w14:textId="68050F0A" w:rsidR="00032A93" w:rsidRPr="008E11CF" w:rsidRDefault="00AB435F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 ~ 8</w:t>
            </w:r>
          </w:p>
        </w:tc>
        <w:tc>
          <w:tcPr>
            <w:tcW w:w="1223" w:type="dxa"/>
          </w:tcPr>
          <w:p w14:paraId="284605CF" w14:textId="7F9875C8" w:rsidR="00032A93" w:rsidRPr="008E11CF" w:rsidRDefault="006048A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 xml:space="preserve">김경민, 김은수, </w:t>
            </w: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심여민</w:t>
            </w:r>
            <w:proofErr w:type="spellEnd"/>
          </w:p>
        </w:tc>
      </w:tr>
      <w:tr w:rsidR="00032A93" w:rsidRPr="008E11CF" w14:paraId="71B4F8E5" w14:textId="77777777">
        <w:tc>
          <w:tcPr>
            <w:tcW w:w="645" w:type="dxa"/>
          </w:tcPr>
          <w:p w14:paraId="03C41ADC" w14:textId="32D5A1B4" w:rsidR="00032A93" w:rsidRPr="008E11CF" w:rsidRDefault="00A57AF7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15471562" w14:textId="0AA9F2BA" w:rsidR="00032A93" w:rsidRPr="008E11CF" w:rsidRDefault="00A57AF7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2025/3/14</w:t>
            </w:r>
          </w:p>
        </w:tc>
        <w:tc>
          <w:tcPr>
            <w:tcW w:w="5400" w:type="dxa"/>
          </w:tcPr>
          <w:p w14:paraId="630C1190" w14:textId="213CB0D1" w:rsidR="00032A93" w:rsidRPr="008E11CF" w:rsidRDefault="00A57AF7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3 ~ 7</w:t>
            </w:r>
          </w:p>
        </w:tc>
        <w:tc>
          <w:tcPr>
            <w:tcW w:w="1223" w:type="dxa"/>
          </w:tcPr>
          <w:p w14:paraId="610AADA8" w14:textId="0498A172" w:rsidR="00032A93" w:rsidRPr="008E11CF" w:rsidRDefault="00A57AF7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 xml:space="preserve">김경민, 김은수, </w:t>
            </w: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심여민</w:t>
            </w:r>
            <w:proofErr w:type="spellEnd"/>
          </w:p>
        </w:tc>
      </w:tr>
      <w:tr w:rsidR="00032A93" w:rsidRPr="008E11CF" w14:paraId="34344535" w14:textId="77777777">
        <w:tc>
          <w:tcPr>
            <w:tcW w:w="645" w:type="dxa"/>
          </w:tcPr>
          <w:p w14:paraId="46BD547D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85F1D7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3F976AE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44ACA0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2AB9EA5B" w14:textId="77777777">
        <w:tc>
          <w:tcPr>
            <w:tcW w:w="645" w:type="dxa"/>
          </w:tcPr>
          <w:p w14:paraId="544FC89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3CFF805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C6A8826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DF5D35A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960638D" w14:textId="77777777" w:rsidR="00032A93" w:rsidRPr="008E11CF" w:rsidRDefault="00032A93">
      <w:pPr>
        <w:rPr>
          <w:rFonts w:ascii="바탕체" w:eastAsia="바탕체" w:hAnsi="바탕체"/>
          <w:spacing w:val="-20"/>
        </w:rPr>
      </w:pPr>
    </w:p>
    <w:p w14:paraId="41D7DE6E" w14:textId="77777777" w:rsidR="00032A93" w:rsidRPr="008E11CF" w:rsidRDefault="00032A93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Table of Contents</w:t>
      </w:r>
    </w:p>
    <w:p w14:paraId="117D035F" w14:textId="77777777" w:rsidR="007A2E29" w:rsidRDefault="002B5DB2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r w:rsidRPr="008E11CF">
        <w:rPr>
          <w:rFonts w:ascii="바탕체" w:eastAsia="바탕체" w:hAnsi="바탕체"/>
          <w:b w:val="0"/>
          <w:bCs w:val="0"/>
        </w:rPr>
        <w:fldChar w:fldCharType="begin"/>
      </w:r>
      <w:r w:rsidR="002A79BA" w:rsidRPr="008E11CF">
        <w:rPr>
          <w:rFonts w:ascii="바탕체" w:eastAsia="바탕체" w:hAnsi="바탕체"/>
          <w:b w:val="0"/>
          <w:bCs w:val="0"/>
        </w:rPr>
        <w:instrText xml:space="preserve"> </w:instrText>
      </w:r>
      <w:r w:rsidR="002A79BA" w:rsidRPr="008E11CF">
        <w:rPr>
          <w:rFonts w:ascii="바탕체" w:eastAsia="바탕체" w:hAnsi="바탕체" w:hint="eastAsia"/>
          <w:b w:val="0"/>
          <w:bCs w:val="0"/>
        </w:rPr>
        <w:instrText>TOC \o "1-3" \h \z \u</w:instrText>
      </w:r>
      <w:r w:rsidR="002A79BA" w:rsidRPr="008E11CF">
        <w:rPr>
          <w:rFonts w:ascii="바탕체" w:eastAsia="바탕체" w:hAnsi="바탕체"/>
          <w:b w:val="0"/>
          <w:bCs w:val="0"/>
        </w:rPr>
        <w:instrText xml:space="preserve"> </w:instrText>
      </w:r>
      <w:r w:rsidRPr="008E11CF">
        <w:rPr>
          <w:rFonts w:ascii="바탕체" w:eastAsia="바탕체" w:hAnsi="바탕체"/>
          <w:b w:val="0"/>
          <w:bCs w:val="0"/>
        </w:rPr>
        <w:fldChar w:fldCharType="separate"/>
      </w:r>
      <w:hyperlink w:anchor="_Toc129092293" w:history="1">
        <w:r w:rsidR="007A2E29"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7A2E29"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="007A2E29"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프로젝트 주제 이름</w:t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_Toc129092293 \h </w:instrText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  <w:t>5</w:t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03F70C16" w14:textId="77777777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4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대상 이해당사자 (stakeholder)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_Toc129092294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>5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379760CA" w14:textId="77777777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5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3.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이해당사자의 고충(pain point) 또는 니즈(needs)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_Toc129092295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>5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4568F315" w14:textId="77777777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6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4.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이해당사자의 이유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_Toc129092296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>5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66425454" w14:textId="77777777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7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5.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프로젝트 수행자의 의도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_Toc129092297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>5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19AA0358" w14:textId="77777777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8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6.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탐구 내용 및 기대 결과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_Toc129092298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>6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2A4EFEDE" w14:textId="77777777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9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7.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학습 계획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_Toc129092299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>6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33945175" w14:textId="77777777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300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8.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현장방문 / 인터뷰 / 관찰 계획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_Toc129092300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>6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5C05C1EE" w14:textId="77777777" w:rsidR="002A79BA" w:rsidRPr="008E11CF" w:rsidRDefault="002B5DB2" w:rsidP="002A79BA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fldChar w:fldCharType="end"/>
      </w:r>
    </w:p>
    <w:p w14:paraId="63EDABCA" w14:textId="77777777" w:rsidR="00032A93" w:rsidRPr="008E11CF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FE4468A" w14:textId="77777777" w:rsidR="00032A93" w:rsidRPr="008E11CF" w:rsidRDefault="00032A93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List of Figure</w:t>
      </w:r>
    </w:p>
    <w:p w14:paraId="6372F406" w14:textId="77777777" w:rsidR="002A79BA" w:rsidRPr="008E11CF" w:rsidRDefault="002B5DB2" w:rsidP="001A0925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/>
          <w:smallCaps/>
        </w:rPr>
        <w:fldChar w:fldCharType="begin"/>
      </w:r>
      <w:r w:rsidR="002A79BA" w:rsidRPr="008E11CF">
        <w:rPr>
          <w:rFonts w:ascii="바탕체" w:eastAsia="바탕체" w:hAnsi="바탕체"/>
        </w:rPr>
        <w:instrText xml:space="preserve"> TOC \h \z \c "그림" </w:instrText>
      </w:r>
      <w:r w:rsidRPr="008E11CF">
        <w:rPr>
          <w:rFonts w:ascii="바탕체" w:eastAsia="바탕체" w:hAnsi="바탕체"/>
          <w:smallCaps/>
        </w:rPr>
        <w:fldChar w:fldCharType="separate"/>
      </w:r>
      <w:r w:rsidR="00D47BEA" w:rsidRPr="008E11CF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8E11CF">
        <w:rPr>
          <w:rFonts w:ascii="바탕체" w:eastAsia="바탕체" w:hAnsi="바탕체"/>
        </w:rPr>
        <w:fldChar w:fldCharType="end"/>
      </w:r>
    </w:p>
    <w:p w14:paraId="4C08667E" w14:textId="77777777" w:rsidR="00032A93" w:rsidRPr="008E11CF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A116C31" w14:textId="1CE461AB" w:rsidR="0030185B" w:rsidRPr="00233D3B" w:rsidRDefault="00032A93" w:rsidP="0030185B">
      <w:pPr>
        <w:pStyle w:val="10"/>
        <w:spacing w:before="540"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bookmarkStart w:id="0" w:name="_Toc129092293"/>
      <w:r w:rsidR="00995866" w:rsidRPr="008E11CF">
        <w:rPr>
          <w:rFonts w:ascii="바탕체" w:eastAsia="바탕체" w:hAnsi="바탕체" w:hint="eastAsia"/>
        </w:rPr>
        <w:lastRenderedPageBreak/>
        <w:t>프로젝트 주제 이름</w:t>
      </w:r>
      <w:bookmarkEnd w:id="0"/>
    </w:p>
    <w:p w14:paraId="79706E63" w14:textId="2BD61564" w:rsidR="00D37C34" w:rsidRPr="00E12857" w:rsidRDefault="00233D3B" w:rsidP="0030185B">
      <w:pPr>
        <w:rPr>
          <w:rFonts w:ascii="Malgun Gothic Semilight" w:eastAsia="Malgun Gothic Semilight" w:hAnsi="Malgun Gothic Semilight" w:cs="Malgun Gothic Semilight"/>
        </w:rPr>
      </w:pPr>
      <w:r w:rsidRPr="00E12857">
        <w:rPr>
          <w:rFonts w:ascii="Malgun Gothic Semilight" w:eastAsia="Malgun Gothic Semilight" w:hAnsi="Malgun Gothic Semilight" w:cs="Malgun Gothic Semilight"/>
        </w:rPr>
        <w:t>"미세먼지 데이터 시각화 웹 서비스 개발”</w:t>
      </w:r>
    </w:p>
    <w:p w14:paraId="6947BCF4" w14:textId="77777777" w:rsidR="001A0925" w:rsidRPr="008E11CF" w:rsidRDefault="00995866" w:rsidP="00043AD2">
      <w:pPr>
        <w:pStyle w:val="10"/>
        <w:spacing w:before="540" w:after="360"/>
        <w:rPr>
          <w:rFonts w:ascii="바탕체" w:eastAsia="바탕체" w:hAnsi="바탕체"/>
        </w:rPr>
      </w:pPr>
      <w:bookmarkStart w:id="1" w:name="_Toc129092294"/>
      <w:r w:rsidRPr="008E11CF">
        <w:rPr>
          <w:rFonts w:ascii="바탕체" w:eastAsia="바탕체" w:hAnsi="바탕체" w:hint="eastAsia"/>
        </w:rPr>
        <w:t>대상 이해당사자 (</w:t>
      </w:r>
      <w:r w:rsidRPr="008E11CF">
        <w:rPr>
          <w:rFonts w:ascii="바탕체" w:eastAsia="바탕체" w:hAnsi="바탕체"/>
        </w:rPr>
        <w:t>stakeholder)</w:t>
      </w:r>
      <w:bookmarkEnd w:id="1"/>
    </w:p>
    <w:p w14:paraId="5399B3E1" w14:textId="009D0CE4" w:rsidR="0011104F" w:rsidRPr="00E12857" w:rsidRDefault="0011104F" w:rsidP="00E1285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E12857">
        <w:rPr>
          <w:rFonts w:ascii="Malgun Gothic Semilight" w:eastAsia="Malgun Gothic Semilight" w:hAnsi="Malgun Gothic Semilight" w:cs="Malgun Gothic Semilight"/>
          <w:b/>
          <w:bCs/>
          <w:kern w:val="0"/>
          <w:szCs w:val="20"/>
        </w:rPr>
        <w:t>일반 사용자</w:t>
      </w:r>
      <w:r w:rsidRPr="00E12857">
        <w:rPr>
          <w:rFonts w:ascii="Malgun Gothic Semilight" w:eastAsia="Malgun Gothic Semilight" w:hAnsi="Malgun Gothic Semilight" w:cs="Malgun Gothic Semilight"/>
          <w:kern w:val="0"/>
          <w:szCs w:val="20"/>
        </w:rPr>
        <w:t>: 미세먼지 정보가 필요한 시민 (예: 학생, 직장인, 노약자 등)</w:t>
      </w:r>
    </w:p>
    <w:p w14:paraId="4A96B3DA" w14:textId="77777777" w:rsidR="0011104F" w:rsidRPr="0011104F" w:rsidRDefault="0011104F" w:rsidP="00E1285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1104F">
        <w:rPr>
          <w:rFonts w:ascii="Malgun Gothic Semilight" w:eastAsia="Malgun Gothic Semilight" w:hAnsi="Malgun Gothic Semilight" w:cs="Malgun Gothic Semilight"/>
          <w:b/>
          <w:bCs/>
          <w:kern w:val="0"/>
          <w:szCs w:val="20"/>
        </w:rPr>
        <w:t>환경 기관</w:t>
      </w:r>
      <w:r w:rsidRPr="0011104F">
        <w:rPr>
          <w:rFonts w:ascii="Malgun Gothic Semilight" w:eastAsia="Malgun Gothic Semilight" w:hAnsi="Malgun Gothic Semilight" w:cs="Malgun Gothic Semilight"/>
          <w:kern w:val="0"/>
          <w:szCs w:val="20"/>
        </w:rPr>
        <w:t>: 환경 보호 및 대기 질 개선을 목표로 하는 정부 기관</w:t>
      </w:r>
    </w:p>
    <w:p w14:paraId="586C9148" w14:textId="6F2D1B07" w:rsidR="00826B10" w:rsidRPr="00E12857" w:rsidRDefault="0011104F" w:rsidP="00E1285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1104F">
        <w:rPr>
          <w:rFonts w:ascii="Malgun Gothic Semilight" w:eastAsia="Malgun Gothic Semilight" w:hAnsi="Malgun Gothic Semilight" w:cs="Malgun Gothic Semilight"/>
          <w:b/>
          <w:bCs/>
          <w:kern w:val="0"/>
          <w:szCs w:val="20"/>
        </w:rPr>
        <w:t>개발자 및 연구원</w:t>
      </w:r>
      <w:r w:rsidRPr="0011104F">
        <w:rPr>
          <w:rFonts w:ascii="Malgun Gothic Semilight" w:eastAsia="Malgun Gothic Semilight" w:hAnsi="Malgun Gothic Semilight" w:cs="Malgun Gothic Semilight"/>
          <w:kern w:val="0"/>
          <w:szCs w:val="20"/>
        </w:rPr>
        <w:t>: 미세먼지 데이터를 연구하는 전문가</w:t>
      </w:r>
    </w:p>
    <w:p w14:paraId="4D1A0A0D" w14:textId="49C329A4" w:rsidR="00120C7E" w:rsidRPr="00781D15" w:rsidRDefault="00995866" w:rsidP="00120C7E">
      <w:pPr>
        <w:pStyle w:val="10"/>
        <w:spacing w:before="540" w:after="360"/>
        <w:rPr>
          <w:rFonts w:ascii="바탕체" w:eastAsia="바탕체" w:hAnsi="바탕체"/>
        </w:rPr>
      </w:pPr>
      <w:bookmarkStart w:id="2" w:name="_Toc129092295"/>
      <w:r w:rsidRPr="008E11CF">
        <w:rPr>
          <w:rFonts w:ascii="바탕체" w:eastAsia="바탕체" w:hAnsi="바탕체" w:hint="eastAsia"/>
        </w:rPr>
        <w:t>이해당사자의</w:t>
      </w:r>
      <w:r w:rsidRPr="008E11CF">
        <w:rPr>
          <w:rFonts w:ascii="바탕체" w:eastAsia="바탕체" w:hAnsi="바탕체"/>
        </w:rPr>
        <w:t xml:space="preserve"> </w:t>
      </w:r>
      <w:r w:rsidRPr="008E11CF">
        <w:rPr>
          <w:rFonts w:ascii="바탕체" w:eastAsia="바탕체" w:hAnsi="바탕체" w:hint="eastAsia"/>
        </w:rPr>
        <w:t>고충(</w:t>
      </w:r>
      <w:r w:rsidRPr="008E11CF">
        <w:rPr>
          <w:rFonts w:ascii="바탕체" w:eastAsia="바탕체" w:hAnsi="바탕체"/>
        </w:rPr>
        <w:t xml:space="preserve">pain point) </w:t>
      </w:r>
      <w:r w:rsidRPr="008E11CF">
        <w:rPr>
          <w:rFonts w:ascii="바탕체" w:eastAsia="바탕체" w:hAnsi="바탕체" w:hint="eastAsia"/>
        </w:rPr>
        <w:t>또는 니즈(</w:t>
      </w:r>
      <w:r w:rsidRPr="008E11CF">
        <w:rPr>
          <w:rFonts w:ascii="바탕체" w:eastAsia="바탕체" w:hAnsi="바탕체"/>
        </w:rPr>
        <w:t>needs)</w:t>
      </w:r>
      <w:bookmarkEnd w:id="2"/>
    </w:p>
    <w:p w14:paraId="09A575E2" w14:textId="6540EBB8" w:rsidR="00120C7E" w:rsidRPr="00E12857" w:rsidRDefault="00120C7E" w:rsidP="00781D15">
      <w:pPr>
        <w:pStyle w:val="af9"/>
        <w:spacing w:after="18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E12857">
        <w:rPr>
          <w:rStyle w:val="af8"/>
          <w:rFonts w:ascii="Malgun Gothic Semilight" w:eastAsia="Malgun Gothic Semilight" w:hAnsi="Malgun Gothic Semilight" w:cs="Malgun Gothic Semilight"/>
          <w:sz w:val="20"/>
          <w:szCs w:val="20"/>
        </w:rPr>
        <w:t>일반 사용자</w:t>
      </w:r>
      <w:r w:rsidRPr="00E12857">
        <w:rPr>
          <w:rFonts w:ascii="Malgun Gothic Semilight" w:eastAsia="Malgun Gothic Semilight" w:hAnsi="Malgun Gothic Semilight" w:cs="Malgun Gothic Semilight"/>
          <w:sz w:val="20"/>
          <w:szCs w:val="20"/>
        </w:rPr>
        <w:t>: 미세먼지 수치가 높을 때 어떻게 행동해야 할지 모름</w:t>
      </w:r>
      <w:r w:rsidR="00E12857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0D5" w:rsidRPr="00E12857" w14:paraId="045B4528" w14:textId="77777777" w:rsidTr="00BB00D5">
        <w:tc>
          <w:tcPr>
            <w:tcW w:w="4247" w:type="dxa"/>
          </w:tcPr>
          <w:p w14:paraId="54FD5743" w14:textId="632F74D8" w:rsidR="00BB00D5" w:rsidRPr="00E12857" w:rsidRDefault="00BB00D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고충</w:t>
            </w:r>
          </w:p>
        </w:tc>
        <w:tc>
          <w:tcPr>
            <w:tcW w:w="4247" w:type="dxa"/>
          </w:tcPr>
          <w:p w14:paraId="1609785D" w14:textId="1B658380" w:rsidR="00BB00D5" w:rsidRPr="00E12857" w:rsidRDefault="00BB00D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니즈</w:t>
            </w:r>
          </w:p>
        </w:tc>
      </w:tr>
      <w:tr w:rsidR="00BB00D5" w:rsidRPr="00E12857" w14:paraId="61D416AC" w14:textId="77777777" w:rsidTr="00BB00D5">
        <w:tc>
          <w:tcPr>
            <w:tcW w:w="4247" w:type="dxa"/>
          </w:tcPr>
          <w:p w14:paraId="3C78B9F1" w14:textId="15341A2A" w:rsidR="00BB00D5" w:rsidRPr="00E12857" w:rsidRDefault="00BB00D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 정보가 너무 복잡해서 이해하기 어려움 (수치만으로는 체감이 잘 되지 않음)</w:t>
            </w:r>
          </w:p>
        </w:tc>
        <w:tc>
          <w:tcPr>
            <w:tcW w:w="4247" w:type="dxa"/>
          </w:tcPr>
          <w:p w14:paraId="7E82250B" w14:textId="3D10598A" w:rsidR="00BB00D5" w:rsidRPr="00E12857" w:rsidRDefault="00BB00D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직관적인 시각화(지도, 그래프) 제공</w:t>
            </w:r>
          </w:p>
        </w:tc>
      </w:tr>
      <w:tr w:rsidR="00BB00D5" w:rsidRPr="00E12857" w14:paraId="5D64562D" w14:textId="77777777" w:rsidTr="00BB00D5">
        <w:tc>
          <w:tcPr>
            <w:tcW w:w="4247" w:type="dxa"/>
          </w:tcPr>
          <w:p w14:paraId="2076B21B" w14:textId="1B8CEB41" w:rsidR="00BB00D5" w:rsidRPr="00E12857" w:rsidRDefault="00BB00D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미세먼지가 나쁠 때 어떻게 행동해야 할지 모름</w:t>
            </w:r>
          </w:p>
        </w:tc>
        <w:tc>
          <w:tcPr>
            <w:tcW w:w="4247" w:type="dxa"/>
          </w:tcPr>
          <w:p w14:paraId="049B85B0" w14:textId="70659E68" w:rsidR="00BB00D5" w:rsidRPr="00E12857" w:rsidRDefault="00120C7E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 농도별 행동 가이드 제공</w:t>
            </w:r>
          </w:p>
        </w:tc>
      </w:tr>
      <w:tr w:rsidR="00BB00D5" w:rsidRPr="00E12857" w14:paraId="60507B38" w14:textId="77777777" w:rsidTr="00BB00D5">
        <w:tc>
          <w:tcPr>
            <w:tcW w:w="4247" w:type="dxa"/>
          </w:tcPr>
          <w:p w14:paraId="6D4AE0C0" w14:textId="68ADCA2F" w:rsidR="00BB00D5" w:rsidRPr="00E12857" w:rsidRDefault="00120C7E" w:rsidP="00120C7E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실시간으로 쉽게 접근할 수 있는 정보 부족</w:t>
            </w:r>
          </w:p>
        </w:tc>
        <w:tc>
          <w:tcPr>
            <w:tcW w:w="4247" w:type="dxa"/>
          </w:tcPr>
          <w:p w14:paraId="6C9D0EDF" w14:textId="44A07AEC" w:rsidR="00BB00D5" w:rsidRPr="00E12857" w:rsidRDefault="00120C7E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 예측 기능 (미래 정보 제공)</w:t>
            </w:r>
          </w:p>
        </w:tc>
      </w:tr>
    </w:tbl>
    <w:p w14:paraId="0DE69734" w14:textId="77777777" w:rsidR="00041E74" w:rsidRPr="00E12857" w:rsidRDefault="00041E74" w:rsidP="00F106F6">
      <w:pPr>
        <w:rPr>
          <w:rFonts w:ascii="Malgun Gothic Semilight" w:eastAsia="Malgun Gothic Semilight" w:hAnsi="Malgun Gothic Semilight" w:cs="Malgun Gothic Semilight"/>
          <w:szCs w:val="20"/>
        </w:rPr>
      </w:pPr>
    </w:p>
    <w:p w14:paraId="69F9395B" w14:textId="74CFDC3C" w:rsidR="00781D15" w:rsidRDefault="00E12857" w:rsidP="00F106F6">
      <w:pPr>
        <w:rPr>
          <w:rFonts w:ascii="Malgun Gothic Semilight" w:eastAsia="Malgun Gothic Semilight" w:hAnsi="Malgun Gothic Semilight" w:cs="Malgun Gothic Semilight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Cs w:val="20"/>
        </w:rPr>
        <w:t>환경 사용자</w:t>
      </w:r>
      <w:r w:rsidR="00781D15" w:rsidRPr="00E12857">
        <w:rPr>
          <w:rFonts w:ascii="Malgun Gothic Semilight" w:eastAsia="Malgun Gothic Semilight" w:hAnsi="Malgun Gothic Semilight" w:cs="Malgun Gothic Semilight"/>
          <w:szCs w:val="20"/>
        </w:rPr>
        <w:t>: 미세먼지 정보를 더 효과적으로 전달하고 싶음</w:t>
      </w:r>
      <w:r>
        <w:rPr>
          <w:rFonts w:ascii="Malgun Gothic Semilight" w:eastAsia="Malgun Gothic Semilight" w:hAnsi="Malgun Gothic Semilight" w:cs="Malgun Gothic Semilight" w:hint="eastAsia"/>
          <w:szCs w:val="20"/>
        </w:rPr>
        <w:t>.</w:t>
      </w:r>
    </w:p>
    <w:p w14:paraId="40E78A1A" w14:textId="77777777" w:rsidR="00E12857" w:rsidRPr="00E12857" w:rsidRDefault="00E12857" w:rsidP="00F106F6">
      <w:pPr>
        <w:rPr>
          <w:rFonts w:ascii="Malgun Gothic Semilight" w:eastAsia="Malgun Gothic Semilight" w:hAnsi="Malgun Gothic Semilight" w:cs="Malgun Gothic Semilight"/>
          <w:szCs w:val="20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1D15" w:rsidRPr="00E12857" w14:paraId="4EE8CECC" w14:textId="77777777" w:rsidTr="00781D15">
        <w:tc>
          <w:tcPr>
            <w:tcW w:w="4247" w:type="dxa"/>
          </w:tcPr>
          <w:p w14:paraId="59A4DC36" w14:textId="669E165A" w:rsidR="00781D15" w:rsidRPr="00E12857" w:rsidRDefault="00781D1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고충</w:t>
            </w:r>
          </w:p>
        </w:tc>
        <w:tc>
          <w:tcPr>
            <w:tcW w:w="4247" w:type="dxa"/>
          </w:tcPr>
          <w:p w14:paraId="24A0FBCE" w14:textId="74030516" w:rsidR="00781D15" w:rsidRPr="00E12857" w:rsidRDefault="00781D1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니즈</w:t>
            </w:r>
          </w:p>
        </w:tc>
      </w:tr>
      <w:tr w:rsidR="00781D15" w:rsidRPr="00E12857" w14:paraId="1E57E6AA" w14:textId="77777777" w:rsidTr="00781D15">
        <w:tc>
          <w:tcPr>
            <w:tcW w:w="4247" w:type="dxa"/>
          </w:tcPr>
          <w:p w14:paraId="54525474" w14:textId="4C29B87B" w:rsidR="00781D15" w:rsidRPr="00E12857" w:rsidRDefault="006748D3" w:rsidP="006748D3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공공 데이터는 제공하지만 사용자 활용도가 낮음</w:t>
            </w:r>
          </w:p>
        </w:tc>
        <w:tc>
          <w:tcPr>
            <w:tcW w:w="4247" w:type="dxa"/>
          </w:tcPr>
          <w:p w14:paraId="4816D51D" w14:textId="77777777" w:rsidR="000A719D" w:rsidRDefault="0022323E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2323E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지역별 미세먼지 </w:t>
            </w:r>
            <w:proofErr w:type="spellStart"/>
            <w:r w:rsidRPr="0022323E">
              <w:rPr>
                <w:rFonts w:ascii="Malgun Gothic Semilight" w:eastAsia="Malgun Gothic Semilight" w:hAnsi="Malgun Gothic Semilight" w:cs="Malgun Gothic Semilight"/>
                <w:szCs w:val="20"/>
              </w:rPr>
              <w:t>히트맵</w:t>
            </w:r>
            <w:proofErr w:type="spellEnd"/>
            <w:r w:rsidRPr="0022323E">
              <w:rPr>
                <w:rFonts w:ascii="Malgun Gothic Semilight" w:eastAsia="Malgun Gothic Semilight" w:hAnsi="Malgun Gothic Semilight" w:cs="Malgun Gothic Semilight"/>
                <w:szCs w:val="20"/>
              </w:rPr>
              <w:t>, 계절별 트렌드</w:t>
            </w:r>
          </w:p>
          <w:p w14:paraId="757ED901" w14:textId="2EFA8F7B" w:rsidR="00781D15" w:rsidRPr="00E12857" w:rsidRDefault="0022323E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2323E">
              <w:rPr>
                <w:rFonts w:ascii="Malgun Gothic Semilight" w:eastAsia="Malgun Gothic Semilight" w:hAnsi="Malgun Gothic Semilight" w:cs="Malgun Gothic Semilight"/>
                <w:szCs w:val="20"/>
              </w:rPr>
              <w:t>그래프로 사용자 친화적인 인터페이스 제공</w:t>
            </w:r>
          </w:p>
        </w:tc>
      </w:tr>
      <w:tr w:rsidR="00781D15" w:rsidRPr="00E12857" w14:paraId="36C604DC" w14:textId="77777777" w:rsidTr="00781D15">
        <w:tc>
          <w:tcPr>
            <w:tcW w:w="4247" w:type="dxa"/>
          </w:tcPr>
          <w:p w14:paraId="2D38BF6E" w14:textId="46997130" w:rsidR="00781D15" w:rsidRPr="00E12857" w:rsidRDefault="006748D3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 관련 경고/공지 전달이 어려움</w:t>
            </w:r>
          </w:p>
        </w:tc>
        <w:tc>
          <w:tcPr>
            <w:tcW w:w="4247" w:type="dxa"/>
          </w:tcPr>
          <w:p w14:paraId="7514B739" w14:textId="61F31CF3" w:rsidR="00781D15" w:rsidRPr="00E12857" w:rsidRDefault="006748D3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 알림/공지 시스템 도입</w:t>
            </w:r>
          </w:p>
        </w:tc>
      </w:tr>
    </w:tbl>
    <w:p w14:paraId="6078A6B2" w14:textId="30E55BA3" w:rsidR="00781D15" w:rsidRDefault="00781D15" w:rsidP="00F106F6">
      <w:pPr>
        <w:rPr>
          <w:rFonts w:ascii="바탕체" w:eastAsia="바탕체" w:hAnsi="바탕체"/>
        </w:rPr>
      </w:pPr>
    </w:p>
    <w:p w14:paraId="04150E9B" w14:textId="77777777" w:rsidR="00781D15" w:rsidRDefault="00781D15" w:rsidP="00F106F6">
      <w:pPr>
        <w:rPr>
          <w:rFonts w:ascii="바탕체" w:eastAsia="바탕체" w:hAnsi="바탕체"/>
        </w:rPr>
      </w:pPr>
    </w:p>
    <w:p w14:paraId="219C9B2B" w14:textId="77777777" w:rsidR="00E12857" w:rsidRDefault="00E12857" w:rsidP="00F106F6">
      <w:pPr>
        <w:rPr>
          <w:rFonts w:ascii="바탕체" w:eastAsia="바탕체" w:hAnsi="바탕체"/>
        </w:rPr>
      </w:pPr>
    </w:p>
    <w:p w14:paraId="6BDE9BBA" w14:textId="77777777" w:rsidR="00C15B84" w:rsidRDefault="00C15B84" w:rsidP="00F106F6">
      <w:pPr>
        <w:rPr>
          <w:rFonts w:ascii="바탕체" w:eastAsia="바탕체" w:hAnsi="바탕체"/>
        </w:rPr>
      </w:pPr>
    </w:p>
    <w:p w14:paraId="319C22B2" w14:textId="0FF994D8" w:rsidR="006748D3" w:rsidRDefault="006748D3" w:rsidP="00F106F6">
      <w:pPr>
        <w:rPr>
          <w:rFonts w:ascii="Malgun Gothic Semilight" w:eastAsia="Malgun Gothic Semilight" w:hAnsi="Malgun Gothic Semilight" w:cs="Malgun Gothic Semilight"/>
        </w:rPr>
      </w:pPr>
      <w:r w:rsidRPr="00E12857">
        <w:rPr>
          <w:rFonts w:ascii="Malgun Gothic Semilight" w:eastAsia="Malgun Gothic Semilight" w:hAnsi="Malgun Gothic Semilight" w:cs="Malgun Gothic Semilight"/>
          <w:b/>
          <w:bCs/>
        </w:rPr>
        <w:lastRenderedPageBreak/>
        <w:t>개발자 및 연구원</w:t>
      </w:r>
      <w:r w:rsidRPr="00E12857">
        <w:rPr>
          <w:rFonts w:ascii="Malgun Gothic Semilight" w:eastAsia="Malgun Gothic Semilight" w:hAnsi="Malgun Gothic Semilight" w:cs="Malgun Gothic Semilight"/>
        </w:rPr>
        <w:t>: 미세먼지 데이터를 분석하고 싶지만 자료가 부족하거나 가공이 어려움</w:t>
      </w:r>
      <w:r w:rsidR="00E12857">
        <w:rPr>
          <w:rFonts w:ascii="Malgun Gothic Semilight" w:eastAsia="Malgun Gothic Semilight" w:hAnsi="Malgun Gothic Semilight" w:cs="Malgun Gothic Semilight" w:hint="eastAsia"/>
        </w:rPr>
        <w:t>.</w:t>
      </w:r>
    </w:p>
    <w:p w14:paraId="7EF3AB9C" w14:textId="77777777" w:rsidR="00E12857" w:rsidRPr="00E12857" w:rsidRDefault="00E12857" w:rsidP="00F106F6">
      <w:pPr>
        <w:rPr>
          <w:rFonts w:ascii="Malgun Gothic Semilight" w:eastAsia="Malgun Gothic Semilight" w:hAnsi="Malgun Gothic Semilight" w:cs="Malgun Gothic Semilight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50B7" w14:paraId="4CDFE500" w14:textId="77777777" w:rsidTr="000550B7">
        <w:tc>
          <w:tcPr>
            <w:tcW w:w="4247" w:type="dxa"/>
          </w:tcPr>
          <w:p w14:paraId="3F4B4D0A" w14:textId="16230578" w:rsidR="000550B7" w:rsidRPr="00E12857" w:rsidRDefault="00995ACD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</w:rPr>
              <w:t>고충</w:t>
            </w:r>
          </w:p>
        </w:tc>
        <w:tc>
          <w:tcPr>
            <w:tcW w:w="4247" w:type="dxa"/>
          </w:tcPr>
          <w:p w14:paraId="46D74E33" w14:textId="7E1ED4A2" w:rsidR="000550B7" w:rsidRPr="00E12857" w:rsidRDefault="00995ACD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</w:rPr>
              <w:t>니즈</w:t>
            </w:r>
          </w:p>
        </w:tc>
      </w:tr>
      <w:tr w:rsidR="000550B7" w14:paraId="021D5E74" w14:textId="77777777" w:rsidTr="000550B7">
        <w:tc>
          <w:tcPr>
            <w:tcW w:w="4247" w:type="dxa"/>
          </w:tcPr>
          <w:p w14:paraId="44610F1C" w14:textId="3054A0DB" w:rsidR="000550B7" w:rsidRPr="00E12857" w:rsidRDefault="00D45292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</w:rPr>
              <w:t>여러 기관의 데이터를 통합해서 분석하기 어려움</w:t>
            </w:r>
          </w:p>
        </w:tc>
        <w:tc>
          <w:tcPr>
            <w:tcW w:w="4247" w:type="dxa"/>
          </w:tcPr>
          <w:p w14:paraId="64B48A96" w14:textId="77777777" w:rsidR="00210177" w:rsidRDefault="00126A70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26A70">
              <w:rPr>
                <w:rFonts w:ascii="Malgun Gothic Semilight" w:eastAsia="Malgun Gothic Semilight" w:hAnsi="Malgun Gothic Semilight" w:cs="Malgun Gothic Semilight"/>
              </w:rPr>
              <w:t>데이터 정제 및 분석 기능 제공/데이터</w:t>
            </w:r>
          </w:p>
          <w:p w14:paraId="5A8D8468" w14:textId="7D3578BA" w:rsidR="000550B7" w:rsidRPr="00E12857" w:rsidRDefault="00126A70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26A70">
              <w:rPr>
                <w:rFonts w:ascii="Malgun Gothic Semilight" w:eastAsia="Malgun Gothic Semilight" w:hAnsi="Malgun Gothic Semilight" w:cs="Malgun Gothic Semilight"/>
              </w:rPr>
              <w:t>패턴 분석을 위한 인터랙티브 시각화 제공</w:t>
            </w:r>
          </w:p>
        </w:tc>
      </w:tr>
      <w:tr w:rsidR="00126A70" w14:paraId="29EFC275" w14:textId="77777777" w:rsidTr="000550B7">
        <w:tc>
          <w:tcPr>
            <w:tcW w:w="4247" w:type="dxa"/>
          </w:tcPr>
          <w:p w14:paraId="3F38EBAB" w14:textId="77528D38" w:rsidR="00126A70" w:rsidRPr="00E12857" w:rsidRDefault="00126A70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26A70">
              <w:rPr>
                <w:rFonts w:ascii="Malgun Gothic Semilight" w:eastAsia="Malgun Gothic Semilight" w:hAnsi="Malgun Gothic Semilight" w:cs="Malgun Gothic Semilight"/>
              </w:rPr>
              <w:t>연구 결과를 직관적으로 전달하기 어려움</w:t>
            </w:r>
          </w:p>
        </w:tc>
        <w:tc>
          <w:tcPr>
            <w:tcW w:w="4247" w:type="dxa"/>
          </w:tcPr>
          <w:p w14:paraId="05B5C914" w14:textId="744A9182" w:rsidR="00126A70" w:rsidRPr="00126A70" w:rsidRDefault="00126A70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26A70">
              <w:rPr>
                <w:rFonts w:ascii="Malgun Gothic Semilight" w:eastAsia="Malgun Gothic Semilight" w:hAnsi="Malgun Gothic Semilight" w:cs="Malgun Gothic Semilight"/>
              </w:rPr>
              <w:t xml:space="preserve">연구 결과를 </w:t>
            </w:r>
            <w:proofErr w:type="spellStart"/>
            <w:r w:rsidRPr="00126A70">
              <w:rPr>
                <w:rFonts w:ascii="Malgun Gothic Semilight" w:eastAsia="Malgun Gothic Semilight" w:hAnsi="Malgun Gothic Semilight" w:cs="Malgun Gothic Semilight"/>
              </w:rPr>
              <w:t>시각화된</w:t>
            </w:r>
            <w:proofErr w:type="spellEnd"/>
            <w:r w:rsidRPr="00126A70">
              <w:rPr>
                <w:rFonts w:ascii="Malgun Gothic Semilight" w:eastAsia="Malgun Gothic Semilight" w:hAnsi="Malgun Gothic Semilight" w:cs="Malgun Gothic Semilight"/>
              </w:rPr>
              <w:t xml:space="preserve"> 대시보드 및 그래프, 차트로 표현하는 기능 제공</w:t>
            </w:r>
          </w:p>
        </w:tc>
      </w:tr>
    </w:tbl>
    <w:p w14:paraId="2F59FBAE" w14:textId="77777777" w:rsidR="00781D15" w:rsidRPr="008E11CF" w:rsidRDefault="00781D15" w:rsidP="00F106F6">
      <w:pPr>
        <w:rPr>
          <w:rFonts w:ascii="바탕체" w:eastAsia="바탕체" w:hAnsi="바탕체"/>
        </w:rPr>
      </w:pPr>
    </w:p>
    <w:p w14:paraId="624362E1" w14:textId="77777777" w:rsidR="00995866" w:rsidRDefault="00995866" w:rsidP="005E3C09">
      <w:pPr>
        <w:pStyle w:val="10"/>
        <w:spacing w:before="540" w:after="360"/>
        <w:rPr>
          <w:rFonts w:ascii="바탕체" w:eastAsia="바탕체" w:hAnsi="바탕체"/>
        </w:rPr>
      </w:pPr>
      <w:bookmarkStart w:id="3" w:name="_Toc129092296"/>
      <w:r w:rsidRPr="008E11CF">
        <w:rPr>
          <w:rFonts w:ascii="바탕체" w:eastAsia="바탕체" w:hAnsi="바탕체" w:hint="eastAsia"/>
        </w:rPr>
        <w:t>이해당사자의</w:t>
      </w:r>
      <w:r w:rsidRPr="008E11CF">
        <w:rPr>
          <w:rFonts w:ascii="바탕체" w:eastAsia="바탕체" w:hAnsi="바탕체"/>
        </w:rPr>
        <w:t xml:space="preserve"> </w:t>
      </w:r>
      <w:r w:rsidRPr="008E11CF">
        <w:rPr>
          <w:rFonts w:ascii="바탕체" w:eastAsia="바탕체" w:hAnsi="바탕체" w:hint="eastAsia"/>
        </w:rPr>
        <w:t>이유</w:t>
      </w:r>
      <w:bookmarkEnd w:id="3"/>
    </w:p>
    <w:p w14:paraId="6A82AEFC" w14:textId="1A07C051" w:rsidR="001B4495" w:rsidRPr="00FD22D0" w:rsidRDefault="001B4495" w:rsidP="001B4495">
      <w:pPr>
        <w:rPr>
          <w:rFonts w:ascii="Malgun Gothic Semilight" w:eastAsia="Malgun Gothic Semilight" w:hAnsi="Malgun Gothic Semilight" w:cs="Malgun Gothic Semilight"/>
        </w:rPr>
      </w:pPr>
      <w:r w:rsidRPr="00FD22D0">
        <w:rPr>
          <w:rFonts w:ascii="Malgun Gothic Semilight" w:eastAsia="Malgun Gothic Semilight" w:hAnsi="Malgun Gothic Semilight" w:cs="Malgun Gothic Semilight"/>
          <w:b/>
          <w:bCs/>
        </w:rPr>
        <w:t>일반 사용자:</w:t>
      </w:r>
      <w:r w:rsidRPr="00FD22D0">
        <w:rPr>
          <w:rFonts w:ascii="Malgun Gothic Semilight" w:eastAsia="Malgun Gothic Semilight" w:hAnsi="Malgun Gothic Semilight" w:cs="Malgun Gothic Semilight"/>
        </w:rPr>
        <w:t xml:space="preserve"> 건강을 위해 미세먼지를 피해야 하지만, 실시간 정보를 알기 어려움</w:t>
      </w:r>
    </w:p>
    <w:p w14:paraId="13747A8D" w14:textId="631EAB37" w:rsidR="00D45292" w:rsidRPr="00D45292" w:rsidRDefault="00D45292" w:rsidP="00DC7E89">
      <w:pPr>
        <w:numPr>
          <w:ilvl w:val="0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 xml:space="preserve">미세먼지 정보가 너무 복잡해서 이해하기 어려움 (수치만으로 체감이 잘 되지 않음) </w:t>
      </w:r>
    </w:p>
    <w:p w14:paraId="768E24E6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일반적인 미세먼지 데이터는 PM2.5, PM10 같은 수치로 제공되지만, 이러한 값이 얼마나 나쁜지 직관적으로 이해하기 어려움</w:t>
      </w:r>
    </w:p>
    <w:p w14:paraId="462A75CE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"PM2.5가 75면 심각한 건가?" 같은 의문이 생김</w:t>
      </w:r>
    </w:p>
    <w:p w14:paraId="65F62930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사용자는 단순한 숫자가 아니라 색상(좋음/보통/나쁨), 지도(</w:t>
      </w:r>
      <w:proofErr w:type="spellStart"/>
      <w:r w:rsidRPr="00D45292">
        <w:rPr>
          <w:rFonts w:ascii="Malgun Gothic Semilight" w:eastAsia="Malgun Gothic Semilight" w:hAnsi="Malgun Gothic Semilight" w:cs="Malgun Gothic Semilight"/>
        </w:rPr>
        <w:t>히트맵</w:t>
      </w:r>
      <w:proofErr w:type="spellEnd"/>
      <w:r w:rsidRPr="00D45292">
        <w:rPr>
          <w:rFonts w:ascii="Malgun Gothic Semilight" w:eastAsia="Malgun Gothic Semilight" w:hAnsi="Malgun Gothic Semilight" w:cs="Malgun Gothic Semilight"/>
        </w:rPr>
        <w:t>), 그래프 같은 형태로 정보를 보고 싶어 함</w:t>
      </w:r>
    </w:p>
    <w:p w14:paraId="2F970FF9" w14:textId="77777777" w:rsidR="00D45292" w:rsidRPr="00D45292" w:rsidRDefault="00D45292" w:rsidP="00DC7E89">
      <w:pPr>
        <w:numPr>
          <w:ilvl w:val="0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 xml:space="preserve">미세먼지가 나쁠 때 어떻게 행동해야 할지 모름 </w:t>
      </w:r>
    </w:p>
    <w:p w14:paraId="514C8EC2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미세먼지 수치가 높아도 정확히 어떤 행동을 해야 하는지 알기 어려움</w:t>
      </w:r>
    </w:p>
    <w:p w14:paraId="010D9760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예를 들어, "PM2.5가 100 이상이면 실외 활동을 자제해야 하나?", "마스크를 꼭 써야 하는지?" 같은 고민이 생김</w:t>
      </w:r>
    </w:p>
    <w:p w14:paraId="01633A36" w14:textId="77777777" w:rsidR="00B95977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사용자는 현재 미세먼지 상태에 따라 구체적인 행동 가이드(마스크 착용,</w:t>
      </w:r>
    </w:p>
    <w:p w14:paraId="0174EAC3" w14:textId="73438C1D" w:rsidR="00D45292" w:rsidRPr="00D45292" w:rsidRDefault="00D45292" w:rsidP="00B95977">
      <w:pPr>
        <w:ind w:left="1080" w:firstLineChars="200" w:firstLine="265"/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 xml:space="preserve"> 환기 여부, 실내 운동 권장 등)를 원함</w:t>
      </w:r>
    </w:p>
    <w:p w14:paraId="7D5EE6BF" w14:textId="77777777" w:rsidR="00D45292" w:rsidRPr="00D45292" w:rsidRDefault="00D45292" w:rsidP="00DC7E89">
      <w:pPr>
        <w:numPr>
          <w:ilvl w:val="0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 xml:space="preserve">실시간으로 쉽게 접근할 수 있는 정보 부족 </w:t>
      </w:r>
    </w:p>
    <w:p w14:paraId="3CC723A9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미세먼지 농도는 시간대별로 변동이 크지만, 현재 서비스들은 과거 데이터만 제공하는 경우가 많음</w:t>
      </w:r>
    </w:p>
    <w:p w14:paraId="3EAFD5B3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사용자는 "지금 미세먼지가 안 좋으면 몇 시간 후에는 나아질까?" 같은 예측 정보를 알고 싶어 함</w:t>
      </w:r>
    </w:p>
    <w:p w14:paraId="7AA5FC8E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 xml:space="preserve">미세먼지 예보가 제공되면, 미리 대비할 수 있어 생활 패턴을 조정하는 데 </w:t>
      </w:r>
      <w:proofErr w:type="gramStart"/>
      <w:r w:rsidRPr="00D45292">
        <w:rPr>
          <w:rFonts w:ascii="Malgun Gothic Semilight" w:eastAsia="Malgun Gothic Semilight" w:hAnsi="Malgun Gothic Semilight" w:cs="Malgun Gothic Semilight"/>
        </w:rPr>
        <w:t>도움 됨</w:t>
      </w:r>
      <w:proofErr w:type="gramEnd"/>
    </w:p>
    <w:p w14:paraId="66CFEE60" w14:textId="77777777" w:rsidR="00041E74" w:rsidRPr="00D45292" w:rsidRDefault="00041E74" w:rsidP="005E3C09">
      <w:pPr>
        <w:rPr>
          <w:rFonts w:ascii="바탕체" w:eastAsia="바탕체" w:hAnsi="바탕체"/>
        </w:rPr>
      </w:pPr>
    </w:p>
    <w:p w14:paraId="51F8CA04" w14:textId="77777777" w:rsidR="007A2E29" w:rsidRDefault="007A2E29" w:rsidP="005E3C09">
      <w:pPr>
        <w:rPr>
          <w:rFonts w:ascii="바탕체" w:eastAsia="바탕체" w:hAnsi="바탕체"/>
        </w:rPr>
      </w:pPr>
    </w:p>
    <w:p w14:paraId="08192702" w14:textId="77777777" w:rsidR="001B4495" w:rsidRDefault="001B4495" w:rsidP="005E3C09">
      <w:pPr>
        <w:rPr>
          <w:rFonts w:ascii="바탕체" w:eastAsia="바탕체" w:hAnsi="바탕체"/>
        </w:rPr>
      </w:pPr>
    </w:p>
    <w:p w14:paraId="106BDDD1" w14:textId="77777777" w:rsidR="007014B0" w:rsidRDefault="007014B0" w:rsidP="005E3C09">
      <w:pPr>
        <w:rPr>
          <w:rFonts w:ascii="바탕체" w:eastAsia="바탕체" w:hAnsi="바탕체"/>
        </w:rPr>
      </w:pPr>
    </w:p>
    <w:p w14:paraId="04310228" w14:textId="4BBFAC2D" w:rsidR="00F06544" w:rsidRPr="00F06544" w:rsidRDefault="00F06544" w:rsidP="007014B0">
      <w:pPr>
        <w:rPr>
          <w:rFonts w:ascii="Malgun Gothic Semilight" w:eastAsia="Malgun Gothic Semilight" w:hAnsi="Malgun Gothic Semilight" w:cs="Malgun Gothic Semilight"/>
        </w:rPr>
      </w:pPr>
      <w:r w:rsidRPr="00FD22D0">
        <w:rPr>
          <w:rFonts w:ascii="Malgun Gothic Semilight" w:eastAsia="Malgun Gothic Semilight" w:hAnsi="Malgun Gothic Semilight" w:cs="Malgun Gothic Semilight"/>
          <w:b/>
          <w:bCs/>
        </w:rPr>
        <w:lastRenderedPageBreak/>
        <w:t>환경 기관</w:t>
      </w:r>
      <w:r w:rsidRPr="00FD22D0">
        <w:rPr>
          <w:rFonts w:ascii="Malgun Gothic Semilight" w:eastAsia="Malgun Gothic Semilight" w:hAnsi="Malgun Gothic Semilight" w:cs="Malgun Gothic Semilight"/>
        </w:rPr>
        <w:t xml:space="preserve">: 환경 공공 기관에서 사용자들에게 </w:t>
      </w:r>
      <w:proofErr w:type="spellStart"/>
      <w:r w:rsidRPr="00FD22D0">
        <w:rPr>
          <w:rFonts w:ascii="Malgun Gothic Semilight" w:eastAsia="Malgun Gothic Semilight" w:hAnsi="Malgun Gothic Semilight" w:cs="Malgun Gothic Semilight"/>
        </w:rPr>
        <w:t>가시성있는</w:t>
      </w:r>
      <w:proofErr w:type="spellEnd"/>
      <w:r w:rsidRPr="00FD22D0">
        <w:rPr>
          <w:rFonts w:ascii="Malgun Gothic Semilight" w:eastAsia="Malgun Gothic Semilight" w:hAnsi="Malgun Gothic Semilight" w:cs="Malgun Gothic Semilight"/>
        </w:rPr>
        <w:t xml:space="preserve"> 시각화 서비스를 제공하지 못해 사용자들의 이해에 어려움이 있음</w:t>
      </w:r>
    </w:p>
    <w:p w14:paraId="672C6C14" w14:textId="77777777" w:rsidR="00F06544" w:rsidRPr="00F06544" w:rsidRDefault="00F06544" w:rsidP="00DC7E89">
      <w:pPr>
        <w:numPr>
          <w:ilvl w:val="0"/>
          <w:numId w:val="6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 xml:space="preserve">공공 데이터를 제공하지만 사용자 활용도가 낮음 </w:t>
      </w:r>
    </w:p>
    <w:p w14:paraId="2E3B3A45" w14:textId="77777777" w:rsidR="00F06544" w:rsidRPr="00F06544" w:rsidRDefault="00F06544" w:rsidP="00DC7E89">
      <w:pPr>
        <w:numPr>
          <w:ilvl w:val="1"/>
          <w:numId w:val="6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환경 기관(예: 환경부, 기상청)은 미세먼지 데이터를 공식적으로 제공하지만, 일반 사용자들이 쉽게 이해하고 활용하기 어려움</w:t>
      </w:r>
    </w:p>
    <w:p w14:paraId="23A2BAAA" w14:textId="77777777" w:rsidR="008333A0" w:rsidRDefault="00F06544" w:rsidP="00DC7E89">
      <w:pPr>
        <w:numPr>
          <w:ilvl w:val="1"/>
          <w:numId w:val="6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현재 제공되는 데이터는 텍스트 위주의 정보로 구성되어 있어, 직관적인</w:t>
      </w:r>
    </w:p>
    <w:p w14:paraId="31373E56" w14:textId="157CADCC" w:rsidR="00F06544" w:rsidRPr="00F06544" w:rsidRDefault="00F06544" w:rsidP="008333A0">
      <w:pPr>
        <w:ind w:left="1080" w:firstLineChars="200" w:firstLine="265"/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 xml:space="preserve"> 시각화 부족</w:t>
      </w:r>
    </w:p>
    <w:p w14:paraId="2F5F37D8" w14:textId="77777777" w:rsidR="00F06544" w:rsidRPr="00F06544" w:rsidRDefault="00F06544" w:rsidP="00DC7E89">
      <w:pPr>
        <w:numPr>
          <w:ilvl w:val="1"/>
          <w:numId w:val="6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기관 입장에서는 데이터를 제공하는 것뿐만 아니라, 사용자들이 실생활에서 이를 활용하도록 유도하는 것이 중요</w:t>
      </w:r>
    </w:p>
    <w:p w14:paraId="3E7E5AB2" w14:textId="77777777" w:rsidR="00F06544" w:rsidRPr="00FD22D0" w:rsidRDefault="00F06544" w:rsidP="005E3C09">
      <w:pPr>
        <w:rPr>
          <w:rFonts w:ascii="Malgun Gothic Semilight" w:eastAsia="Malgun Gothic Semilight" w:hAnsi="Malgun Gothic Semilight" w:cs="Malgun Gothic Semilight"/>
        </w:rPr>
      </w:pPr>
    </w:p>
    <w:p w14:paraId="353B2954" w14:textId="474D0DC5" w:rsidR="00F06544" w:rsidRPr="00FD22D0" w:rsidRDefault="00F06544" w:rsidP="005E3C09">
      <w:pPr>
        <w:rPr>
          <w:rFonts w:ascii="Malgun Gothic Semilight" w:eastAsia="Malgun Gothic Semilight" w:hAnsi="Malgun Gothic Semilight" w:cs="Malgun Gothic Semilight"/>
        </w:rPr>
      </w:pPr>
      <w:r w:rsidRPr="00FD22D0">
        <w:rPr>
          <w:rFonts w:ascii="Malgun Gothic Semilight" w:eastAsia="Malgun Gothic Semilight" w:hAnsi="Malgun Gothic Semilight" w:cs="Malgun Gothic Semilight"/>
          <w:b/>
          <w:bCs/>
        </w:rPr>
        <w:t>개발자 및 연구원:</w:t>
      </w:r>
      <w:r w:rsidRPr="00FD22D0">
        <w:rPr>
          <w:rFonts w:ascii="Malgun Gothic Semilight" w:eastAsia="Malgun Gothic Semilight" w:hAnsi="Malgun Gothic Semilight" w:cs="Malgun Gothic Semilight"/>
        </w:rPr>
        <w:t xml:space="preserve"> 정제된 미세먼지 데이터가 부족하여 연구에 어려움이 있음</w:t>
      </w:r>
    </w:p>
    <w:p w14:paraId="08188489" w14:textId="77777777" w:rsidR="00F06544" w:rsidRPr="00F06544" w:rsidRDefault="00F06544" w:rsidP="00DC7E89">
      <w:pPr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 xml:space="preserve">기존 미세먼지 데이터가 정리되어 있지 않아 연구하기 어려움 </w:t>
      </w:r>
    </w:p>
    <w:p w14:paraId="2FA13D1C" w14:textId="77777777" w:rsidR="00F06544" w:rsidRPr="00F06544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미세먼지 데이터를 연구하려면 다양한 기관(환경부, 기상청, AQICN 등)에서 제공하는 데이터를 수집해야 함</w:t>
      </w:r>
    </w:p>
    <w:p w14:paraId="4DD69C80" w14:textId="77777777" w:rsidR="008333A0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그러나 기관마다 데이터 형식, 단위, 제공 방식이 다름</w:t>
      </w:r>
    </w:p>
    <w:p w14:paraId="57B21DA2" w14:textId="61099D6D" w:rsidR="00F06544" w:rsidRPr="00F06544" w:rsidRDefault="00F06544" w:rsidP="008333A0">
      <w:pPr>
        <w:ind w:left="1440"/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 xml:space="preserve"> → 이를 직접</w:t>
      </w:r>
      <w:r w:rsidR="008333A0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Pr="00F06544">
        <w:rPr>
          <w:rFonts w:ascii="Malgun Gothic Semilight" w:eastAsia="Malgun Gothic Semilight" w:hAnsi="Malgun Gothic Semilight" w:cs="Malgun Gothic Semilight"/>
        </w:rPr>
        <w:t>변환하고 정리하는 데 시간이 많이 걸림</w:t>
      </w:r>
    </w:p>
    <w:p w14:paraId="6727AE1C" w14:textId="77777777" w:rsidR="00F06544" w:rsidRPr="00F06544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연구자들은 일관된 형식으로 정제된 데이터셋을 원함</w:t>
      </w:r>
    </w:p>
    <w:p w14:paraId="784F5557" w14:textId="77777777" w:rsidR="00F06544" w:rsidRPr="00F06544" w:rsidRDefault="00F06544" w:rsidP="00DC7E89">
      <w:pPr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 xml:space="preserve">데이터를 분석 및 시각화하기 위한 도구 부족 </w:t>
      </w:r>
    </w:p>
    <w:p w14:paraId="1689DD66" w14:textId="1AEC3F98" w:rsidR="00F06544" w:rsidRPr="00F06544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연구자들은 데이터를 단순히 저장하는 것뿐만 아니라 분석</w:t>
      </w:r>
      <w:r w:rsidR="00EB0087">
        <w:rPr>
          <w:rFonts w:ascii="Malgun Gothic Semilight" w:eastAsia="Malgun Gothic Semilight" w:hAnsi="Malgun Gothic Semilight" w:cs="Malgun Gothic Semilight" w:hint="eastAsia"/>
        </w:rPr>
        <w:t>,</w:t>
      </w:r>
      <w:r w:rsidRPr="00F06544">
        <w:rPr>
          <w:rFonts w:ascii="Malgun Gothic Semilight" w:eastAsia="Malgun Gothic Semilight" w:hAnsi="Malgun Gothic Semilight" w:cs="Malgun Gothic Semilight"/>
        </w:rPr>
        <w:t xml:space="preserve"> 시각화해야 함</w:t>
      </w:r>
    </w:p>
    <w:p w14:paraId="41FF5005" w14:textId="77777777" w:rsidR="00F06544" w:rsidRPr="00F06544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하지만 데이터 시각화 도구를 직접 개발하는 것은 많은 시간이 걸림</w:t>
      </w:r>
    </w:p>
    <w:p w14:paraId="7AADB1F8" w14:textId="33D6C7CC" w:rsidR="00F06544" w:rsidRPr="00F06544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연구자가 쉽게 사용할 수 있는 미세먼지 분석 및 시각화 툴(API, 대시보드 등)이 있다면 연구 효율이 증가할 것</w:t>
      </w:r>
    </w:p>
    <w:p w14:paraId="3B73FF81" w14:textId="77777777" w:rsidR="00F06544" w:rsidRDefault="00F06544" w:rsidP="005E3C09">
      <w:pPr>
        <w:rPr>
          <w:rFonts w:ascii="바탕체" w:eastAsia="바탕체" w:hAnsi="바탕체"/>
        </w:rPr>
      </w:pPr>
    </w:p>
    <w:p w14:paraId="5A14B7D0" w14:textId="77777777" w:rsidR="00FD22D0" w:rsidRDefault="00FD22D0" w:rsidP="005E3C09">
      <w:pPr>
        <w:rPr>
          <w:rFonts w:ascii="바탕체" w:eastAsia="바탕체" w:hAnsi="바탕체"/>
        </w:rPr>
      </w:pPr>
    </w:p>
    <w:p w14:paraId="1216F701" w14:textId="77777777" w:rsidR="00FD22D0" w:rsidRDefault="00FD22D0" w:rsidP="005E3C09">
      <w:pPr>
        <w:rPr>
          <w:rFonts w:ascii="바탕체" w:eastAsia="바탕체" w:hAnsi="바탕체"/>
        </w:rPr>
      </w:pPr>
    </w:p>
    <w:p w14:paraId="4284CE5A" w14:textId="77777777" w:rsidR="00FD22D0" w:rsidRDefault="00FD22D0" w:rsidP="005E3C09">
      <w:pPr>
        <w:rPr>
          <w:rFonts w:ascii="바탕체" w:eastAsia="바탕체" w:hAnsi="바탕체"/>
        </w:rPr>
      </w:pPr>
    </w:p>
    <w:p w14:paraId="1828894A" w14:textId="77777777" w:rsidR="00FD22D0" w:rsidRDefault="00FD22D0" w:rsidP="005E3C09">
      <w:pPr>
        <w:rPr>
          <w:rFonts w:ascii="바탕체" w:eastAsia="바탕체" w:hAnsi="바탕체"/>
        </w:rPr>
      </w:pPr>
    </w:p>
    <w:p w14:paraId="7766DA71" w14:textId="77777777" w:rsidR="00FD22D0" w:rsidRDefault="00FD22D0" w:rsidP="005E3C09">
      <w:pPr>
        <w:rPr>
          <w:rFonts w:ascii="바탕체" w:eastAsia="바탕체" w:hAnsi="바탕체"/>
        </w:rPr>
      </w:pPr>
    </w:p>
    <w:p w14:paraId="51D36077" w14:textId="77777777" w:rsidR="00FD22D0" w:rsidRDefault="00FD22D0" w:rsidP="005E3C09">
      <w:pPr>
        <w:rPr>
          <w:rFonts w:ascii="바탕체" w:eastAsia="바탕체" w:hAnsi="바탕체"/>
        </w:rPr>
      </w:pPr>
    </w:p>
    <w:p w14:paraId="19672E06" w14:textId="77777777" w:rsidR="00FD22D0" w:rsidRDefault="00FD22D0" w:rsidP="005E3C09">
      <w:pPr>
        <w:rPr>
          <w:rFonts w:ascii="바탕체" w:eastAsia="바탕체" w:hAnsi="바탕체"/>
        </w:rPr>
      </w:pPr>
    </w:p>
    <w:p w14:paraId="4C6BED36" w14:textId="77777777" w:rsidR="00EB0087" w:rsidRDefault="00EB0087" w:rsidP="005E3C09">
      <w:pPr>
        <w:rPr>
          <w:rFonts w:ascii="바탕체" w:eastAsia="바탕체" w:hAnsi="바탕체"/>
        </w:rPr>
      </w:pPr>
    </w:p>
    <w:p w14:paraId="10DF690A" w14:textId="77777777" w:rsidR="00EB0087" w:rsidRDefault="00EB0087" w:rsidP="005E3C09">
      <w:pPr>
        <w:rPr>
          <w:rFonts w:ascii="바탕체" w:eastAsia="바탕체" w:hAnsi="바탕체"/>
        </w:rPr>
      </w:pPr>
    </w:p>
    <w:p w14:paraId="3DD334AE" w14:textId="77777777" w:rsidR="00EB0087" w:rsidRPr="00F06544" w:rsidRDefault="00EB0087" w:rsidP="005E3C09">
      <w:pPr>
        <w:rPr>
          <w:rFonts w:ascii="바탕체" w:eastAsia="바탕체" w:hAnsi="바탕체"/>
        </w:rPr>
      </w:pPr>
    </w:p>
    <w:p w14:paraId="506ADFEE" w14:textId="77777777" w:rsidR="00995866" w:rsidRDefault="00D37C34" w:rsidP="005E3C09">
      <w:pPr>
        <w:pStyle w:val="10"/>
        <w:spacing w:before="540" w:after="360"/>
        <w:rPr>
          <w:rFonts w:ascii="바탕체" w:eastAsia="바탕체" w:hAnsi="바탕체"/>
        </w:rPr>
      </w:pPr>
      <w:bookmarkStart w:id="4" w:name="_Toc129092297"/>
      <w:r w:rsidRPr="008E11CF">
        <w:rPr>
          <w:rFonts w:ascii="바탕체" w:eastAsia="바탕체" w:hAnsi="바탕체" w:hint="eastAsia"/>
        </w:rPr>
        <w:lastRenderedPageBreak/>
        <w:t>프</w:t>
      </w:r>
      <w:r w:rsidR="00995866" w:rsidRPr="008E11CF">
        <w:rPr>
          <w:rFonts w:ascii="바탕체" w:eastAsia="바탕체" w:hAnsi="바탕체" w:hint="eastAsia"/>
        </w:rPr>
        <w:t>로젝트 수행자의 의도</w:t>
      </w:r>
      <w:bookmarkEnd w:id="4"/>
    </w:p>
    <w:p w14:paraId="5DCE81AA" w14:textId="77777777" w:rsidR="00171E51" w:rsidRPr="00171E51" w:rsidRDefault="00171E51" w:rsidP="00DC7E8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시민들이 미세먼지 정보를 쉽게 이해하고 실시간으로 정보를 얻고 대비할 수 있도록 하기 위해 </w:t>
      </w:r>
    </w:p>
    <w:p w14:paraId="5651505E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단순 수치 제공이 아니라, 미세먼지 패턴을 직관적으로 분석하고 </w:t>
      </w:r>
      <w:proofErr w:type="spellStart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시각화하여</w:t>
      </w:r>
      <w:proofErr w:type="spellEnd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 행동 가이드를 제공</w:t>
      </w:r>
    </w:p>
    <w:p w14:paraId="0884F86C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미세먼지의 시간대별·계절별 변화와 공간적 차이를 한눈에 볼 수 있는 인터랙티브 지도, 그래프 제공</w:t>
      </w:r>
    </w:p>
    <w:p w14:paraId="703B0BA4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실시간 데이터 분석 및 시각화 대시보드를 제공하여 즉각적인 대응을 가능하게 함</w:t>
      </w:r>
    </w:p>
    <w:p w14:paraId="243A8C90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미세먼지 농도 변화 패턴을 예측 모델을 활용한 시각적 트렌드 분석으로 제공</w:t>
      </w:r>
    </w:p>
    <w:p w14:paraId="752F3F0F" w14:textId="77777777" w:rsidR="00171E51" w:rsidRPr="00171E51" w:rsidRDefault="00171E51" w:rsidP="00DC7E8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데이터 분석과 시각화 기술을 활용하여 의미 있는 프로젝트를 만들고자 함 </w:t>
      </w:r>
    </w:p>
    <w:p w14:paraId="30931EFB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기존 미세먼지 데이터 서비스들은 패턴 분석 기능이 부족하고 시각화가 제한적 → 이를 개선하는 것이 목표</w:t>
      </w:r>
    </w:p>
    <w:p w14:paraId="171858D4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빅데이터를 활용한 미세먼지 패턴 분석, 시각화 및 예측 기능을 구현하여 기술적 도전</w:t>
      </w:r>
    </w:p>
    <w:p w14:paraId="1C148819" w14:textId="77777777" w:rsidR="00171E51" w:rsidRPr="00171E51" w:rsidRDefault="00171E51" w:rsidP="00DC7E8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proofErr w:type="spellStart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백엔드</w:t>
      </w:r>
      <w:proofErr w:type="spellEnd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, 웹, 연동, 배포 등 심화된 기능을 개발하기에 적합한 데이터셋을 활용하고자 함 </w:t>
      </w:r>
    </w:p>
    <w:p w14:paraId="5AB5DAB5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미세먼지 데이터는 다양한 변수를 포함하며, 시각화와 분석이 중요한 대표적인 공공 데이터임</w:t>
      </w:r>
    </w:p>
    <w:p w14:paraId="0D94315E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웹과 </w:t>
      </w:r>
      <w:proofErr w:type="spellStart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백엔드를</w:t>
      </w:r>
      <w:proofErr w:type="spellEnd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 연동하여 실시간 데이터 수집, 분석, 시각화를 통합적으로 구현할 수 있음</w:t>
      </w:r>
    </w:p>
    <w:p w14:paraId="187C295A" w14:textId="77777777" w:rsidR="00171E51" w:rsidRDefault="00171E51" w:rsidP="00171E51"/>
    <w:p w14:paraId="5C7D237A" w14:textId="77777777" w:rsidR="003C63E0" w:rsidRDefault="003C63E0" w:rsidP="00171E51"/>
    <w:p w14:paraId="344BF722" w14:textId="77777777" w:rsidR="003C63E0" w:rsidRDefault="003C63E0" w:rsidP="00171E51"/>
    <w:p w14:paraId="33CB25A8" w14:textId="77777777" w:rsidR="003C63E0" w:rsidRDefault="003C63E0" w:rsidP="00171E51"/>
    <w:p w14:paraId="59056167" w14:textId="77777777" w:rsidR="003C63E0" w:rsidRDefault="003C63E0" w:rsidP="00171E51"/>
    <w:p w14:paraId="00F3C717" w14:textId="77777777" w:rsidR="003C63E0" w:rsidRDefault="003C63E0" w:rsidP="00171E51"/>
    <w:p w14:paraId="5650BEF4" w14:textId="77777777" w:rsidR="003C63E0" w:rsidRDefault="003C63E0" w:rsidP="00171E51"/>
    <w:p w14:paraId="11DDE385" w14:textId="77777777" w:rsidR="003C63E0" w:rsidRPr="00171E51" w:rsidRDefault="003C63E0" w:rsidP="00171E51"/>
    <w:p w14:paraId="71999C26" w14:textId="77777777" w:rsidR="00995866" w:rsidRPr="008E11CF" w:rsidRDefault="00995866" w:rsidP="005E3C09">
      <w:pPr>
        <w:pStyle w:val="10"/>
        <w:spacing w:before="540" w:after="360"/>
        <w:rPr>
          <w:rFonts w:ascii="바탕체" w:eastAsia="바탕체" w:hAnsi="바탕체"/>
        </w:rPr>
      </w:pPr>
      <w:bookmarkStart w:id="5" w:name="_Toc129092298"/>
      <w:r w:rsidRPr="008E11CF">
        <w:rPr>
          <w:rFonts w:ascii="바탕체" w:eastAsia="바탕체" w:hAnsi="바탕체" w:hint="eastAsia"/>
        </w:rPr>
        <w:lastRenderedPageBreak/>
        <w:t>탐구 내용 및 기대 결과</w:t>
      </w:r>
      <w:bookmarkEnd w:id="5"/>
    </w:p>
    <w:p w14:paraId="716F179E" w14:textId="77777777" w:rsidR="000969F0" w:rsidRDefault="00FA19AB" w:rsidP="00FA19AB">
      <w:pPr>
        <w:rPr>
          <w:rFonts w:ascii="Malgun Gothic Semilight" w:eastAsia="Malgun Gothic Semilight" w:hAnsi="Malgun Gothic Semilight" w:cs="Malgun Gothic Semilight"/>
        </w:rPr>
      </w:pPr>
      <w:r w:rsidRPr="005F79FB">
        <w:rPr>
          <w:rFonts w:ascii="Malgun Gothic Semilight" w:eastAsia="Malgun Gothic Semilight" w:hAnsi="Malgun Gothic Semilight" w:cs="Malgun Gothic Semilight"/>
          <w:b/>
          <w:bCs/>
        </w:rPr>
        <w:t xml:space="preserve">탐구 </w:t>
      </w:r>
      <w:proofErr w:type="gramStart"/>
      <w:r w:rsidRPr="005F79FB">
        <w:rPr>
          <w:rFonts w:ascii="Malgun Gothic Semilight" w:eastAsia="Malgun Gothic Semilight" w:hAnsi="Malgun Gothic Semilight" w:cs="Malgun Gothic Semilight"/>
          <w:b/>
          <w:bCs/>
        </w:rPr>
        <w:t>내용</w:t>
      </w:r>
      <w:r w:rsidRPr="00FA19AB">
        <w:rPr>
          <w:rFonts w:ascii="Malgun Gothic Semilight" w:eastAsia="Malgun Gothic Semilight" w:hAnsi="Malgun Gothic Semilight" w:cs="Malgun Gothic Semilight"/>
        </w:rPr>
        <w:t xml:space="preserve"> :</w:t>
      </w:r>
      <w:proofErr w:type="gramEnd"/>
      <w:r w:rsidRPr="00FA19AB">
        <w:rPr>
          <w:rFonts w:ascii="Malgun Gothic Semilight" w:eastAsia="Malgun Gothic Semilight" w:hAnsi="Malgun Gothic Semilight" w:cs="Malgun Gothic Semilight"/>
        </w:rPr>
        <w:t xml:space="preserve"> 다양한 시각화 방법, 배포, 본격적 </w:t>
      </w:r>
      <w:proofErr w:type="spellStart"/>
      <w:r w:rsidRPr="00FA19AB">
        <w:rPr>
          <w:rFonts w:ascii="Malgun Gothic Semilight" w:eastAsia="Malgun Gothic Semilight" w:hAnsi="Malgun Gothic Semilight" w:cs="Malgun Gothic Semilight"/>
        </w:rPr>
        <w:t>백엔드</w:t>
      </w:r>
      <w:proofErr w:type="spellEnd"/>
      <w:r w:rsidRPr="00FA19AB">
        <w:rPr>
          <w:rFonts w:ascii="Malgun Gothic Semilight" w:eastAsia="Malgun Gothic Semilight" w:hAnsi="Malgun Gothic Semilight" w:cs="Malgun Gothic Semilight"/>
        </w:rPr>
        <w:t>, 데이터셋 구축, AI 사용한 예측</w:t>
      </w:r>
    </w:p>
    <w:p w14:paraId="4014A314" w14:textId="4DE9FCFD" w:rsidR="00FA19AB" w:rsidRDefault="00FA19AB" w:rsidP="000969F0">
      <w:pPr>
        <w:ind w:firstLineChars="900" w:firstLine="1192"/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>서비스</w:t>
      </w:r>
    </w:p>
    <w:p w14:paraId="2911470D" w14:textId="51E0BC56" w:rsidR="003E2D6F" w:rsidRPr="00BE6804" w:rsidRDefault="00BE6804" w:rsidP="00DC7E89">
      <w:pPr>
        <w:pStyle w:val="afa"/>
        <w:numPr>
          <w:ilvl w:val="0"/>
          <w:numId w:val="11"/>
        </w:numPr>
        <w:ind w:leftChars="0"/>
        <w:rPr>
          <w:rFonts w:ascii="Malgun Gothic Semilight" w:eastAsia="Malgun Gothic Semilight" w:hAnsi="Malgun Gothic Semilight" w:cs="Malgun Gothic Semilight"/>
        </w:rPr>
      </w:pPr>
      <w:r w:rsidRPr="00BE6804">
        <w:rPr>
          <w:rFonts w:ascii="Malgun Gothic Semilight" w:eastAsia="Malgun Gothic Semilight" w:hAnsi="Malgun Gothic Semilight" w:cs="Malgun Gothic Semilight" w:hint="eastAsia"/>
        </w:rPr>
        <w:t>시</w:t>
      </w:r>
      <w:r w:rsidR="003E2D6F" w:rsidRPr="00BE6804">
        <w:rPr>
          <w:rFonts w:ascii="Malgun Gothic Semilight" w:eastAsia="Malgun Gothic Semilight" w:hAnsi="Malgun Gothic Semilight" w:cs="Malgun Gothic Semilight"/>
        </w:rPr>
        <w:t>각화의 의미 및 필요성</w:t>
      </w:r>
    </w:p>
    <w:p w14:paraId="16DF7386" w14:textId="6FE1D147" w:rsidR="003E2D6F" w:rsidRPr="003E2D6F" w:rsidRDefault="003E2D6F" w:rsidP="00BE6804">
      <w:pPr>
        <w:pStyle w:val="others"/>
        <w:numPr>
          <w:ilvl w:val="0"/>
          <w:numId w:val="0"/>
        </w:numPr>
        <w:ind w:firstLineChars="700" w:firstLine="787"/>
        <w:rPr>
          <w:rFonts w:ascii="Malgun Gothic Semilight" w:eastAsia="Malgun Gothic Semilight" w:hAnsi="Malgun Gothic Semilight" w:cs="Malgun Gothic Semilight"/>
        </w:rPr>
      </w:pPr>
      <w:r w:rsidRPr="003E2D6F">
        <w:rPr>
          <w:rFonts w:ascii="Malgun Gothic Semilight" w:eastAsia="Malgun Gothic Semilight" w:hAnsi="Malgun Gothic Semilight" w:cs="Malgun Gothic Semilight" w:hint="eastAsia"/>
        </w:rPr>
        <w:t>-</w:t>
      </w:r>
      <w:r w:rsidRPr="003E2D6F">
        <w:rPr>
          <w:rFonts w:ascii="Malgun Gothic Semilight" w:eastAsia="Malgun Gothic Semilight" w:hAnsi="Malgun Gothic Semilight" w:cs="Malgun Gothic Semilight"/>
        </w:rPr>
        <w:t xml:space="preserve"> </w:t>
      </w:r>
      <w:r w:rsidR="00BE6804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Pr="003E2D6F">
        <w:rPr>
          <w:rFonts w:ascii="Malgun Gothic Semilight" w:eastAsia="Malgun Gothic Semilight" w:hAnsi="Malgun Gothic Semilight" w:cs="Malgun Gothic Semilight"/>
        </w:rPr>
        <w:t>시각화(Visualization)란?</w:t>
      </w:r>
    </w:p>
    <w:p w14:paraId="155F9F31" w14:textId="452675F2" w:rsidR="003E2D6F" w:rsidRPr="003E2D6F" w:rsidRDefault="003E2D6F" w:rsidP="00BE6804">
      <w:pPr>
        <w:pStyle w:val="others"/>
        <w:numPr>
          <w:ilvl w:val="0"/>
          <w:numId w:val="0"/>
        </w:numPr>
        <w:ind w:firstLineChars="700" w:firstLine="787"/>
        <w:rPr>
          <w:rFonts w:ascii="Malgun Gothic Semilight" w:eastAsia="Malgun Gothic Semilight" w:hAnsi="Malgun Gothic Semilight" w:cs="Malgun Gothic Semilight"/>
        </w:rPr>
      </w:pPr>
      <w:r w:rsidRPr="003E2D6F">
        <w:rPr>
          <w:rFonts w:ascii="Malgun Gothic Semilight" w:eastAsia="Malgun Gothic Semilight" w:hAnsi="Malgun Gothic Semilight" w:cs="Malgun Gothic Semilight" w:hint="eastAsia"/>
        </w:rPr>
        <w:t xml:space="preserve">- </w:t>
      </w:r>
      <w:r w:rsidR="00BE6804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Pr="003E2D6F">
        <w:rPr>
          <w:rFonts w:ascii="Malgun Gothic Semilight" w:eastAsia="Malgun Gothic Semilight" w:hAnsi="Malgun Gothic Semilight" w:cs="Malgun Gothic Semilight"/>
        </w:rPr>
        <w:t>데이터 시각화의 필요성</w:t>
      </w:r>
    </w:p>
    <w:p w14:paraId="106AE788" w14:textId="6F87A724" w:rsidR="003E2D6F" w:rsidRPr="003E2D6F" w:rsidRDefault="003E2D6F" w:rsidP="00BE6804">
      <w:pPr>
        <w:pStyle w:val="others"/>
        <w:numPr>
          <w:ilvl w:val="0"/>
          <w:numId w:val="0"/>
        </w:numPr>
        <w:ind w:firstLineChars="700" w:firstLine="787"/>
        <w:rPr>
          <w:rFonts w:ascii="Malgun Gothic Semilight" w:eastAsia="Malgun Gothic Semilight" w:hAnsi="Malgun Gothic Semilight" w:cs="Malgun Gothic Semilight"/>
        </w:rPr>
      </w:pPr>
      <w:r w:rsidRPr="003E2D6F">
        <w:rPr>
          <w:rFonts w:ascii="Malgun Gothic Semilight" w:eastAsia="Malgun Gothic Semilight" w:hAnsi="Malgun Gothic Semilight" w:cs="Malgun Gothic Semilight" w:hint="eastAsia"/>
        </w:rPr>
        <w:t xml:space="preserve">- </w:t>
      </w:r>
      <w:r w:rsidR="00BE6804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Pr="003E2D6F">
        <w:rPr>
          <w:rFonts w:ascii="Malgun Gothic Semilight" w:eastAsia="Malgun Gothic Semilight" w:hAnsi="Malgun Gothic Semilight" w:cs="Malgun Gothic Semilight"/>
        </w:rPr>
        <w:t>미세먼지 데이터 특성상 시각화가 중요한 이유</w:t>
      </w:r>
    </w:p>
    <w:p w14:paraId="570CCD3A" w14:textId="77777777" w:rsidR="003E2D6F" w:rsidRDefault="003E2D6F" w:rsidP="003E2D6F">
      <w:pPr>
        <w:rPr>
          <w:rFonts w:ascii="Malgun Gothic Semilight" w:eastAsia="Malgun Gothic Semilight" w:hAnsi="Malgun Gothic Semilight" w:cs="Malgun Gothic Semilight"/>
        </w:rPr>
      </w:pPr>
    </w:p>
    <w:p w14:paraId="7041EFC4" w14:textId="217B2579" w:rsidR="00BE6804" w:rsidRDefault="00BE6804" w:rsidP="00DC7E89">
      <w:pPr>
        <w:pStyle w:val="afa"/>
        <w:numPr>
          <w:ilvl w:val="0"/>
          <w:numId w:val="6"/>
        </w:numPr>
        <w:ind w:leftChars="0"/>
        <w:rPr>
          <w:rFonts w:ascii="Malgun Gothic Semilight" w:eastAsia="Malgun Gothic Semilight" w:hAnsi="Malgun Gothic Semilight" w:cs="Malgun Gothic Semilight"/>
        </w:rPr>
      </w:pPr>
      <w:r w:rsidRPr="00BE6804">
        <w:rPr>
          <w:rFonts w:ascii="Malgun Gothic Semilight" w:eastAsia="Malgun Gothic Semilight" w:hAnsi="Malgun Gothic Semilight" w:cs="Malgun Gothic Semilight" w:hint="eastAsia"/>
        </w:rPr>
        <w:t>시각화 시 고려해야 할 요소</w:t>
      </w:r>
    </w:p>
    <w:p w14:paraId="5A08F146" w14:textId="77777777" w:rsidR="00F6523F" w:rsidRDefault="00F6523F" w:rsidP="00F6523F">
      <w:pPr>
        <w:pStyle w:val="afa"/>
        <w:ind w:leftChars="0" w:left="720"/>
        <w:rPr>
          <w:rFonts w:ascii="Malgun Gothic Semilight" w:eastAsia="Malgun Gothic Semilight" w:hAnsi="Malgun Gothic Semilight" w:cs="Malgun Gothic Semilight"/>
        </w:rPr>
      </w:pPr>
    </w:p>
    <w:p w14:paraId="52A09611" w14:textId="3AF69470" w:rsidR="003A0F54" w:rsidRDefault="00F3327B" w:rsidP="00DC7E89">
      <w:pPr>
        <w:pStyle w:val="afa"/>
        <w:numPr>
          <w:ilvl w:val="2"/>
          <w:numId w:val="6"/>
        </w:numPr>
        <w:ind w:leftChars="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데이터 유형에 따른 최적의 시각화 기법</w:t>
      </w:r>
    </w:p>
    <w:p w14:paraId="1ECC0F56" w14:textId="77777777" w:rsidR="00F6523F" w:rsidRPr="00F6523F" w:rsidRDefault="00F6523F" w:rsidP="00F6523F">
      <w:pPr>
        <w:pStyle w:val="afa"/>
        <w:ind w:leftChars="0" w:left="2160"/>
        <w:rPr>
          <w:rFonts w:ascii="Malgun Gothic Semilight" w:eastAsia="Malgun Gothic Semilight" w:hAnsi="Malgun Gothic Semilight" w:cs="Malgun Gothic Semilight"/>
        </w:rPr>
      </w:pP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3320"/>
        <w:gridCol w:w="3374"/>
      </w:tblGrid>
      <w:tr w:rsidR="008821C2" w14:paraId="3C3FBDFD" w14:textId="77777777" w:rsidTr="008821C2">
        <w:tc>
          <w:tcPr>
            <w:tcW w:w="4247" w:type="dxa"/>
          </w:tcPr>
          <w:p w14:paraId="60D48CF4" w14:textId="0EC2011B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데이터 유형</w:t>
            </w:r>
          </w:p>
        </w:tc>
        <w:tc>
          <w:tcPr>
            <w:tcW w:w="4247" w:type="dxa"/>
          </w:tcPr>
          <w:p w14:paraId="55306280" w14:textId="61F7097F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적절한 시각화 방법</w:t>
            </w:r>
          </w:p>
        </w:tc>
      </w:tr>
      <w:tr w:rsidR="008821C2" w14:paraId="5CF3FA45" w14:textId="77777777" w:rsidTr="008821C2">
        <w:tc>
          <w:tcPr>
            <w:tcW w:w="4247" w:type="dxa"/>
          </w:tcPr>
          <w:p w14:paraId="58637343" w14:textId="77777777" w:rsidR="00210177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시간별 미세먼지 변화 (시계열</w:t>
            </w:r>
          </w:p>
          <w:p w14:paraId="7468658E" w14:textId="7A49B97D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데이터)</w:t>
            </w:r>
          </w:p>
        </w:tc>
        <w:tc>
          <w:tcPr>
            <w:tcW w:w="4247" w:type="dxa"/>
          </w:tcPr>
          <w:p w14:paraId="2A67DBD1" w14:textId="77777777" w:rsidR="00210177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라인 차트(꺾은선 그래프),</w:t>
            </w:r>
          </w:p>
          <w:p w14:paraId="640CDFD6" w14:textId="6D68A4CF" w:rsidR="008821C2" w:rsidRPr="003A0F54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히스토그램</w:t>
            </w:r>
          </w:p>
        </w:tc>
      </w:tr>
      <w:tr w:rsidR="008821C2" w14:paraId="5CA52C24" w14:textId="77777777" w:rsidTr="008821C2">
        <w:tc>
          <w:tcPr>
            <w:tcW w:w="4247" w:type="dxa"/>
          </w:tcPr>
          <w:p w14:paraId="16D507A1" w14:textId="04BAEB9B" w:rsidR="008821C2" w:rsidRPr="00F6523F" w:rsidRDefault="008821C2" w:rsidP="00F6523F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</w:rPr>
            </w:pPr>
            <w:r w:rsidRPr="003A0F54"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  <w:t>지역별 미세먼지 농도 비교</w:t>
            </w:r>
          </w:p>
        </w:tc>
        <w:tc>
          <w:tcPr>
            <w:tcW w:w="4247" w:type="dxa"/>
          </w:tcPr>
          <w:p w14:paraId="059267CF" w14:textId="0887F655" w:rsidR="008821C2" w:rsidRPr="003A0F54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3A0F54">
              <w:rPr>
                <w:rFonts w:ascii="Malgun Gothic Semilight" w:eastAsia="Malgun Gothic Semilight" w:hAnsi="Malgun Gothic Semilight" w:cs="Malgun Gothic Semilight"/>
              </w:rPr>
              <w:t>히트맵</w:t>
            </w:r>
            <w:proofErr w:type="spellEnd"/>
            <w:r w:rsidRPr="003A0F54">
              <w:rPr>
                <w:rFonts w:ascii="Malgun Gothic Semilight" w:eastAsia="Malgun Gothic Semilight" w:hAnsi="Malgun Gothic Semilight" w:cs="Malgun Gothic Semilight"/>
              </w:rPr>
              <w:t>, 지도</w:t>
            </w:r>
          </w:p>
        </w:tc>
      </w:tr>
      <w:tr w:rsidR="008821C2" w14:paraId="218C7CE5" w14:textId="77777777" w:rsidTr="008821C2">
        <w:tc>
          <w:tcPr>
            <w:tcW w:w="4247" w:type="dxa"/>
          </w:tcPr>
          <w:p w14:paraId="479B46E8" w14:textId="52F45B41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미세먼지 농도 등급별 구분</w:t>
            </w:r>
          </w:p>
        </w:tc>
        <w:tc>
          <w:tcPr>
            <w:tcW w:w="4247" w:type="dxa"/>
          </w:tcPr>
          <w:p w14:paraId="2AFC065A" w14:textId="4EC68BB3" w:rsidR="008821C2" w:rsidRPr="003A0F54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색상 코드</w:t>
            </w:r>
          </w:p>
        </w:tc>
      </w:tr>
      <w:tr w:rsidR="008821C2" w14:paraId="1DF9E599" w14:textId="77777777" w:rsidTr="008821C2">
        <w:tc>
          <w:tcPr>
            <w:tcW w:w="4247" w:type="dxa"/>
          </w:tcPr>
          <w:p w14:paraId="25A01AA2" w14:textId="00A977A1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예측 데이터(미래 미세먼지 예보)</w:t>
            </w:r>
          </w:p>
        </w:tc>
        <w:tc>
          <w:tcPr>
            <w:tcW w:w="4247" w:type="dxa"/>
          </w:tcPr>
          <w:p w14:paraId="20E7EB2F" w14:textId="77777777" w:rsidR="00210177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선형 예측 그래프, 애니메이션</w:t>
            </w:r>
          </w:p>
          <w:p w14:paraId="0A2A9099" w14:textId="7C363A2B" w:rsidR="008821C2" w:rsidRPr="003A0F54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변화 시각화</w:t>
            </w:r>
          </w:p>
        </w:tc>
      </w:tr>
      <w:tr w:rsidR="008821C2" w14:paraId="1B23B9DF" w14:textId="77777777" w:rsidTr="008821C2">
        <w:tc>
          <w:tcPr>
            <w:tcW w:w="4247" w:type="dxa"/>
          </w:tcPr>
          <w:p w14:paraId="3F23C632" w14:textId="77777777" w:rsidR="005116D3" w:rsidRPr="003A0F54" w:rsidRDefault="005116D3" w:rsidP="005116D3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</w:rPr>
            </w:pPr>
            <w:r w:rsidRPr="003A0F54"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  <w:t xml:space="preserve">실시간 </w:t>
            </w:r>
            <w:proofErr w:type="spellStart"/>
            <w:r w:rsidRPr="003A0F54"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  <w:t>공기질</w:t>
            </w:r>
            <w:proofErr w:type="spellEnd"/>
            <w:r w:rsidRPr="003A0F54"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  <w:t xml:space="preserve"> 변화</w:t>
            </w:r>
          </w:p>
          <w:p w14:paraId="16E9D1E9" w14:textId="77777777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4247" w:type="dxa"/>
          </w:tcPr>
          <w:p w14:paraId="0496B2E1" w14:textId="77777777" w:rsidR="00210177" w:rsidRDefault="003A0F54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WebSocket 기반 동적 시각화(</w:t>
            </w:r>
          </w:p>
          <w:p w14:paraId="23269B62" w14:textId="69487871" w:rsidR="003A0F54" w:rsidRPr="003A0F54" w:rsidRDefault="003A0F54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예:</w:t>
            </w:r>
            <w:r w:rsidR="00210177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애니메이션 변화 지도)</w:t>
            </w:r>
          </w:p>
        </w:tc>
      </w:tr>
    </w:tbl>
    <w:p w14:paraId="11CBD2D0" w14:textId="77777777" w:rsidR="00F3327B" w:rsidRPr="00F3327B" w:rsidRDefault="00F3327B" w:rsidP="00F3327B">
      <w:pPr>
        <w:ind w:left="1800"/>
        <w:rPr>
          <w:rFonts w:ascii="Malgun Gothic Semilight" w:eastAsia="Malgun Gothic Semilight" w:hAnsi="Malgun Gothic Semilight" w:cs="Malgun Gothic Semilight"/>
        </w:rPr>
      </w:pPr>
    </w:p>
    <w:p w14:paraId="3FFF431B" w14:textId="60A353C5" w:rsidR="00BE6804" w:rsidRDefault="00F6523F" w:rsidP="00DC7E89">
      <w:pPr>
        <w:pStyle w:val="afa"/>
        <w:numPr>
          <w:ilvl w:val="0"/>
          <w:numId w:val="6"/>
        </w:numPr>
        <w:ind w:leftChars="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데이터 분석 후 적용할 시각화 기술 및 기법 집중 탐구</w:t>
      </w:r>
    </w:p>
    <w:p w14:paraId="6B9F0CBA" w14:textId="77777777" w:rsidR="00B40240" w:rsidRPr="00B40240" w:rsidRDefault="00B40240" w:rsidP="00B40240">
      <w:pPr>
        <w:pStyle w:val="afa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지도 기반 시각화 (Geospatial Visualization)</w:t>
      </w:r>
    </w:p>
    <w:p w14:paraId="4FB83374" w14:textId="77777777" w:rsidR="00B40240" w:rsidRPr="00B40240" w:rsidRDefault="00B40240" w:rsidP="00DC7E89">
      <w:pPr>
        <w:pStyle w:val="afa"/>
        <w:numPr>
          <w:ilvl w:val="0"/>
          <w:numId w:val="12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 xml:space="preserve">기술: Google Maps API, Leaflet.js, </w:t>
      </w:r>
      <w:proofErr w:type="spellStart"/>
      <w:r w:rsidRPr="00B40240">
        <w:rPr>
          <w:rFonts w:ascii="Malgun Gothic Semilight" w:eastAsia="Malgun Gothic Semilight" w:hAnsi="Malgun Gothic Semilight" w:cs="Malgun Gothic Semilight"/>
        </w:rPr>
        <w:t>Mapbox</w:t>
      </w:r>
      <w:proofErr w:type="spellEnd"/>
    </w:p>
    <w:p w14:paraId="0EDC8D35" w14:textId="77777777" w:rsidR="007276C7" w:rsidRDefault="00B40240" w:rsidP="00DC7E89">
      <w:pPr>
        <w:pStyle w:val="afa"/>
        <w:numPr>
          <w:ilvl w:val="0"/>
          <w:numId w:val="12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설명: 지역별 미세먼지 수치를 색상(좋음-파랑, 나쁨-빨강)</w:t>
      </w:r>
      <w:proofErr w:type="spellStart"/>
      <w:r w:rsidRPr="00B40240">
        <w:rPr>
          <w:rFonts w:ascii="Malgun Gothic Semilight" w:eastAsia="Malgun Gothic Semilight" w:hAnsi="Malgun Gothic Semilight" w:cs="Malgun Gothic Semilight"/>
        </w:rPr>
        <w:t>으로</w:t>
      </w:r>
      <w:proofErr w:type="spellEnd"/>
      <w:r w:rsidRPr="00B40240">
        <w:rPr>
          <w:rFonts w:ascii="Malgun Gothic Semilight" w:eastAsia="Malgun Gothic Semilight" w:hAnsi="Malgun Gothic Semilight" w:cs="Malgun Gothic Semilight"/>
        </w:rPr>
        <w:t xml:space="preserve"> 구분하여</w:t>
      </w:r>
    </w:p>
    <w:p w14:paraId="689ADAF4" w14:textId="53F355E3" w:rsidR="00B40240" w:rsidRPr="00B40240" w:rsidRDefault="00B40240" w:rsidP="007276C7">
      <w:pPr>
        <w:pStyle w:val="afa"/>
        <w:ind w:leftChars="0" w:left="1160"/>
        <w:rPr>
          <w:rFonts w:ascii="Malgun Gothic Semilight" w:eastAsia="Malgun Gothic Semilight" w:hAnsi="Malgun Gothic Semilight" w:cs="Malgun Gothic Semilight"/>
        </w:rPr>
      </w:pPr>
      <w:proofErr w:type="spellStart"/>
      <w:r w:rsidRPr="00B40240">
        <w:rPr>
          <w:rFonts w:ascii="Malgun Gothic Semilight" w:eastAsia="Malgun Gothic Semilight" w:hAnsi="Malgun Gothic Semilight" w:cs="Malgun Gothic Semilight"/>
        </w:rPr>
        <w:t>히트맵으로</w:t>
      </w:r>
      <w:proofErr w:type="spellEnd"/>
      <w:r w:rsidRPr="00B40240">
        <w:rPr>
          <w:rFonts w:ascii="Malgun Gothic Semilight" w:eastAsia="Malgun Gothic Semilight" w:hAnsi="Malgun Gothic Semilight" w:cs="Malgun Gothic Semilight"/>
        </w:rPr>
        <w:t xml:space="preserve"> 시각화</w:t>
      </w:r>
    </w:p>
    <w:p w14:paraId="17CEBF79" w14:textId="57C6D525" w:rsidR="00B40240" w:rsidRPr="00B40240" w:rsidRDefault="00B40240" w:rsidP="00B40240">
      <w:pPr>
        <w:pStyle w:val="afa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시간별 미세먼지 변화 (시계열 데이터 시각화)</w:t>
      </w:r>
    </w:p>
    <w:p w14:paraId="71944FF5" w14:textId="77777777" w:rsidR="00B40240" w:rsidRPr="00B40240" w:rsidRDefault="00B40240" w:rsidP="00DC7E89">
      <w:pPr>
        <w:pStyle w:val="afa"/>
        <w:numPr>
          <w:ilvl w:val="0"/>
          <w:numId w:val="13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기술: D3.js, Chart.js</w:t>
      </w:r>
    </w:p>
    <w:p w14:paraId="61CC6363" w14:textId="77777777" w:rsidR="00B40240" w:rsidRPr="00B40240" w:rsidRDefault="00B40240" w:rsidP="00DC7E89">
      <w:pPr>
        <w:pStyle w:val="afa"/>
        <w:numPr>
          <w:ilvl w:val="0"/>
          <w:numId w:val="13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설명: 시간 흐름에 따른 미세먼지 변화를 꺾은선 그래프(Line Chart)로 표현</w:t>
      </w:r>
    </w:p>
    <w:p w14:paraId="790DB0B1" w14:textId="01EBCD2E" w:rsidR="00B40240" w:rsidRPr="00B40240" w:rsidRDefault="00B40240" w:rsidP="00B40240">
      <w:pPr>
        <w:pStyle w:val="afa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미세먼지 예측 시각화 (</w:t>
      </w:r>
      <w:proofErr w:type="spellStart"/>
      <w:r w:rsidRPr="00B40240">
        <w:rPr>
          <w:rFonts w:ascii="Malgun Gothic Semilight" w:eastAsia="Malgun Gothic Semilight" w:hAnsi="Malgun Gothic Semilight" w:cs="Malgun Gothic Semilight"/>
        </w:rPr>
        <w:t>머신러닝</w:t>
      </w:r>
      <w:proofErr w:type="spellEnd"/>
      <w:r w:rsidRPr="00B40240">
        <w:rPr>
          <w:rFonts w:ascii="Malgun Gothic Semilight" w:eastAsia="Malgun Gothic Semilight" w:hAnsi="Malgun Gothic Semilight" w:cs="Malgun Gothic Semilight"/>
        </w:rPr>
        <w:t xml:space="preserve"> 적용)</w:t>
      </w:r>
    </w:p>
    <w:p w14:paraId="1D406D70" w14:textId="77777777" w:rsidR="00B40240" w:rsidRPr="00B40240" w:rsidRDefault="00B40240" w:rsidP="00DC7E89">
      <w:pPr>
        <w:pStyle w:val="afa"/>
        <w:numPr>
          <w:ilvl w:val="0"/>
          <w:numId w:val="14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기술: Python 기반 Matplotlib, Seaborn</w:t>
      </w:r>
    </w:p>
    <w:p w14:paraId="4BB33455" w14:textId="77777777" w:rsidR="00B40240" w:rsidRPr="00B40240" w:rsidRDefault="00B40240" w:rsidP="00DC7E89">
      <w:pPr>
        <w:pStyle w:val="afa"/>
        <w:numPr>
          <w:ilvl w:val="0"/>
          <w:numId w:val="14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설명: LSTM 모델을 활용하여 예측된 미세먼지 농도를 예측 곡선 형태로 시각화</w:t>
      </w:r>
    </w:p>
    <w:p w14:paraId="34EB8822" w14:textId="4E2AFDEE" w:rsidR="00B40240" w:rsidRPr="00B40240" w:rsidRDefault="00B40240" w:rsidP="00B40240">
      <w:pPr>
        <w:pStyle w:val="afa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lastRenderedPageBreak/>
        <w:t xml:space="preserve">사용자 맞춤형 시각화 </w:t>
      </w:r>
      <w:r w:rsidRPr="00B40240">
        <w:rPr>
          <w:rFonts w:ascii="Malgun Gothic Semilight" w:eastAsia="Malgun Gothic Semilight" w:hAnsi="Malgun Gothic Semilight" w:cs="Malgun Gothic Semilight"/>
          <w:i/>
          <w:iCs/>
        </w:rPr>
        <w:t>(필요한 정보만 강조)</w:t>
      </w:r>
    </w:p>
    <w:p w14:paraId="4AD23F5E" w14:textId="77777777" w:rsidR="00B40240" w:rsidRPr="00B40240" w:rsidRDefault="00B40240" w:rsidP="00DC7E89">
      <w:pPr>
        <w:pStyle w:val="afa"/>
        <w:numPr>
          <w:ilvl w:val="0"/>
          <w:numId w:val="15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UI 개선: 필요 없는 데이터를 제거하고, 사용자 맞춤형 필터링 적용</w:t>
      </w:r>
    </w:p>
    <w:p w14:paraId="7ED5C9C5" w14:textId="77777777" w:rsidR="00B40240" w:rsidRPr="00B40240" w:rsidRDefault="00B40240" w:rsidP="00DC7E89">
      <w:pPr>
        <w:pStyle w:val="afa"/>
        <w:numPr>
          <w:ilvl w:val="0"/>
          <w:numId w:val="15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예: "현재 내 위치에서 미세먼지 상태만 확인" 기능 제공</w:t>
      </w:r>
    </w:p>
    <w:p w14:paraId="51CFE8AE" w14:textId="77777777" w:rsidR="00B40240" w:rsidRPr="00B40240" w:rsidRDefault="00B40240" w:rsidP="00B40240">
      <w:pPr>
        <w:pStyle w:val="afa"/>
        <w:ind w:leftChars="0" w:left="720"/>
        <w:rPr>
          <w:rFonts w:ascii="Malgun Gothic Semilight" w:eastAsia="Malgun Gothic Semilight" w:hAnsi="Malgun Gothic Semilight" w:cs="Malgun Gothic Semilight"/>
        </w:rPr>
      </w:pPr>
    </w:p>
    <w:p w14:paraId="6599BFA8" w14:textId="586F6D1C" w:rsidR="003E2D6F" w:rsidRDefault="00B40240" w:rsidP="00DC7E89">
      <w:pPr>
        <w:pStyle w:val="afa"/>
        <w:numPr>
          <w:ilvl w:val="0"/>
          <w:numId w:val="6"/>
        </w:numPr>
        <w:ind w:leftChars="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미세먼지 데이터 시각화 서비스 기획</w:t>
      </w:r>
    </w:p>
    <w:p w14:paraId="3D9ECD6D" w14:textId="77777777" w:rsidR="002B599A" w:rsidRDefault="002B599A" w:rsidP="00C44E9D">
      <w:pPr>
        <w:rPr>
          <w:rFonts w:ascii="Malgun Gothic Semilight" w:eastAsia="Malgun Gothic Semilight" w:hAnsi="Malgun Gothic Semilight" w:cs="Malgun Gothic Semilight"/>
        </w:rPr>
      </w:pPr>
    </w:p>
    <w:p w14:paraId="6752C7D7" w14:textId="7F56DC7C" w:rsidR="002B599A" w:rsidRPr="002B599A" w:rsidRDefault="002B599A" w:rsidP="002B599A">
      <w:pPr>
        <w:ind w:left="720"/>
        <w:rPr>
          <w:rFonts w:ascii="Malgun Gothic Semilight" w:eastAsia="Malgun Gothic Semilight" w:hAnsi="Malgun Gothic Semilight" w:cs="Malgun Gothic Semilight"/>
          <w:b/>
          <w:bCs/>
        </w:rPr>
      </w:pPr>
      <w:r w:rsidRPr="002B599A">
        <w:rPr>
          <w:rFonts w:ascii="Malgun Gothic Semilight" w:eastAsia="Malgun Gothic Semilight" w:hAnsi="Malgun Gothic Semilight" w:cs="Malgun Gothic Semilight" w:hint="eastAsia"/>
          <w:b/>
          <w:bCs/>
        </w:rPr>
        <w:t>핵심기능: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603"/>
        <w:gridCol w:w="2585"/>
        <w:gridCol w:w="2586"/>
      </w:tblGrid>
      <w:tr w:rsidR="00217F92" w14:paraId="06B12E0F" w14:textId="77777777" w:rsidTr="00217F92">
        <w:tc>
          <w:tcPr>
            <w:tcW w:w="2603" w:type="dxa"/>
          </w:tcPr>
          <w:p w14:paraId="46D34087" w14:textId="3CB1AC63" w:rsidR="00217F92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기능</w:t>
            </w:r>
          </w:p>
        </w:tc>
        <w:tc>
          <w:tcPr>
            <w:tcW w:w="2585" w:type="dxa"/>
          </w:tcPr>
          <w:p w14:paraId="315F57CE" w14:textId="3CB73382" w:rsidR="00217F92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설명</w:t>
            </w:r>
          </w:p>
        </w:tc>
        <w:tc>
          <w:tcPr>
            <w:tcW w:w="2586" w:type="dxa"/>
          </w:tcPr>
          <w:p w14:paraId="31B84EBB" w14:textId="16382CDA" w:rsidR="00217F92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시각화 기법</w:t>
            </w:r>
          </w:p>
        </w:tc>
      </w:tr>
      <w:tr w:rsidR="002B599A" w14:paraId="50E7DA61" w14:textId="77777777" w:rsidTr="00217F92">
        <w:tc>
          <w:tcPr>
            <w:tcW w:w="2603" w:type="dxa"/>
          </w:tcPr>
          <w:p w14:paraId="1FE795A8" w14:textId="3511463D" w:rsidR="002B599A" w:rsidRDefault="002B599A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실시간 미세먼지 지도</w:t>
            </w:r>
          </w:p>
        </w:tc>
        <w:tc>
          <w:tcPr>
            <w:tcW w:w="2585" w:type="dxa"/>
          </w:tcPr>
          <w:p w14:paraId="05BD8F62" w14:textId="77777777" w:rsidR="007276C7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17F92">
              <w:rPr>
                <w:rFonts w:ascii="Malgun Gothic Semilight" w:eastAsia="Malgun Gothic Semilight" w:hAnsi="Malgun Gothic Semilight" w:cs="Malgun Gothic Semilight"/>
              </w:rPr>
              <w:t>현재 위치를 기반으로</w:t>
            </w:r>
          </w:p>
          <w:p w14:paraId="12651A17" w14:textId="543258C6" w:rsidR="002B599A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17F92">
              <w:rPr>
                <w:rFonts w:ascii="Malgun Gothic Semilight" w:eastAsia="Malgun Gothic Semilight" w:hAnsi="Malgun Gothic Semilight" w:cs="Malgun Gothic Semilight"/>
              </w:rPr>
              <w:t xml:space="preserve">지역별 </w:t>
            </w:r>
            <w:proofErr w:type="spellStart"/>
            <w:r w:rsidRPr="00217F92">
              <w:rPr>
                <w:rFonts w:ascii="Malgun Gothic Semilight" w:eastAsia="Malgun Gothic Semilight" w:hAnsi="Malgun Gothic Semilight" w:cs="Malgun Gothic Semilight"/>
              </w:rPr>
              <w:t>공기질</w:t>
            </w:r>
            <w:proofErr w:type="spellEnd"/>
            <w:r w:rsidRPr="00217F92">
              <w:rPr>
                <w:rFonts w:ascii="Malgun Gothic Semilight" w:eastAsia="Malgun Gothic Semilight" w:hAnsi="Malgun Gothic Semilight" w:cs="Malgun Gothic Semilight"/>
              </w:rPr>
              <w:t xml:space="preserve"> 표시</w:t>
            </w:r>
          </w:p>
        </w:tc>
        <w:tc>
          <w:tcPr>
            <w:tcW w:w="2586" w:type="dxa"/>
          </w:tcPr>
          <w:p w14:paraId="4BA6967B" w14:textId="160A2682" w:rsidR="002B599A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 xml:space="preserve">지도 기반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</w:rPr>
              <w:t>히트맵</w:t>
            </w:r>
            <w:proofErr w:type="spellEnd"/>
          </w:p>
        </w:tc>
      </w:tr>
      <w:tr w:rsidR="002B599A" w14:paraId="6EAC3CE1" w14:textId="77777777" w:rsidTr="00217F92">
        <w:tc>
          <w:tcPr>
            <w:tcW w:w="2603" w:type="dxa"/>
          </w:tcPr>
          <w:p w14:paraId="69B19214" w14:textId="5484E921" w:rsidR="002B599A" w:rsidRDefault="002B599A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시간별 변화 그래프</w:t>
            </w:r>
          </w:p>
        </w:tc>
        <w:tc>
          <w:tcPr>
            <w:tcW w:w="2585" w:type="dxa"/>
          </w:tcPr>
          <w:p w14:paraId="39B9CAA4" w14:textId="77777777" w:rsidR="007276C7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17F92">
              <w:rPr>
                <w:rFonts w:ascii="Malgun Gothic Semilight" w:eastAsia="Malgun Gothic Semilight" w:hAnsi="Malgun Gothic Semilight" w:cs="Malgun Gothic Semilight"/>
              </w:rPr>
              <w:t>하루 동안의 미세먼지</w:t>
            </w:r>
          </w:p>
          <w:p w14:paraId="5C3DF71C" w14:textId="279FD14B" w:rsidR="002B599A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17F92">
              <w:rPr>
                <w:rFonts w:ascii="Malgun Gothic Semilight" w:eastAsia="Malgun Gothic Semilight" w:hAnsi="Malgun Gothic Semilight" w:cs="Malgun Gothic Semilight"/>
              </w:rPr>
              <w:t>변화를 확인</w:t>
            </w:r>
          </w:p>
        </w:tc>
        <w:tc>
          <w:tcPr>
            <w:tcW w:w="2586" w:type="dxa"/>
          </w:tcPr>
          <w:p w14:paraId="503DD1F3" w14:textId="2F95FF4F" w:rsidR="002B599A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꺾은선 그래프</w:t>
            </w:r>
          </w:p>
        </w:tc>
      </w:tr>
      <w:tr w:rsidR="002B599A" w14:paraId="4455F903" w14:textId="77777777" w:rsidTr="00217F92">
        <w:tc>
          <w:tcPr>
            <w:tcW w:w="2603" w:type="dxa"/>
          </w:tcPr>
          <w:p w14:paraId="60A86944" w14:textId="6440609C" w:rsidR="002B599A" w:rsidRDefault="002B599A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미세먼지 예측 모델</w:t>
            </w:r>
          </w:p>
        </w:tc>
        <w:tc>
          <w:tcPr>
            <w:tcW w:w="2585" w:type="dxa"/>
          </w:tcPr>
          <w:p w14:paraId="37DB3457" w14:textId="05D42D68" w:rsidR="002B599A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217F92">
              <w:rPr>
                <w:rFonts w:ascii="Malgun Gothic Semilight" w:eastAsia="Malgun Gothic Semilight" w:hAnsi="Malgun Gothic Semilight" w:cs="Malgun Gothic Semilight"/>
              </w:rPr>
              <w:t>머신러닝을</w:t>
            </w:r>
            <w:proofErr w:type="spellEnd"/>
            <w:r w:rsidRPr="00217F92">
              <w:rPr>
                <w:rFonts w:ascii="Malgun Gothic Semilight" w:eastAsia="Malgun Gothic Semilight" w:hAnsi="Malgun Gothic Semilight" w:cs="Malgun Gothic Semilight"/>
              </w:rPr>
              <w:t xml:space="preserve"> 활용한 미래 미세먼지 예측</w:t>
            </w:r>
          </w:p>
        </w:tc>
        <w:tc>
          <w:tcPr>
            <w:tcW w:w="2586" w:type="dxa"/>
          </w:tcPr>
          <w:p w14:paraId="6F73B0E3" w14:textId="13E61397" w:rsidR="002B599A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예측 그래프</w:t>
            </w:r>
          </w:p>
        </w:tc>
      </w:tr>
      <w:tr w:rsidR="002B599A" w14:paraId="768EF6E8" w14:textId="77777777" w:rsidTr="00217F92">
        <w:tc>
          <w:tcPr>
            <w:tcW w:w="2603" w:type="dxa"/>
          </w:tcPr>
          <w:p w14:paraId="313ECE5E" w14:textId="4A55BA33" w:rsidR="002B599A" w:rsidRDefault="002B599A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맞춤형 알림 시스템</w:t>
            </w:r>
          </w:p>
        </w:tc>
        <w:tc>
          <w:tcPr>
            <w:tcW w:w="2585" w:type="dxa"/>
          </w:tcPr>
          <w:p w14:paraId="18161943" w14:textId="77777777" w:rsidR="007276C7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923FD">
              <w:rPr>
                <w:rFonts w:ascii="Malgun Gothic Semilight" w:eastAsia="Malgun Gothic Semilight" w:hAnsi="Malgun Gothic Semilight" w:cs="Malgun Gothic Semilight"/>
              </w:rPr>
              <w:t>사용자의 환경에 따라</w:t>
            </w:r>
          </w:p>
          <w:p w14:paraId="517FC3AA" w14:textId="22D3EFBD" w:rsidR="002B599A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923FD">
              <w:rPr>
                <w:rFonts w:ascii="Malgun Gothic Semilight" w:eastAsia="Malgun Gothic Semilight" w:hAnsi="Malgun Gothic Semilight" w:cs="Malgun Gothic Semilight"/>
              </w:rPr>
              <w:t>미세먼지 경보 알림</w:t>
            </w:r>
          </w:p>
        </w:tc>
        <w:tc>
          <w:tcPr>
            <w:tcW w:w="2586" w:type="dxa"/>
          </w:tcPr>
          <w:p w14:paraId="6D714785" w14:textId="77777777" w:rsidR="007276C7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데이터 필터링 +</w:t>
            </w:r>
          </w:p>
          <w:p w14:paraId="2D823098" w14:textId="2DD1A630" w:rsidR="002B599A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애니메이션 변화</w:t>
            </w:r>
          </w:p>
        </w:tc>
      </w:tr>
    </w:tbl>
    <w:p w14:paraId="7F6C2534" w14:textId="7E9F6C8F" w:rsidR="00B40240" w:rsidRDefault="00B40240" w:rsidP="00B40240">
      <w:pPr>
        <w:rPr>
          <w:rFonts w:ascii="Malgun Gothic Semilight" w:eastAsia="Malgun Gothic Semilight" w:hAnsi="Malgun Gothic Semilight" w:cs="Malgun Gothic Semilight"/>
        </w:rPr>
      </w:pPr>
    </w:p>
    <w:p w14:paraId="7C4072F9" w14:textId="77777777" w:rsidR="00B40240" w:rsidRPr="00B40240" w:rsidRDefault="00B40240" w:rsidP="00B40240">
      <w:pPr>
        <w:rPr>
          <w:rFonts w:ascii="Malgun Gothic Semilight" w:eastAsia="Malgun Gothic Semilight" w:hAnsi="Malgun Gothic Semilight" w:cs="Malgun Gothic Semilight"/>
        </w:rPr>
      </w:pPr>
    </w:p>
    <w:p w14:paraId="431B1F6E" w14:textId="77777777" w:rsidR="000969F0" w:rsidRDefault="00FA19AB" w:rsidP="00FA19AB">
      <w:pPr>
        <w:rPr>
          <w:rFonts w:ascii="Malgun Gothic Semilight" w:eastAsia="Malgun Gothic Semilight" w:hAnsi="Malgun Gothic Semilight" w:cs="Malgun Gothic Semilight"/>
        </w:rPr>
      </w:pPr>
      <w:r w:rsidRPr="005F79FB">
        <w:rPr>
          <w:rFonts w:ascii="Malgun Gothic Semilight" w:eastAsia="Malgun Gothic Semilight" w:hAnsi="Malgun Gothic Semilight" w:cs="Malgun Gothic Semilight"/>
          <w:b/>
          <w:bCs/>
        </w:rPr>
        <w:t xml:space="preserve">기대 </w:t>
      </w:r>
      <w:proofErr w:type="gramStart"/>
      <w:r w:rsidRPr="005F79FB">
        <w:rPr>
          <w:rFonts w:ascii="Malgun Gothic Semilight" w:eastAsia="Malgun Gothic Semilight" w:hAnsi="Malgun Gothic Semilight" w:cs="Malgun Gothic Semilight"/>
          <w:b/>
          <w:bCs/>
        </w:rPr>
        <w:t>결과</w:t>
      </w:r>
      <w:r w:rsidRPr="00FA19AB">
        <w:rPr>
          <w:rFonts w:ascii="Malgun Gothic Semilight" w:eastAsia="Malgun Gothic Semilight" w:hAnsi="Malgun Gothic Semilight" w:cs="Malgun Gothic Semilight"/>
        </w:rPr>
        <w:t xml:space="preserve"> :</w:t>
      </w:r>
      <w:proofErr w:type="gramEnd"/>
      <w:r w:rsidRPr="00FA19AB">
        <w:rPr>
          <w:rFonts w:ascii="Malgun Gothic Semilight" w:eastAsia="Malgun Gothic Semilight" w:hAnsi="Malgun Gothic Semilight" w:cs="Malgun Gothic Semilight"/>
        </w:rPr>
        <w:t xml:space="preserve"> AI 사용한 예측 서비스 개발, 성공적 배포, 사용자 친화적 웹 서비스, 논문, </w:t>
      </w:r>
    </w:p>
    <w:p w14:paraId="607E2168" w14:textId="77777777" w:rsidR="00E0481D" w:rsidRDefault="00FA19AB" w:rsidP="000969F0">
      <w:pPr>
        <w:ind w:firstLineChars="900" w:firstLine="1192"/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 xml:space="preserve">예측 기능, </w:t>
      </w:r>
      <w:r w:rsidR="00E0481D">
        <w:rPr>
          <w:rFonts w:ascii="Malgun Gothic Semilight" w:eastAsia="Malgun Gothic Semilight" w:hAnsi="Malgun Gothic Semilight" w:cs="Malgun Gothic Semilight" w:hint="eastAsia"/>
        </w:rPr>
        <w:t>미세먼지 데이터를 가장 직관적으로 이해할 수 있는 방식으로</w:t>
      </w:r>
    </w:p>
    <w:p w14:paraId="72C10038" w14:textId="7D3CA78D" w:rsidR="00FA19AB" w:rsidRDefault="00FA19AB" w:rsidP="000969F0">
      <w:pPr>
        <w:ind w:firstLineChars="900" w:firstLine="1192"/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>시각화</w:t>
      </w:r>
      <w:r w:rsidR="00E0481D">
        <w:rPr>
          <w:rFonts w:ascii="Malgun Gothic Semilight" w:eastAsia="Malgun Gothic Semilight" w:hAnsi="Malgun Gothic Semilight" w:cs="Malgun Gothic Semilight" w:hint="eastAsia"/>
        </w:rPr>
        <w:t xml:space="preserve">, </w:t>
      </w:r>
      <w:r w:rsidR="00C44E9D">
        <w:rPr>
          <w:rFonts w:ascii="Malgun Gothic Semilight" w:eastAsia="Malgun Gothic Semilight" w:hAnsi="Malgun Gothic Semilight" w:cs="Malgun Gothic Semilight" w:hint="eastAsia"/>
        </w:rPr>
        <w:t xml:space="preserve">사용자가 빠르게 현재 상태 파악하고 적절한 조치 결정할 수 있도록 </w:t>
      </w:r>
    </w:p>
    <w:p w14:paraId="3D6A16BA" w14:textId="26BE5804" w:rsidR="00C44E9D" w:rsidRPr="00FA19AB" w:rsidRDefault="00C44E9D" w:rsidP="000969F0">
      <w:pPr>
        <w:ind w:firstLineChars="900" w:firstLine="1192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함.</w:t>
      </w:r>
    </w:p>
    <w:p w14:paraId="713248E5" w14:textId="77777777" w:rsidR="00FA19AB" w:rsidRPr="005F79FB" w:rsidRDefault="00FA19AB" w:rsidP="00FA19AB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5F79FB">
        <w:rPr>
          <w:rFonts w:ascii="Malgun Gothic Semilight" w:eastAsia="Malgun Gothic Semilight" w:hAnsi="Malgun Gothic Semilight" w:cs="Malgun Gothic Semilight"/>
          <w:b/>
          <w:bCs/>
        </w:rPr>
        <w:t>정량적</w:t>
      </w:r>
    </w:p>
    <w:p w14:paraId="31237067" w14:textId="700F22DD" w:rsidR="00FA19AB" w:rsidRPr="00FA19AB" w:rsidRDefault="00FA19AB" w:rsidP="00DC7E89">
      <w:pPr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 xml:space="preserve">배포 시 사용자 </w:t>
      </w:r>
      <w:r w:rsidR="004C0190">
        <w:rPr>
          <w:rFonts w:ascii="Malgun Gothic Semilight" w:eastAsia="Malgun Gothic Semilight" w:hAnsi="Malgun Gothic Semilight" w:cs="Malgun Gothic Semilight" w:hint="eastAsia"/>
        </w:rPr>
        <w:t>150</w:t>
      </w:r>
      <w:r w:rsidRPr="00FA19AB">
        <w:rPr>
          <w:rFonts w:ascii="Malgun Gothic Semilight" w:eastAsia="Malgun Gothic Semilight" w:hAnsi="Malgun Gothic Semilight" w:cs="Malgun Gothic Semilight"/>
        </w:rPr>
        <w:t>명 달성</w:t>
      </w:r>
    </w:p>
    <w:p w14:paraId="379BF8F5" w14:textId="19CA0085" w:rsidR="00FA19AB" w:rsidRPr="00FA19AB" w:rsidRDefault="00FA19AB" w:rsidP="00DC7E89">
      <w:pPr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 xml:space="preserve">데이터셋 </w:t>
      </w:r>
      <w:r w:rsidR="00B65466">
        <w:rPr>
          <w:rFonts w:ascii="Malgun Gothic Semilight" w:eastAsia="Malgun Gothic Semilight" w:hAnsi="Malgun Gothic Semilight" w:cs="Malgun Gothic Semilight" w:hint="eastAsia"/>
        </w:rPr>
        <w:t>3</w:t>
      </w:r>
      <w:r w:rsidRPr="00FA19AB">
        <w:rPr>
          <w:rFonts w:ascii="Malgun Gothic Semilight" w:eastAsia="Malgun Gothic Semilight" w:hAnsi="Malgun Gothic Semilight" w:cs="Malgun Gothic Semilight"/>
        </w:rPr>
        <w:t>개</w:t>
      </w:r>
    </w:p>
    <w:p w14:paraId="75AAAB2A" w14:textId="6683FB91" w:rsidR="00FA19AB" w:rsidRPr="00FA19AB" w:rsidRDefault="00FA19AB" w:rsidP="00DC7E89">
      <w:pPr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 xml:space="preserve">정확도 </w:t>
      </w:r>
      <w:r w:rsidR="00987235">
        <w:rPr>
          <w:rFonts w:ascii="Malgun Gothic Semilight" w:eastAsia="Malgun Gothic Semilight" w:hAnsi="Malgun Gothic Semilight" w:cs="Malgun Gothic Semilight" w:hint="eastAsia"/>
        </w:rPr>
        <w:t>85</w:t>
      </w:r>
      <w:r w:rsidRPr="00FA19AB">
        <w:rPr>
          <w:rFonts w:ascii="Malgun Gothic Semilight" w:eastAsia="Malgun Gothic Semilight" w:hAnsi="Malgun Gothic Semilight" w:cs="Malgun Gothic Semilight"/>
        </w:rPr>
        <w:t>%</w:t>
      </w:r>
    </w:p>
    <w:p w14:paraId="2F755422" w14:textId="77777777" w:rsidR="00FA19AB" w:rsidRPr="005F79FB" w:rsidRDefault="00FA19AB" w:rsidP="00FA19AB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5F79FB">
        <w:rPr>
          <w:rFonts w:ascii="Malgun Gothic Semilight" w:eastAsia="Malgun Gothic Semilight" w:hAnsi="Malgun Gothic Semilight" w:cs="Malgun Gothic Semilight"/>
          <w:b/>
          <w:bCs/>
        </w:rPr>
        <w:t>정성적</w:t>
      </w:r>
    </w:p>
    <w:p w14:paraId="43296927" w14:textId="77777777" w:rsidR="00FA19AB" w:rsidRPr="00FA19AB" w:rsidRDefault="00FA19AB" w:rsidP="00DC7E89">
      <w:pPr>
        <w:numPr>
          <w:ilvl w:val="0"/>
          <w:numId w:val="9"/>
        </w:numPr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>기업에서 사용할 수 있도록 연계</w:t>
      </w:r>
    </w:p>
    <w:p w14:paraId="26B3DDFA" w14:textId="77777777" w:rsidR="00FA19AB" w:rsidRPr="00FA19AB" w:rsidRDefault="00FA19AB" w:rsidP="00DC7E89">
      <w:pPr>
        <w:numPr>
          <w:ilvl w:val="0"/>
          <w:numId w:val="9"/>
        </w:numPr>
        <w:rPr>
          <w:rFonts w:ascii="Malgun Gothic Semilight" w:eastAsia="Malgun Gothic Semilight" w:hAnsi="Malgun Gothic Semilight" w:cs="Malgun Gothic Semilight"/>
        </w:rPr>
      </w:pPr>
      <w:proofErr w:type="spellStart"/>
      <w:r w:rsidRPr="00FA19AB">
        <w:rPr>
          <w:rFonts w:ascii="Malgun Gothic Semilight" w:eastAsia="Malgun Gothic Semilight" w:hAnsi="Malgun Gothic Semilight" w:cs="Malgun Gothic Semilight"/>
        </w:rPr>
        <w:t>ui</w:t>
      </w:r>
      <w:proofErr w:type="spellEnd"/>
      <w:r w:rsidRPr="00FA19AB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FA19AB">
        <w:rPr>
          <w:rFonts w:ascii="Malgun Gothic Semilight" w:eastAsia="Malgun Gothic Semilight" w:hAnsi="Malgun Gothic Semilight" w:cs="Malgun Gothic Semilight"/>
        </w:rPr>
        <w:t>ux</w:t>
      </w:r>
      <w:proofErr w:type="spellEnd"/>
      <w:r w:rsidRPr="00FA19AB">
        <w:rPr>
          <w:rFonts w:ascii="Malgun Gothic Semilight" w:eastAsia="Malgun Gothic Semilight" w:hAnsi="Malgun Gothic Semilight" w:cs="Malgun Gothic Semilight"/>
        </w:rPr>
        <w:t xml:space="preserve"> 사용자 친화적으로 명확하게 </w:t>
      </w:r>
      <w:proofErr w:type="gramStart"/>
      <w:r w:rsidRPr="00FA19AB">
        <w:rPr>
          <w:rFonts w:ascii="Malgun Gothic Semilight" w:eastAsia="Malgun Gothic Semilight" w:hAnsi="Malgun Gothic Semilight" w:cs="Malgun Gothic Semilight"/>
        </w:rPr>
        <w:t>만들기</w:t>
      </w:r>
      <w:proofErr w:type="gramEnd"/>
    </w:p>
    <w:p w14:paraId="443AA6AC" w14:textId="77777777" w:rsidR="00041E74" w:rsidRDefault="00041E74" w:rsidP="0030185B">
      <w:pPr>
        <w:rPr>
          <w:rFonts w:ascii="바탕체" w:eastAsia="바탕체" w:hAnsi="바탕체"/>
        </w:rPr>
      </w:pPr>
    </w:p>
    <w:p w14:paraId="4D7E84DB" w14:textId="77777777" w:rsidR="000969F0" w:rsidRDefault="000969F0" w:rsidP="0030185B">
      <w:pPr>
        <w:rPr>
          <w:rFonts w:ascii="바탕체" w:eastAsia="바탕체" w:hAnsi="바탕체"/>
        </w:rPr>
      </w:pPr>
    </w:p>
    <w:p w14:paraId="7DCABEA1" w14:textId="77777777" w:rsidR="000969F0" w:rsidRDefault="000969F0" w:rsidP="0030185B">
      <w:pPr>
        <w:rPr>
          <w:rFonts w:ascii="바탕체" w:eastAsia="바탕체" w:hAnsi="바탕체"/>
        </w:rPr>
      </w:pPr>
    </w:p>
    <w:p w14:paraId="51ADD888" w14:textId="77777777" w:rsidR="000969F0" w:rsidRDefault="000969F0" w:rsidP="0030185B">
      <w:pPr>
        <w:rPr>
          <w:rFonts w:ascii="바탕체" w:eastAsia="바탕체" w:hAnsi="바탕체"/>
        </w:rPr>
      </w:pPr>
    </w:p>
    <w:p w14:paraId="3A0DE178" w14:textId="77777777" w:rsidR="000969F0" w:rsidRDefault="000969F0" w:rsidP="0030185B">
      <w:pPr>
        <w:rPr>
          <w:rFonts w:ascii="바탕체" w:eastAsia="바탕체" w:hAnsi="바탕체"/>
        </w:rPr>
      </w:pPr>
    </w:p>
    <w:p w14:paraId="16BB87D1" w14:textId="77777777" w:rsidR="000969F0" w:rsidRDefault="000969F0" w:rsidP="0030185B">
      <w:pPr>
        <w:rPr>
          <w:rFonts w:ascii="바탕체" w:eastAsia="바탕체" w:hAnsi="바탕체"/>
        </w:rPr>
      </w:pPr>
    </w:p>
    <w:p w14:paraId="75B0EBF0" w14:textId="77777777" w:rsidR="000969F0" w:rsidRPr="00FA19AB" w:rsidRDefault="000969F0" w:rsidP="0030185B">
      <w:pPr>
        <w:rPr>
          <w:rFonts w:ascii="바탕체" w:eastAsia="바탕체" w:hAnsi="바탕체"/>
        </w:rPr>
      </w:pPr>
    </w:p>
    <w:p w14:paraId="1918FA9D" w14:textId="77777777" w:rsidR="0030185B" w:rsidRPr="008E11CF" w:rsidRDefault="00995866" w:rsidP="004934D7">
      <w:pPr>
        <w:pStyle w:val="10"/>
        <w:spacing w:before="540" w:after="360"/>
        <w:rPr>
          <w:rFonts w:ascii="바탕체" w:eastAsia="바탕체" w:hAnsi="바탕체"/>
        </w:rPr>
      </w:pPr>
      <w:bookmarkStart w:id="6" w:name="_Toc129092299"/>
      <w:r w:rsidRPr="008E11CF">
        <w:rPr>
          <w:rFonts w:ascii="바탕체" w:eastAsia="바탕체" w:hAnsi="바탕체" w:hint="eastAsia"/>
        </w:rPr>
        <w:lastRenderedPageBreak/>
        <w:t>프로젝트 관련 학습 계획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2821"/>
        <w:gridCol w:w="2821"/>
      </w:tblGrid>
      <w:tr w:rsidR="00A46244" w14:paraId="207F1DD9" w14:textId="77777777" w:rsidTr="00C15B84">
        <w:tc>
          <w:tcPr>
            <w:tcW w:w="2852" w:type="dxa"/>
            <w:shd w:val="clear" w:color="auto" w:fill="D9D9D9"/>
          </w:tcPr>
          <w:p w14:paraId="6E53229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821" w:type="dxa"/>
            <w:shd w:val="clear" w:color="auto" w:fill="D9D9D9"/>
          </w:tcPr>
          <w:p w14:paraId="0663C91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821" w:type="dxa"/>
            <w:shd w:val="clear" w:color="auto" w:fill="D9D9D9"/>
          </w:tcPr>
          <w:p w14:paraId="3D271C8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0B932861" w14:textId="77777777" w:rsidTr="00C15B84">
        <w:tc>
          <w:tcPr>
            <w:tcW w:w="2852" w:type="dxa"/>
            <w:shd w:val="clear" w:color="auto" w:fill="auto"/>
          </w:tcPr>
          <w:p w14:paraId="47A8D264" w14:textId="396E4F04" w:rsidR="0030185B" w:rsidRPr="00F230FE" w:rsidRDefault="0061307C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미세먼지 관련 논문 탐색</w:t>
            </w:r>
          </w:p>
        </w:tc>
        <w:tc>
          <w:tcPr>
            <w:tcW w:w="2821" w:type="dxa"/>
            <w:shd w:val="clear" w:color="auto" w:fill="auto"/>
          </w:tcPr>
          <w:p w14:paraId="329C27E3" w14:textId="7E34CBE8" w:rsidR="0030185B" w:rsidRPr="00F230FE" w:rsidRDefault="0061307C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2주</w:t>
            </w:r>
          </w:p>
        </w:tc>
        <w:tc>
          <w:tcPr>
            <w:tcW w:w="2821" w:type="dxa"/>
            <w:shd w:val="clear" w:color="auto" w:fill="auto"/>
          </w:tcPr>
          <w:p w14:paraId="2BB2F5F9" w14:textId="61EE489E" w:rsidR="0030185B" w:rsidRPr="00F230FE" w:rsidRDefault="0061307C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팀원 협력</w:t>
            </w:r>
          </w:p>
        </w:tc>
      </w:tr>
      <w:tr w:rsidR="00DC7E89" w14:paraId="75F4E5E0" w14:textId="77777777" w:rsidTr="00C15B84">
        <w:tc>
          <w:tcPr>
            <w:tcW w:w="2852" w:type="dxa"/>
            <w:shd w:val="clear" w:color="auto" w:fill="auto"/>
          </w:tcPr>
          <w:p w14:paraId="054B2D70" w14:textId="021915F2" w:rsidR="00DC7E89" w:rsidRPr="00F230FE" w:rsidRDefault="00DC7E89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10EA8">
              <w:rPr>
                <w:rFonts w:ascii="Malgun Gothic Semilight" w:eastAsia="Malgun Gothic Semilight" w:hAnsi="Malgun Gothic Semilight" w:cs="Malgun Gothic Semilight"/>
              </w:rPr>
              <w:t>데이터셋 수집 후 유형 분석(지역별/시간별/제공 형태 등)</w:t>
            </w:r>
          </w:p>
        </w:tc>
        <w:tc>
          <w:tcPr>
            <w:tcW w:w="2821" w:type="dxa"/>
            <w:vMerge w:val="restart"/>
            <w:shd w:val="clear" w:color="auto" w:fill="auto"/>
          </w:tcPr>
          <w:p w14:paraId="751131A1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247AF7C6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7DDA4767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19643E1B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209FEC15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0D4AD92E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301AD1B8" w14:textId="76171570" w:rsidR="00DC7E89" w:rsidRPr="00F230FE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2</w:t>
            </w: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주</w:t>
            </w:r>
          </w:p>
        </w:tc>
        <w:tc>
          <w:tcPr>
            <w:tcW w:w="2821" w:type="dxa"/>
            <w:vMerge w:val="restart"/>
            <w:shd w:val="clear" w:color="auto" w:fill="auto"/>
          </w:tcPr>
          <w:p w14:paraId="0B3FAFD5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063AF704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1E30646B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467AE782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2CC49161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748E552F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0FEC43E2" w14:textId="0C09F1CF" w:rsidR="00DC7E89" w:rsidRPr="00F230FE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팀원 협력</w:t>
            </w:r>
          </w:p>
        </w:tc>
      </w:tr>
      <w:tr w:rsidR="00DC7E89" w14:paraId="76E56C5A" w14:textId="77777777" w:rsidTr="00C15B84">
        <w:tc>
          <w:tcPr>
            <w:tcW w:w="2852" w:type="dxa"/>
            <w:shd w:val="clear" w:color="auto" w:fill="auto"/>
          </w:tcPr>
          <w:p w14:paraId="2780B954" w14:textId="272040E4" w:rsidR="00DC7E89" w:rsidRPr="005C4BFD" w:rsidRDefault="00DC7E89" w:rsidP="005C4BFD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10EA8">
              <w:rPr>
                <w:rFonts w:ascii="Malgun Gothic Semilight" w:eastAsia="Malgun Gothic Semilight" w:hAnsi="Malgun Gothic Semilight" w:cs="Malgun Gothic Semilight"/>
              </w:rPr>
              <w:t>유형 분석 결과 바탕으로 데이터 시각화 방법 선택 및 집중 탐구</w:t>
            </w:r>
          </w:p>
        </w:tc>
        <w:tc>
          <w:tcPr>
            <w:tcW w:w="2821" w:type="dxa"/>
            <w:vMerge/>
            <w:shd w:val="clear" w:color="auto" w:fill="auto"/>
          </w:tcPr>
          <w:p w14:paraId="105285D0" w14:textId="4BDDE842" w:rsidR="00DC7E89" w:rsidRPr="00F230FE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vMerge/>
            <w:shd w:val="clear" w:color="auto" w:fill="auto"/>
          </w:tcPr>
          <w:p w14:paraId="48E43C2D" w14:textId="4B6CBFBD" w:rsidR="00DC7E89" w:rsidRPr="00F230FE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</w:tr>
      <w:tr w:rsidR="00DC7E89" w14:paraId="5988BD4A" w14:textId="77777777" w:rsidTr="00C15B84">
        <w:tc>
          <w:tcPr>
            <w:tcW w:w="2852" w:type="dxa"/>
            <w:shd w:val="clear" w:color="auto" w:fill="auto"/>
          </w:tcPr>
          <w:p w14:paraId="29255ADB" w14:textId="77777777" w:rsidR="004F7C12" w:rsidRDefault="00DC7E89" w:rsidP="005C4BFD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10EA8">
              <w:rPr>
                <w:rFonts w:ascii="Malgun Gothic Semilight" w:eastAsia="Malgun Gothic Semilight" w:hAnsi="Malgun Gothic Semilight" w:cs="Malgun Gothic Semilight"/>
              </w:rPr>
              <w:t>선행 논문 바탕으로 프로젝트에 사용 또는 추가할</w:t>
            </w:r>
          </w:p>
          <w:p w14:paraId="056FFCFE" w14:textId="191B596E" w:rsidR="00DC7E89" w:rsidRPr="00110EA8" w:rsidRDefault="00DC7E89" w:rsidP="005C4BFD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10EA8">
              <w:rPr>
                <w:rFonts w:ascii="Malgun Gothic Semilight" w:eastAsia="Malgun Gothic Semilight" w:hAnsi="Malgun Gothic Semilight" w:cs="Malgun Gothic Semilight"/>
              </w:rPr>
              <w:t>아이디어 선택</w:t>
            </w:r>
          </w:p>
        </w:tc>
        <w:tc>
          <w:tcPr>
            <w:tcW w:w="2821" w:type="dxa"/>
            <w:vMerge/>
            <w:shd w:val="clear" w:color="auto" w:fill="auto"/>
          </w:tcPr>
          <w:p w14:paraId="34494197" w14:textId="77777777" w:rsidR="00DC7E89" w:rsidRPr="00F230FE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vMerge/>
            <w:shd w:val="clear" w:color="auto" w:fill="auto"/>
          </w:tcPr>
          <w:p w14:paraId="796602DC" w14:textId="77777777" w:rsidR="00DC7E89" w:rsidRPr="00F230FE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</w:tr>
      <w:tr w:rsidR="00DC7E89" w14:paraId="4E7FFE50" w14:textId="77777777" w:rsidTr="00C15B84">
        <w:tc>
          <w:tcPr>
            <w:tcW w:w="2852" w:type="dxa"/>
            <w:shd w:val="clear" w:color="auto" w:fill="auto"/>
          </w:tcPr>
          <w:p w14:paraId="18CB43C2" w14:textId="77777777" w:rsidR="004F7C12" w:rsidRDefault="00DC7E89" w:rsidP="005C4BFD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DC7E89">
              <w:rPr>
                <w:rFonts w:ascii="Malgun Gothic Semilight" w:eastAsia="Malgun Gothic Semilight" w:hAnsi="Malgun Gothic Semilight" w:cs="Malgun Gothic Semilight"/>
              </w:rPr>
              <w:t>아이디어 구현 방법 및 활용 방안 탐색 (API, 기능,</w:t>
            </w:r>
          </w:p>
          <w:p w14:paraId="683BB48B" w14:textId="48F323D8" w:rsidR="00DC7E89" w:rsidRPr="00110EA8" w:rsidRDefault="00DC7E89" w:rsidP="005C4BFD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DC7E89">
              <w:rPr>
                <w:rFonts w:ascii="Malgun Gothic Semilight" w:eastAsia="Malgun Gothic Semilight" w:hAnsi="Malgun Gothic Semilight" w:cs="Malgun Gothic Semilight"/>
              </w:rPr>
              <w:t>시각화)</w:t>
            </w:r>
          </w:p>
        </w:tc>
        <w:tc>
          <w:tcPr>
            <w:tcW w:w="2821" w:type="dxa"/>
            <w:vMerge/>
            <w:shd w:val="clear" w:color="auto" w:fill="auto"/>
          </w:tcPr>
          <w:p w14:paraId="558A2178" w14:textId="77777777" w:rsidR="00DC7E89" w:rsidRPr="00F230FE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vMerge/>
            <w:shd w:val="clear" w:color="auto" w:fill="auto"/>
          </w:tcPr>
          <w:p w14:paraId="2F32E4CB" w14:textId="77777777" w:rsidR="00DC7E89" w:rsidRPr="00F230FE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</w:tr>
      <w:tr w:rsidR="00C15B84" w14:paraId="5BAC86FF" w14:textId="77777777" w:rsidTr="00C15B84">
        <w:tc>
          <w:tcPr>
            <w:tcW w:w="2852" w:type="dxa"/>
            <w:shd w:val="clear" w:color="auto" w:fill="auto"/>
          </w:tcPr>
          <w:p w14:paraId="5A7AA903" w14:textId="1AF870DD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백엔드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>_</w:t>
            </w: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FastAPI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 xml:space="preserve"> 또는 Express.js 학습 및 서버 개발</w:t>
            </w:r>
          </w:p>
        </w:tc>
        <w:tc>
          <w:tcPr>
            <w:tcW w:w="2821" w:type="dxa"/>
            <w:vMerge w:val="restart"/>
            <w:shd w:val="clear" w:color="auto" w:fill="auto"/>
          </w:tcPr>
          <w:p w14:paraId="2C2E7410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3721BDA4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37B97D46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5B824A1A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2EB2BCB8" w14:textId="6207ACEF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2주</w:t>
            </w:r>
          </w:p>
        </w:tc>
        <w:tc>
          <w:tcPr>
            <w:tcW w:w="2821" w:type="dxa"/>
            <w:shd w:val="clear" w:color="auto" w:fill="auto"/>
          </w:tcPr>
          <w:p w14:paraId="19FEB683" w14:textId="29DC5AB0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김경민</w:t>
            </w:r>
          </w:p>
        </w:tc>
      </w:tr>
      <w:tr w:rsidR="00C15B84" w14:paraId="4029DEBB" w14:textId="77777777" w:rsidTr="00C15B84">
        <w:tc>
          <w:tcPr>
            <w:tcW w:w="2852" w:type="dxa"/>
            <w:shd w:val="clear" w:color="auto" w:fill="auto"/>
          </w:tcPr>
          <w:p w14:paraId="04C3C273" w14:textId="481F68AC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백엔드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>_PostgreSQL 또는 MongoDB 학습 및 데이터 저장 구조 설계</w:t>
            </w:r>
          </w:p>
        </w:tc>
        <w:tc>
          <w:tcPr>
            <w:tcW w:w="2821" w:type="dxa"/>
            <w:vMerge/>
            <w:shd w:val="clear" w:color="auto" w:fill="auto"/>
          </w:tcPr>
          <w:p w14:paraId="65077923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6ABF18DE" w14:textId="0D16E434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김은수</w:t>
            </w:r>
          </w:p>
        </w:tc>
      </w:tr>
      <w:tr w:rsidR="00C15B84" w14:paraId="649294A0" w14:textId="77777777" w:rsidTr="00C15B84">
        <w:tc>
          <w:tcPr>
            <w:tcW w:w="2852" w:type="dxa"/>
            <w:shd w:val="clear" w:color="auto" w:fill="auto"/>
          </w:tcPr>
          <w:p w14:paraId="1B3CDECF" w14:textId="4918C08E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백엔드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>_API 문서화(Swagger, Postman) 및 배포(AWS, Heroku)</w:t>
            </w:r>
          </w:p>
        </w:tc>
        <w:tc>
          <w:tcPr>
            <w:tcW w:w="2821" w:type="dxa"/>
            <w:vMerge/>
            <w:shd w:val="clear" w:color="auto" w:fill="auto"/>
          </w:tcPr>
          <w:p w14:paraId="093C7C33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70757190" w14:textId="6683D70C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심여민</w:t>
            </w:r>
            <w:proofErr w:type="spellEnd"/>
          </w:p>
        </w:tc>
      </w:tr>
      <w:tr w:rsidR="00C15B84" w14:paraId="4C5BBA9D" w14:textId="77777777" w:rsidTr="00C15B84">
        <w:tc>
          <w:tcPr>
            <w:tcW w:w="2852" w:type="dxa"/>
            <w:shd w:val="clear" w:color="auto" w:fill="auto"/>
          </w:tcPr>
          <w:p w14:paraId="18707A65" w14:textId="77777777" w:rsidR="004F7C12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프론트_React.js 및 Next.js</w:t>
            </w:r>
          </w:p>
          <w:p w14:paraId="1CC1E434" w14:textId="2E143F06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기본 학습</w:t>
            </w:r>
          </w:p>
        </w:tc>
        <w:tc>
          <w:tcPr>
            <w:tcW w:w="2821" w:type="dxa"/>
            <w:vMerge w:val="restart"/>
            <w:shd w:val="clear" w:color="auto" w:fill="auto"/>
          </w:tcPr>
          <w:p w14:paraId="308010A3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0C923306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529BF7E8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555C4FAB" w14:textId="5FBC3722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2주</w:t>
            </w:r>
          </w:p>
        </w:tc>
        <w:tc>
          <w:tcPr>
            <w:tcW w:w="2821" w:type="dxa"/>
            <w:shd w:val="clear" w:color="auto" w:fill="auto"/>
          </w:tcPr>
          <w:p w14:paraId="5169367A" w14:textId="04A1E8A9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김은수</w:t>
            </w:r>
          </w:p>
        </w:tc>
      </w:tr>
      <w:tr w:rsidR="00C15B84" w14:paraId="675C72D4" w14:textId="77777777" w:rsidTr="00C15B84">
        <w:tc>
          <w:tcPr>
            <w:tcW w:w="2852" w:type="dxa"/>
            <w:shd w:val="clear" w:color="auto" w:fill="auto"/>
          </w:tcPr>
          <w:p w14:paraId="68B14DBC" w14:textId="7BF4240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프론트_지도 기반 미세먼지 시각화(Leaflet.js, Google Maps API 등)</w:t>
            </w:r>
          </w:p>
        </w:tc>
        <w:tc>
          <w:tcPr>
            <w:tcW w:w="2821" w:type="dxa"/>
            <w:vMerge/>
            <w:shd w:val="clear" w:color="auto" w:fill="auto"/>
          </w:tcPr>
          <w:p w14:paraId="750009C6" w14:textId="7777777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1D83E106" w14:textId="2D354534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김경민</w:t>
            </w:r>
          </w:p>
        </w:tc>
      </w:tr>
      <w:tr w:rsidR="00C15B84" w14:paraId="4E471C46" w14:textId="77777777" w:rsidTr="00C15B84">
        <w:tc>
          <w:tcPr>
            <w:tcW w:w="2852" w:type="dxa"/>
            <w:shd w:val="clear" w:color="auto" w:fill="auto"/>
          </w:tcPr>
          <w:p w14:paraId="4ED0F899" w14:textId="3DC9F704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프론트_차트 및 그래프 활용(D3.js, Chart.js)</w:t>
            </w:r>
          </w:p>
        </w:tc>
        <w:tc>
          <w:tcPr>
            <w:tcW w:w="2821" w:type="dxa"/>
            <w:vMerge/>
            <w:shd w:val="clear" w:color="auto" w:fill="auto"/>
          </w:tcPr>
          <w:p w14:paraId="41DDD35C" w14:textId="7777777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760238BA" w14:textId="33B505D8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심여민</w:t>
            </w:r>
            <w:proofErr w:type="spellEnd"/>
          </w:p>
        </w:tc>
      </w:tr>
      <w:tr w:rsidR="00C15B84" w14:paraId="39F635F1" w14:textId="77777777" w:rsidTr="00C15B84">
        <w:tc>
          <w:tcPr>
            <w:tcW w:w="2852" w:type="dxa"/>
            <w:shd w:val="clear" w:color="auto" w:fill="auto"/>
          </w:tcPr>
          <w:p w14:paraId="2887DC51" w14:textId="77777777" w:rsidR="00C15B84" w:rsidRPr="00F230FE" w:rsidRDefault="00C15B84" w:rsidP="0019747F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ML_Python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 xml:space="preserve"> 기반 </w:t>
            </w: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머신러닝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 xml:space="preserve"> 모델(LSTM, Random Forest, </w:t>
            </w: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XGBoost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 xml:space="preserve"> 등) 학습</w:t>
            </w:r>
          </w:p>
          <w:p w14:paraId="7338FE9D" w14:textId="7777777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vMerge w:val="restart"/>
            <w:shd w:val="clear" w:color="auto" w:fill="auto"/>
          </w:tcPr>
          <w:p w14:paraId="17EA372F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1E85B3E8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44D2F4DE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258D58EE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6C8CC990" w14:textId="6C08B825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lastRenderedPageBreak/>
              <w:t>2주</w:t>
            </w:r>
          </w:p>
        </w:tc>
        <w:tc>
          <w:tcPr>
            <w:tcW w:w="2821" w:type="dxa"/>
            <w:shd w:val="clear" w:color="auto" w:fill="auto"/>
          </w:tcPr>
          <w:p w14:paraId="701D9551" w14:textId="569553BA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lastRenderedPageBreak/>
              <w:t>김경민</w:t>
            </w:r>
          </w:p>
        </w:tc>
      </w:tr>
      <w:tr w:rsidR="00C15B84" w14:paraId="36E8B8C9" w14:textId="77777777" w:rsidTr="00C15B84">
        <w:tc>
          <w:tcPr>
            <w:tcW w:w="2852" w:type="dxa"/>
            <w:shd w:val="clear" w:color="auto" w:fill="auto"/>
          </w:tcPr>
          <w:p w14:paraId="74C68904" w14:textId="6AB1288E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lastRenderedPageBreak/>
              <w:t>ML_미세먼지 예측을 위한 시간별 데이터 처리 및 학습</w:t>
            </w:r>
          </w:p>
        </w:tc>
        <w:tc>
          <w:tcPr>
            <w:tcW w:w="2821" w:type="dxa"/>
            <w:vMerge/>
            <w:shd w:val="clear" w:color="auto" w:fill="auto"/>
          </w:tcPr>
          <w:p w14:paraId="7F8357C2" w14:textId="7777777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6CCAB0AC" w14:textId="684B3E82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김은수</w:t>
            </w:r>
          </w:p>
        </w:tc>
      </w:tr>
      <w:tr w:rsidR="00C15B84" w14:paraId="64332F4F" w14:textId="77777777" w:rsidTr="00C15B84">
        <w:tc>
          <w:tcPr>
            <w:tcW w:w="2852" w:type="dxa"/>
            <w:shd w:val="clear" w:color="auto" w:fill="auto"/>
          </w:tcPr>
          <w:p w14:paraId="20067FC6" w14:textId="77777777" w:rsidR="007804F2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ML_모델 평가 지표(</w:t>
            </w:r>
          </w:p>
          <w:p w14:paraId="00B622ED" w14:textId="6E7BD77B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G-MEAN, RMSE 등) 활용하여 성능 개선</w:t>
            </w:r>
          </w:p>
        </w:tc>
        <w:tc>
          <w:tcPr>
            <w:tcW w:w="2821" w:type="dxa"/>
            <w:vMerge/>
            <w:shd w:val="clear" w:color="auto" w:fill="auto"/>
          </w:tcPr>
          <w:p w14:paraId="66667EB0" w14:textId="7777777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051726AB" w14:textId="33C43120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심여민</w:t>
            </w:r>
            <w:proofErr w:type="spellEnd"/>
          </w:p>
        </w:tc>
      </w:tr>
    </w:tbl>
    <w:p w14:paraId="21527CDC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748CBDFD" w14:textId="77777777" w:rsidR="0030185B" w:rsidRDefault="0030185B" w:rsidP="0030185B">
      <w:pPr>
        <w:rPr>
          <w:rFonts w:ascii="바탕체" w:eastAsia="바탕체" w:hAnsi="바탕체"/>
        </w:rPr>
      </w:pPr>
    </w:p>
    <w:p w14:paraId="17C6E24E" w14:textId="77777777" w:rsidR="00FA19AB" w:rsidRDefault="00FA19AB" w:rsidP="0030185B">
      <w:pPr>
        <w:rPr>
          <w:rFonts w:ascii="바탕체" w:eastAsia="바탕체" w:hAnsi="바탕체"/>
        </w:rPr>
      </w:pPr>
    </w:p>
    <w:p w14:paraId="33CBF76B" w14:textId="77777777" w:rsidR="00FA19AB" w:rsidRDefault="00FA19AB" w:rsidP="0030185B">
      <w:pPr>
        <w:rPr>
          <w:rFonts w:ascii="바탕체" w:eastAsia="바탕체" w:hAnsi="바탕체"/>
        </w:rPr>
      </w:pPr>
    </w:p>
    <w:p w14:paraId="1BC40979" w14:textId="77777777" w:rsidR="00FA19AB" w:rsidRPr="008E11CF" w:rsidRDefault="00FA19AB" w:rsidP="0030185B">
      <w:pPr>
        <w:rPr>
          <w:rFonts w:ascii="바탕체" w:eastAsia="바탕체" w:hAnsi="바탕체"/>
        </w:rPr>
      </w:pPr>
    </w:p>
    <w:p w14:paraId="56618A58" w14:textId="77777777" w:rsidR="00995866" w:rsidRPr="008E11CF" w:rsidRDefault="00995866" w:rsidP="00995866">
      <w:pPr>
        <w:pStyle w:val="10"/>
        <w:spacing w:before="540" w:after="360"/>
        <w:rPr>
          <w:rFonts w:ascii="바탕체" w:eastAsia="바탕체" w:hAnsi="바탕체"/>
        </w:rPr>
      </w:pPr>
      <w:bookmarkStart w:id="7" w:name="_Toc129092300"/>
      <w:r w:rsidRPr="008E11CF">
        <w:rPr>
          <w:rFonts w:ascii="바탕체" w:eastAsia="바탕체" w:hAnsi="바탕체" w:hint="eastAsia"/>
        </w:rPr>
        <w:t xml:space="preserve">프로젝트 관련 </w:t>
      </w:r>
      <w:proofErr w:type="gramStart"/>
      <w:r w:rsidRPr="008E11CF">
        <w:rPr>
          <w:rFonts w:ascii="바탕체" w:eastAsia="바탕체" w:hAnsi="바탕체" w:hint="eastAsia"/>
        </w:rPr>
        <w:t>현장방문 /</w:t>
      </w:r>
      <w:proofErr w:type="gramEnd"/>
      <w:r w:rsidRPr="008E11CF">
        <w:rPr>
          <w:rFonts w:ascii="바탕체" w:eastAsia="바탕체" w:hAnsi="바탕체"/>
        </w:rPr>
        <w:t xml:space="preserve"> </w:t>
      </w:r>
      <w:r w:rsidRPr="008E11CF">
        <w:rPr>
          <w:rFonts w:ascii="바탕체" w:eastAsia="바탕체" w:hAnsi="바탕체" w:hint="eastAsia"/>
        </w:rPr>
        <w:t>인터뷰 /</w:t>
      </w:r>
      <w:r w:rsidRPr="008E11CF">
        <w:rPr>
          <w:rFonts w:ascii="바탕체" w:eastAsia="바탕체" w:hAnsi="바탕체"/>
        </w:rPr>
        <w:t xml:space="preserve"> </w:t>
      </w:r>
      <w:r w:rsidRPr="008E11CF">
        <w:rPr>
          <w:rFonts w:ascii="바탕체" w:eastAsia="바탕체" w:hAnsi="바탕체" w:hint="eastAsia"/>
        </w:rPr>
        <w:t>관찰 계획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1276"/>
        <w:gridCol w:w="1836"/>
      </w:tblGrid>
      <w:tr w:rsidR="00A46244" w14:paraId="0ACBA634" w14:textId="77777777" w:rsidTr="002D0564">
        <w:tc>
          <w:tcPr>
            <w:tcW w:w="5382" w:type="dxa"/>
            <w:shd w:val="clear" w:color="auto" w:fill="D9D9D9"/>
          </w:tcPr>
          <w:p w14:paraId="77054056" w14:textId="77777777" w:rsidR="0030185B" w:rsidRPr="000969F0" w:rsidRDefault="0030185B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 w:hint="eastAsia"/>
              </w:rPr>
              <w:t>조사할 내용</w:t>
            </w:r>
          </w:p>
        </w:tc>
        <w:tc>
          <w:tcPr>
            <w:tcW w:w="1276" w:type="dxa"/>
            <w:shd w:val="clear" w:color="auto" w:fill="D9D9D9"/>
          </w:tcPr>
          <w:p w14:paraId="1F821270" w14:textId="77777777" w:rsidR="0030185B" w:rsidRPr="000969F0" w:rsidRDefault="0030185B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 w:hint="eastAsia"/>
              </w:rPr>
              <w:t>기간</w:t>
            </w:r>
          </w:p>
        </w:tc>
        <w:tc>
          <w:tcPr>
            <w:tcW w:w="1836" w:type="dxa"/>
            <w:shd w:val="clear" w:color="auto" w:fill="D9D9D9"/>
          </w:tcPr>
          <w:p w14:paraId="5C0A1B71" w14:textId="77777777" w:rsidR="0030185B" w:rsidRPr="000969F0" w:rsidRDefault="0030185B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 w:hint="eastAsia"/>
              </w:rPr>
              <w:t>역할 분담</w:t>
            </w:r>
          </w:p>
        </w:tc>
      </w:tr>
      <w:tr w:rsidR="00C13301" w14:paraId="1B28BB52" w14:textId="77777777" w:rsidTr="002D0564">
        <w:tc>
          <w:tcPr>
            <w:tcW w:w="5382" w:type="dxa"/>
            <w:shd w:val="clear" w:color="auto" w:fill="auto"/>
          </w:tcPr>
          <w:p w14:paraId="389BEC4F" w14:textId="77777777" w:rsidR="00C13301" w:rsidRDefault="00C13301" w:rsidP="00FA19AB">
            <w:pPr>
              <w:widowControl/>
              <w:wordWrap/>
              <w:autoSpaceDE/>
              <w:autoSpaceDN/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0969F0"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  <w:t>사용자 대상 인터뷰 (미세먼지 정보 활용 실태 조사)</w:t>
            </w:r>
          </w:p>
          <w:p w14:paraId="3ACC3B68" w14:textId="77777777" w:rsidR="00C13301" w:rsidRDefault="00C13301" w:rsidP="00FA19AB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일반 시민, 학생, 직장인, 노약자 등 다양한 계층 대상 미세먼지 정보 활용 실태 조사 </w:t>
            </w:r>
          </w:p>
          <w:p w14:paraId="208F3175" w14:textId="77777777" w:rsidR="00C13301" w:rsidRDefault="00C13301" w:rsidP="00FA19AB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현재 사용하는 미세먼지 정보 서비스(앱, 웹사이트)와 불편한 점 확인 </w:t>
            </w:r>
          </w:p>
          <w:p w14:paraId="41B3DECD" w14:textId="480FC897" w:rsidR="00C13301" w:rsidRPr="000969F0" w:rsidRDefault="00C13301" w:rsidP="00FA19AB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- "미세먼지 예측 및 알림 서비스가 있다면 사용할 의향이 있는가?" 조사</w:t>
            </w:r>
          </w:p>
        </w:tc>
        <w:tc>
          <w:tcPr>
            <w:tcW w:w="1276" w:type="dxa"/>
            <w:shd w:val="clear" w:color="auto" w:fill="auto"/>
          </w:tcPr>
          <w:p w14:paraId="2C772402" w14:textId="5083314A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1~2주차</w:t>
            </w:r>
          </w:p>
        </w:tc>
        <w:tc>
          <w:tcPr>
            <w:tcW w:w="1836" w:type="dxa"/>
            <w:vMerge w:val="restart"/>
            <w:shd w:val="clear" w:color="auto" w:fill="auto"/>
          </w:tcPr>
          <w:p w14:paraId="57310B89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49C6D84B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686A9551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0459AF7A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3EB3CC25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59EFE8CA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37D5DB26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518BED0F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567EC2C7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71AD29C7" w14:textId="38B06BFF" w:rsidR="00050808" w:rsidRPr="000969F0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팀원 협력</w:t>
            </w:r>
          </w:p>
        </w:tc>
      </w:tr>
      <w:tr w:rsidR="00C13301" w14:paraId="17D11E34" w14:textId="77777777" w:rsidTr="002D0564">
        <w:tc>
          <w:tcPr>
            <w:tcW w:w="5382" w:type="dxa"/>
            <w:shd w:val="clear" w:color="auto" w:fill="auto"/>
          </w:tcPr>
          <w:p w14:paraId="6E254CB1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기존 서비스 분석 (AirVisual, </w:t>
            </w:r>
            <w:proofErr w:type="spellStart"/>
            <w:r w:rsidRPr="000969F0">
              <w:rPr>
                <w:rFonts w:ascii="Malgun Gothic Semilight" w:eastAsia="Malgun Gothic Semilight" w:hAnsi="Malgun Gothic Semilight" w:cs="Malgun Gothic Semilight"/>
              </w:rPr>
              <w:t>DustToday</w:t>
            </w:r>
            <w:proofErr w:type="spellEnd"/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 등)</w:t>
            </w:r>
          </w:p>
          <w:p w14:paraId="34BC623B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기존 미세먼지 서비스들의 장점과 단점 분석 </w:t>
            </w:r>
          </w:p>
          <w:p w14:paraId="4242A7F8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데이터 시각화 방식(지도, 그래프 등) 조사 </w:t>
            </w:r>
          </w:p>
          <w:p w14:paraId="04A6EE38" w14:textId="3A113C4A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- 차별화할 수 있는 기능 및 UX 개선점 도출</w:t>
            </w:r>
          </w:p>
        </w:tc>
        <w:tc>
          <w:tcPr>
            <w:tcW w:w="1276" w:type="dxa"/>
            <w:shd w:val="clear" w:color="auto" w:fill="auto"/>
          </w:tcPr>
          <w:p w14:paraId="130D7B04" w14:textId="4AC72047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2~3주차</w:t>
            </w:r>
          </w:p>
        </w:tc>
        <w:tc>
          <w:tcPr>
            <w:tcW w:w="1836" w:type="dxa"/>
            <w:vMerge/>
            <w:shd w:val="clear" w:color="auto" w:fill="auto"/>
          </w:tcPr>
          <w:p w14:paraId="0735036D" w14:textId="49631921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</w:tr>
      <w:tr w:rsidR="00C13301" w14:paraId="64221B0F" w14:textId="77777777" w:rsidTr="002D0564">
        <w:tc>
          <w:tcPr>
            <w:tcW w:w="5382" w:type="dxa"/>
            <w:shd w:val="clear" w:color="auto" w:fill="auto"/>
          </w:tcPr>
          <w:p w14:paraId="2546B49D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미세먼지 데이터 제공 기관 (환경부, 기상청) 인터뷰</w:t>
            </w:r>
          </w:p>
          <w:p w14:paraId="3A65BB6A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환경부, 기상청에서 제공하는 미세먼지 데이터의 갱신 주기, 정확도, 활용 방법, 취득 방법 조사 </w:t>
            </w:r>
          </w:p>
          <w:p w14:paraId="4DAF131E" w14:textId="77777777" w:rsidR="00CE3FE3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실시간 API 데이터의 한계 및 개선점 확인 </w:t>
            </w:r>
          </w:p>
          <w:p w14:paraId="4C806DCF" w14:textId="2767A198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- 향후 데이터 협력 가능 여부 논의</w:t>
            </w:r>
          </w:p>
        </w:tc>
        <w:tc>
          <w:tcPr>
            <w:tcW w:w="1276" w:type="dxa"/>
            <w:shd w:val="clear" w:color="auto" w:fill="auto"/>
          </w:tcPr>
          <w:p w14:paraId="76016B86" w14:textId="762AFF70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3~4주차</w:t>
            </w:r>
          </w:p>
        </w:tc>
        <w:tc>
          <w:tcPr>
            <w:tcW w:w="1836" w:type="dxa"/>
            <w:vMerge/>
            <w:shd w:val="clear" w:color="auto" w:fill="auto"/>
          </w:tcPr>
          <w:p w14:paraId="2F86DEE7" w14:textId="06F3ACB8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</w:tr>
    </w:tbl>
    <w:p w14:paraId="6C4690F9" w14:textId="77777777" w:rsidR="00995866" w:rsidRPr="008E11CF" w:rsidRDefault="00995866" w:rsidP="00995866">
      <w:pPr>
        <w:rPr>
          <w:rFonts w:ascii="바탕체" w:eastAsia="바탕체" w:hAnsi="바탕체"/>
        </w:rPr>
      </w:pPr>
    </w:p>
    <w:sectPr w:rsidR="00995866" w:rsidRPr="008E11CF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DEB4B" w14:textId="77777777" w:rsidR="001777EC" w:rsidRDefault="001777EC">
      <w:r>
        <w:separator/>
      </w:r>
    </w:p>
  </w:endnote>
  <w:endnote w:type="continuationSeparator" w:id="0">
    <w:p w14:paraId="5A3B1CA8" w14:textId="77777777" w:rsidR="001777EC" w:rsidRDefault="0017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EEF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A2E2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F6999" w14:textId="77777777" w:rsidR="001777EC" w:rsidRDefault="001777EC">
      <w:r>
        <w:separator/>
      </w:r>
    </w:p>
  </w:footnote>
  <w:footnote w:type="continuationSeparator" w:id="0">
    <w:p w14:paraId="42A47AC4" w14:textId="77777777" w:rsidR="001777EC" w:rsidRDefault="00177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13B0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4BEE1E8D" w14:textId="77777777" w:rsidTr="008D354C">
      <w:tc>
        <w:tcPr>
          <w:tcW w:w="2900" w:type="dxa"/>
          <w:shd w:val="clear" w:color="auto" w:fill="auto"/>
        </w:tcPr>
        <w:p w14:paraId="6C42B640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6569F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543D3A30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0916DC45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CE3"/>
    <w:multiLevelType w:val="multilevel"/>
    <w:tmpl w:val="3C1C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01E4"/>
    <w:multiLevelType w:val="multilevel"/>
    <w:tmpl w:val="60A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6110C"/>
    <w:multiLevelType w:val="multilevel"/>
    <w:tmpl w:val="3EFE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45E9F"/>
    <w:multiLevelType w:val="multilevel"/>
    <w:tmpl w:val="681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5615F"/>
    <w:multiLevelType w:val="multilevel"/>
    <w:tmpl w:val="ABA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70A6C"/>
    <w:multiLevelType w:val="multilevel"/>
    <w:tmpl w:val="E8C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513CE"/>
    <w:multiLevelType w:val="multilevel"/>
    <w:tmpl w:val="59DE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Malgun Gothic Semilight" w:eastAsia="Malgun Gothic Semilight" w:hAnsi="Malgun Gothic Semilight" w:cs="Malgun Gothic Semiligh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A5977"/>
    <w:multiLevelType w:val="hybridMultilevel"/>
    <w:tmpl w:val="A08C9028"/>
    <w:lvl w:ilvl="0" w:tplc="A2806F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ABF6B2F"/>
    <w:multiLevelType w:val="multilevel"/>
    <w:tmpl w:val="6F2C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C75AB"/>
    <w:multiLevelType w:val="multilevel"/>
    <w:tmpl w:val="F60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67BAB"/>
    <w:multiLevelType w:val="hybridMultilevel"/>
    <w:tmpl w:val="A4E675F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70860D40"/>
    <w:multiLevelType w:val="multilevel"/>
    <w:tmpl w:val="09EE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160929232">
    <w:abstractNumId w:val="14"/>
  </w:num>
  <w:num w:numId="2" w16cid:durableId="464589350">
    <w:abstractNumId w:val="11"/>
  </w:num>
  <w:num w:numId="3" w16cid:durableId="1534925675">
    <w:abstractNumId w:val="10"/>
  </w:num>
  <w:num w:numId="4" w16cid:durableId="300811299">
    <w:abstractNumId w:val="13"/>
  </w:num>
  <w:num w:numId="5" w16cid:durableId="147403810">
    <w:abstractNumId w:val="6"/>
  </w:num>
  <w:num w:numId="6" w16cid:durableId="616715711">
    <w:abstractNumId w:val="2"/>
  </w:num>
  <w:num w:numId="7" w16cid:durableId="276638613">
    <w:abstractNumId w:val="8"/>
  </w:num>
  <w:num w:numId="8" w16cid:durableId="928152267">
    <w:abstractNumId w:val="5"/>
  </w:num>
  <w:num w:numId="9" w16cid:durableId="793133540">
    <w:abstractNumId w:val="3"/>
  </w:num>
  <w:num w:numId="10" w16cid:durableId="1096175216">
    <w:abstractNumId w:val="12"/>
  </w:num>
  <w:num w:numId="11" w16cid:durableId="958952247">
    <w:abstractNumId w:val="7"/>
  </w:num>
  <w:num w:numId="12" w16cid:durableId="1475440705">
    <w:abstractNumId w:val="4"/>
  </w:num>
  <w:num w:numId="13" w16cid:durableId="2174902">
    <w:abstractNumId w:val="9"/>
  </w:num>
  <w:num w:numId="14" w16cid:durableId="1200319511">
    <w:abstractNumId w:val="1"/>
  </w:num>
  <w:num w:numId="15" w16cid:durableId="1165052887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50808"/>
    <w:rsid w:val="000550B7"/>
    <w:rsid w:val="000659A9"/>
    <w:rsid w:val="000870C5"/>
    <w:rsid w:val="000969F0"/>
    <w:rsid w:val="000A719D"/>
    <w:rsid w:val="000B2EA4"/>
    <w:rsid w:val="000F609E"/>
    <w:rsid w:val="00101807"/>
    <w:rsid w:val="00102ED9"/>
    <w:rsid w:val="00110EA8"/>
    <w:rsid w:val="0011104F"/>
    <w:rsid w:val="001156B5"/>
    <w:rsid w:val="00120C7E"/>
    <w:rsid w:val="00126A70"/>
    <w:rsid w:val="0015265C"/>
    <w:rsid w:val="00171E51"/>
    <w:rsid w:val="0017605B"/>
    <w:rsid w:val="001777EC"/>
    <w:rsid w:val="00193B73"/>
    <w:rsid w:val="0019747F"/>
    <w:rsid w:val="001A0925"/>
    <w:rsid w:val="001B1EE6"/>
    <w:rsid w:val="001B4495"/>
    <w:rsid w:val="001B7190"/>
    <w:rsid w:val="001C25B6"/>
    <w:rsid w:val="001C6CAE"/>
    <w:rsid w:val="001E19BE"/>
    <w:rsid w:val="001E6BD9"/>
    <w:rsid w:val="00210177"/>
    <w:rsid w:val="002101FE"/>
    <w:rsid w:val="002169B3"/>
    <w:rsid w:val="00217F92"/>
    <w:rsid w:val="0022323E"/>
    <w:rsid w:val="002258A0"/>
    <w:rsid w:val="0023107A"/>
    <w:rsid w:val="00233D3B"/>
    <w:rsid w:val="00260607"/>
    <w:rsid w:val="002923FD"/>
    <w:rsid w:val="00292EC9"/>
    <w:rsid w:val="002A79BA"/>
    <w:rsid w:val="002B599A"/>
    <w:rsid w:val="002B5DB2"/>
    <w:rsid w:val="002D00E7"/>
    <w:rsid w:val="002D0564"/>
    <w:rsid w:val="002F39C6"/>
    <w:rsid w:val="0030028A"/>
    <w:rsid w:val="0030185B"/>
    <w:rsid w:val="003032B5"/>
    <w:rsid w:val="00332AC9"/>
    <w:rsid w:val="0034317C"/>
    <w:rsid w:val="003A0F54"/>
    <w:rsid w:val="003A6B64"/>
    <w:rsid w:val="003B0DBC"/>
    <w:rsid w:val="003B0E8B"/>
    <w:rsid w:val="003B75E6"/>
    <w:rsid w:val="003C63E0"/>
    <w:rsid w:val="003E2D6F"/>
    <w:rsid w:val="003E74F7"/>
    <w:rsid w:val="003F41A3"/>
    <w:rsid w:val="00426862"/>
    <w:rsid w:val="0044728D"/>
    <w:rsid w:val="00452F9A"/>
    <w:rsid w:val="00487CE0"/>
    <w:rsid w:val="004C0190"/>
    <w:rsid w:val="004C1489"/>
    <w:rsid w:val="004E268B"/>
    <w:rsid w:val="004E56F7"/>
    <w:rsid w:val="004E5A83"/>
    <w:rsid w:val="004E6BBA"/>
    <w:rsid w:val="004F7C12"/>
    <w:rsid w:val="005103A8"/>
    <w:rsid w:val="005116D3"/>
    <w:rsid w:val="00551AE4"/>
    <w:rsid w:val="0056695D"/>
    <w:rsid w:val="005773C3"/>
    <w:rsid w:val="00580E51"/>
    <w:rsid w:val="00585970"/>
    <w:rsid w:val="005908A8"/>
    <w:rsid w:val="0059471D"/>
    <w:rsid w:val="005B5947"/>
    <w:rsid w:val="005C4BFD"/>
    <w:rsid w:val="005E0F0B"/>
    <w:rsid w:val="005E3C09"/>
    <w:rsid w:val="005F79FB"/>
    <w:rsid w:val="0060030F"/>
    <w:rsid w:val="0060431C"/>
    <w:rsid w:val="006048A5"/>
    <w:rsid w:val="0061307C"/>
    <w:rsid w:val="00615A56"/>
    <w:rsid w:val="006243B4"/>
    <w:rsid w:val="00624AC6"/>
    <w:rsid w:val="00655BAD"/>
    <w:rsid w:val="00662131"/>
    <w:rsid w:val="006661E4"/>
    <w:rsid w:val="00673797"/>
    <w:rsid w:val="006748D3"/>
    <w:rsid w:val="006935C2"/>
    <w:rsid w:val="006B1C3A"/>
    <w:rsid w:val="006C7B6A"/>
    <w:rsid w:val="006D5CF6"/>
    <w:rsid w:val="007014B0"/>
    <w:rsid w:val="007276C7"/>
    <w:rsid w:val="00730E56"/>
    <w:rsid w:val="00744028"/>
    <w:rsid w:val="0075031C"/>
    <w:rsid w:val="00757923"/>
    <w:rsid w:val="007618FD"/>
    <w:rsid w:val="007679A3"/>
    <w:rsid w:val="007804F2"/>
    <w:rsid w:val="00781D15"/>
    <w:rsid w:val="007871AF"/>
    <w:rsid w:val="007A1E8B"/>
    <w:rsid w:val="007A2E29"/>
    <w:rsid w:val="007A5045"/>
    <w:rsid w:val="007C6D74"/>
    <w:rsid w:val="007C7C42"/>
    <w:rsid w:val="007D6731"/>
    <w:rsid w:val="007E5BDA"/>
    <w:rsid w:val="007F7114"/>
    <w:rsid w:val="008009B3"/>
    <w:rsid w:val="008167CF"/>
    <w:rsid w:val="00826B10"/>
    <w:rsid w:val="008333A0"/>
    <w:rsid w:val="00870EAC"/>
    <w:rsid w:val="008821C2"/>
    <w:rsid w:val="008A1DDD"/>
    <w:rsid w:val="008A32D1"/>
    <w:rsid w:val="008A55EA"/>
    <w:rsid w:val="008A6BE3"/>
    <w:rsid w:val="008B1EC4"/>
    <w:rsid w:val="008C102A"/>
    <w:rsid w:val="008D354C"/>
    <w:rsid w:val="008D523C"/>
    <w:rsid w:val="008E11CF"/>
    <w:rsid w:val="008F6DA9"/>
    <w:rsid w:val="009315CA"/>
    <w:rsid w:val="009351F3"/>
    <w:rsid w:val="00940B2B"/>
    <w:rsid w:val="00945DFE"/>
    <w:rsid w:val="009473F9"/>
    <w:rsid w:val="009721AC"/>
    <w:rsid w:val="00987235"/>
    <w:rsid w:val="00995866"/>
    <w:rsid w:val="00995ACD"/>
    <w:rsid w:val="009A5EA2"/>
    <w:rsid w:val="009B00A1"/>
    <w:rsid w:val="009E2ECB"/>
    <w:rsid w:val="009E4B92"/>
    <w:rsid w:val="00A02CBF"/>
    <w:rsid w:val="00A148C1"/>
    <w:rsid w:val="00A23BF8"/>
    <w:rsid w:val="00A46244"/>
    <w:rsid w:val="00A55C09"/>
    <w:rsid w:val="00A57AF7"/>
    <w:rsid w:val="00A605BE"/>
    <w:rsid w:val="00A61A80"/>
    <w:rsid w:val="00A81EC1"/>
    <w:rsid w:val="00A83DE5"/>
    <w:rsid w:val="00A97C3B"/>
    <w:rsid w:val="00AA73B0"/>
    <w:rsid w:val="00AA7F5E"/>
    <w:rsid w:val="00AB435F"/>
    <w:rsid w:val="00AB611A"/>
    <w:rsid w:val="00AC387C"/>
    <w:rsid w:val="00AC5874"/>
    <w:rsid w:val="00AC7BCC"/>
    <w:rsid w:val="00AD36BC"/>
    <w:rsid w:val="00B149CE"/>
    <w:rsid w:val="00B33819"/>
    <w:rsid w:val="00B37A21"/>
    <w:rsid w:val="00B40240"/>
    <w:rsid w:val="00B65466"/>
    <w:rsid w:val="00B661D9"/>
    <w:rsid w:val="00B95977"/>
    <w:rsid w:val="00BA653C"/>
    <w:rsid w:val="00BB00D5"/>
    <w:rsid w:val="00BE6804"/>
    <w:rsid w:val="00BF0792"/>
    <w:rsid w:val="00C13301"/>
    <w:rsid w:val="00C15B84"/>
    <w:rsid w:val="00C244E1"/>
    <w:rsid w:val="00C44E9D"/>
    <w:rsid w:val="00C618F7"/>
    <w:rsid w:val="00C73694"/>
    <w:rsid w:val="00C76AE9"/>
    <w:rsid w:val="00C817F5"/>
    <w:rsid w:val="00C90266"/>
    <w:rsid w:val="00C931B4"/>
    <w:rsid w:val="00CB414C"/>
    <w:rsid w:val="00CB45B8"/>
    <w:rsid w:val="00CB59B0"/>
    <w:rsid w:val="00CC5E96"/>
    <w:rsid w:val="00CC7696"/>
    <w:rsid w:val="00CE3FE3"/>
    <w:rsid w:val="00CF2DB6"/>
    <w:rsid w:val="00D37C34"/>
    <w:rsid w:val="00D45292"/>
    <w:rsid w:val="00D47BEA"/>
    <w:rsid w:val="00D54A20"/>
    <w:rsid w:val="00D567B9"/>
    <w:rsid w:val="00D57361"/>
    <w:rsid w:val="00DC7E89"/>
    <w:rsid w:val="00E0481D"/>
    <w:rsid w:val="00E11E5B"/>
    <w:rsid w:val="00E12656"/>
    <w:rsid w:val="00E12857"/>
    <w:rsid w:val="00E13FB1"/>
    <w:rsid w:val="00E47D4C"/>
    <w:rsid w:val="00E53004"/>
    <w:rsid w:val="00E671E1"/>
    <w:rsid w:val="00E82099"/>
    <w:rsid w:val="00E831E7"/>
    <w:rsid w:val="00E96850"/>
    <w:rsid w:val="00EA133B"/>
    <w:rsid w:val="00EA38AD"/>
    <w:rsid w:val="00EB0087"/>
    <w:rsid w:val="00EC04CC"/>
    <w:rsid w:val="00EC248F"/>
    <w:rsid w:val="00EC4CBD"/>
    <w:rsid w:val="00EC53D5"/>
    <w:rsid w:val="00EE230E"/>
    <w:rsid w:val="00F03DEA"/>
    <w:rsid w:val="00F06544"/>
    <w:rsid w:val="00F106F6"/>
    <w:rsid w:val="00F15911"/>
    <w:rsid w:val="00F230FE"/>
    <w:rsid w:val="00F32DA1"/>
    <w:rsid w:val="00F3327B"/>
    <w:rsid w:val="00F6523F"/>
    <w:rsid w:val="00F6552E"/>
    <w:rsid w:val="00F6766C"/>
    <w:rsid w:val="00F9776E"/>
    <w:rsid w:val="00FA19AB"/>
    <w:rsid w:val="00FA52A8"/>
    <w:rsid w:val="00FC65FF"/>
    <w:rsid w:val="00FD22D0"/>
    <w:rsid w:val="00FD33A2"/>
    <w:rsid w:val="00FD7652"/>
    <w:rsid w:val="00FD7F18"/>
    <w:rsid w:val="00FE417C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9A52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spacing w:after="180"/>
      <w:ind w:leftChars="0" w:left="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character" w:styleId="af8">
    <w:name w:val="Strong"/>
    <w:basedOn w:val="a0"/>
    <w:uiPriority w:val="22"/>
    <w:qFormat/>
    <w:rsid w:val="0011104F"/>
    <w:rPr>
      <w:b/>
      <w:bCs/>
    </w:rPr>
  </w:style>
  <w:style w:type="paragraph" w:styleId="af9">
    <w:name w:val="Normal (Web)"/>
    <w:basedOn w:val="a"/>
    <w:uiPriority w:val="99"/>
    <w:unhideWhenUsed/>
    <w:rsid w:val="00120C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a">
    <w:name w:val="List Paragraph"/>
    <w:basedOn w:val="a"/>
    <w:uiPriority w:val="34"/>
    <w:qFormat/>
    <w:rsid w:val="00E128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80F-8194-4152-9B31-81BD7AF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341</TotalTime>
  <Pages>12</Pages>
  <Words>1348</Words>
  <Characters>4863</Characters>
  <Application>Microsoft Office Word</Application>
  <DocSecurity>0</DocSecurity>
  <Lines>40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6199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경민 김</cp:lastModifiedBy>
  <cp:revision>92</cp:revision>
  <cp:lastPrinted>2023-03-07T05:23:00Z</cp:lastPrinted>
  <dcterms:created xsi:type="dcterms:W3CDTF">2025-03-11T07:56:00Z</dcterms:created>
  <dcterms:modified xsi:type="dcterms:W3CDTF">2025-03-14T08:48:00Z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