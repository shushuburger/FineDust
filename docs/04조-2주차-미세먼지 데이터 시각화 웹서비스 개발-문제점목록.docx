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F53AE" w14:textId="77777777" w:rsidR="00032A93" w:rsidRPr="00F128DB" w:rsidRDefault="00032A93">
      <w:pPr>
        <w:pStyle w:val="5"/>
        <w:rPr>
          <w:rFonts w:ascii="바탕체" w:eastAsia="바탕체" w:hAnsi="바탕체"/>
        </w:rPr>
      </w:pPr>
      <w:r w:rsidRPr="00F128DB">
        <w:rPr>
          <w:rFonts w:ascii="바탕체" w:eastAsia="바탕체" w:hAnsi="바탕체" w:hint="eastAsia"/>
        </w:rPr>
        <w:t>Project Document</w:t>
      </w:r>
    </w:p>
    <w:p w14:paraId="4DC9EBF6" w14:textId="4CADFC75" w:rsidR="00032A93" w:rsidRPr="00F128DB" w:rsidRDefault="00F128DB">
      <w:pPr>
        <w:pStyle w:val="a8"/>
        <w:spacing w:before="1800" w:after="180"/>
        <w:ind w:right="60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F53AAE" wp14:editId="20D9196D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0" t="0" r="0" b="0"/>
                <wp:wrapNone/>
                <wp:docPr id="155447791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0A876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" strokecolor="#ddd">
                <o:lock v:ext="edit" shapetype="f"/>
                <w10:wrap anchory="page"/>
              </v:line>
            </w:pict>
          </mc:Fallback>
        </mc:AlternateContent>
      </w:r>
    </w:p>
    <w:p w14:paraId="566E2D95" w14:textId="63417B26" w:rsidR="00032A93" w:rsidRPr="00F128DB" w:rsidRDefault="00FF7E46" w:rsidP="00711799">
      <w:pPr>
        <w:pStyle w:val="a9"/>
        <w:spacing w:afterLines="0" w:after="240"/>
        <w:rPr>
          <w:rFonts w:ascii="바탕체" w:eastAsia="바탕체" w:hAnsi="바탕체"/>
          <w:spacing w:val="0"/>
        </w:rPr>
      </w:pPr>
      <w:r w:rsidRPr="00F128DB">
        <w:rPr>
          <w:rFonts w:ascii="바탕체" w:eastAsia="바탕체" w:hAnsi="바탕체" w:hint="eastAsia"/>
          <w:spacing w:val="0"/>
        </w:rPr>
        <w:t xml:space="preserve">문제점 </w:t>
      </w:r>
      <w:r w:rsidR="00556C2D">
        <w:rPr>
          <w:rFonts w:ascii="바탕체" w:eastAsia="바탕체" w:hAnsi="바탕체" w:hint="eastAsia"/>
          <w:spacing w:val="0"/>
        </w:rPr>
        <w:t>목록</w:t>
      </w:r>
    </w:p>
    <w:p w14:paraId="5BD79893" w14:textId="77777777" w:rsidR="006D5CF6" w:rsidRPr="00F128DB" w:rsidRDefault="006D5CF6" w:rsidP="006D5CF6">
      <w:pPr>
        <w:rPr>
          <w:rFonts w:ascii="바탕체" w:eastAsia="바탕체" w:hAnsi="바탕체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75"/>
        <w:gridCol w:w="7119"/>
      </w:tblGrid>
      <w:tr w:rsidR="0017605B" w:rsidRPr="00F128DB" w14:paraId="684A3E18" w14:textId="77777777" w:rsidTr="00995866">
        <w:trPr>
          <w:trHeight w:val="1044"/>
        </w:trPr>
        <w:tc>
          <w:tcPr>
            <w:tcW w:w="1384" w:type="dxa"/>
            <w:vAlign w:val="center"/>
          </w:tcPr>
          <w:p w14:paraId="79052B5F" w14:textId="77777777" w:rsidR="0017605B" w:rsidRPr="00F128DB" w:rsidRDefault="0017605B" w:rsidP="00995866">
            <w:pPr>
              <w:rPr>
                <w:rFonts w:ascii="바탕체" w:eastAsia="바탕체" w:hAnsi="바탕체"/>
                <w:sz w:val="24"/>
              </w:rPr>
            </w:pPr>
            <w:r w:rsidRPr="00F128DB">
              <w:rPr>
                <w:rFonts w:ascii="바탕체" w:eastAsia="바탕체" w:hAnsi="바탕체" w:hint="eastAsia"/>
                <w:sz w:val="24"/>
              </w:rPr>
              <w:t>P</w:t>
            </w:r>
            <w:r w:rsidRPr="00F128DB"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vAlign w:val="center"/>
          </w:tcPr>
          <w:p w14:paraId="565DD1E6" w14:textId="5B7136FA" w:rsidR="0017605B" w:rsidRPr="00F128DB" w:rsidRDefault="004C40F3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미세먼지 데이터 시각화 웹 서비스 개발</w:t>
            </w:r>
          </w:p>
        </w:tc>
      </w:tr>
    </w:tbl>
    <w:p w14:paraId="033CFAE2" w14:textId="77777777" w:rsidR="006D5CF6" w:rsidRPr="00F128DB" w:rsidRDefault="006D5CF6" w:rsidP="006D5CF6">
      <w:pPr>
        <w:rPr>
          <w:rFonts w:ascii="바탕체" w:eastAsia="바탕체" w:hAnsi="바탕체"/>
        </w:rPr>
      </w:pPr>
    </w:p>
    <w:p w14:paraId="5571739C" w14:textId="77777777" w:rsidR="00E11E5B" w:rsidRPr="00F128DB" w:rsidRDefault="00E11E5B" w:rsidP="006D5CF6">
      <w:pPr>
        <w:rPr>
          <w:rFonts w:ascii="바탕체" w:eastAsia="바탕체" w:hAnsi="바탕체"/>
        </w:rPr>
      </w:pPr>
    </w:p>
    <w:p w14:paraId="7C6D1AC3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00A89BB0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5F69512E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665C2BEC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790DFCB5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28A4B540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51CA17B7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50FC9B8D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05E8426C" w14:textId="50D76009" w:rsidR="00FA52A8" w:rsidRPr="00F128DB" w:rsidRDefault="004C40F3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04</w:t>
      </w:r>
      <w:r w:rsidR="00FA52A8" w:rsidRPr="00F128DB">
        <w:rPr>
          <w:rFonts w:ascii="바탕체" w:eastAsia="바탕체" w:hAnsi="바탕체" w:hint="eastAsia"/>
        </w:rPr>
        <w:t xml:space="preserve"> 조</w:t>
      </w:r>
    </w:p>
    <w:p w14:paraId="3A48E6AD" w14:textId="77777777" w:rsidR="00FA52A8" w:rsidRPr="00F128DB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5BF4ABC7" w14:textId="77777777" w:rsidR="00F672CC" w:rsidRPr="00E37ED6" w:rsidRDefault="00F672CC" w:rsidP="00F672CC">
      <w:pPr>
        <w:ind w:firstLineChars="1984" w:firstLine="3968"/>
        <w:rPr>
          <w:rFonts w:ascii="바탕체" w:eastAsia="바탕체" w:hAnsi="바탕체"/>
        </w:rPr>
      </w:pPr>
      <w:r w:rsidRPr="00E37ED6">
        <w:rPr>
          <w:rFonts w:ascii="바탕체" w:eastAsia="바탕체" w:hAnsi="바탕체" w:hint="eastAsia"/>
        </w:rPr>
        <w:t>202202552 김경민</w:t>
      </w:r>
    </w:p>
    <w:p w14:paraId="546EE07C" w14:textId="77777777" w:rsidR="00F672CC" w:rsidRPr="00E37ED6" w:rsidRDefault="00F672CC" w:rsidP="00F672CC">
      <w:pPr>
        <w:ind w:firstLineChars="1984" w:firstLine="3968"/>
        <w:rPr>
          <w:rFonts w:ascii="바탕체" w:eastAsia="바탕체" w:hAnsi="바탕체"/>
        </w:rPr>
      </w:pPr>
      <w:r w:rsidRPr="00E37ED6">
        <w:rPr>
          <w:rFonts w:ascii="바탕체" w:eastAsia="바탕체" w:hAnsi="바탕체" w:hint="eastAsia"/>
        </w:rPr>
        <w:t>202202570 김은수</w:t>
      </w:r>
    </w:p>
    <w:p w14:paraId="3CA6E42B" w14:textId="77777777" w:rsidR="00F672CC" w:rsidRDefault="00F672CC" w:rsidP="00F672CC">
      <w:pPr>
        <w:ind w:firstLineChars="1984" w:firstLine="3968"/>
        <w:rPr>
          <w:rFonts w:ascii="바탕체" w:eastAsia="바탕체" w:hAnsi="바탕체"/>
        </w:rPr>
      </w:pPr>
      <w:r w:rsidRPr="00E37ED6">
        <w:rPr>
          <w:rFonts w:ascii="바탕체" w:eastAsia="바탕체" w:hAnsi="바탕체" w:hint="eastAsia"/>
        </w:rPr>
        <w:t>202202605 심여민</w:t>
      </w:r>
    </w:p>
    <w:p w14:paraId="79ED9D5B" w14:textId="77777777" w:rsidR="00FA52A8" w:rsidRPr="00F128DB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2BBAB40E" w14:textId="667CFB5E" w:rsidR="00FA52A8" w:rsidRPr="00F128DB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F128DB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F128DB">
        <w:rPr>
          <w:rFonts w:ascii="바탕체" w:eastAsia="바탕체" w:hAnsi="바탕체" w:hint="eastAsia"/>
        </w:rPr>
        <w:t>지도교수:</w:t>
      </w:r>
      <w:r w:rsidRPr="00F128DB">
        <w:rPr>
          <w:rFonts w:ascii="바탕체" w:eastAsia="바탕체" w:hAnsi="바탕체"/>
        </w:rPr>
        <w:t xml:space="preserve"> </w:t>
      </w:r>
      <w:r w:rsidR="00CC7D70">
        <w:rPr>
          <w:rFonts w:ascii="바탕체" w:eastAsia="바탕체" w:hAnsi="바탕체" w:hint="eastAsia"/>
        </w:rPr>
        <w:t>원유재</w:t>
      </w:r>
      <w:r w:rsidR="00F672CC">
        <w:rPr>
          <w:rFonts w:ascii="바탕체" w:eastAsia="바탕체" w:hAnsi="바탕체" w:hint="eastAsia"/>
        </w:rPr>
        <w:t xml:space="preserve"> </w:t>
      </w:r>
      <w:r w:rsidRPr="00F128DB">
        <w:rPr>
          <w:rFonts w:ascii="바탕체" w:eastAsia="바탕체" w:hAnsi="바탕체" w:hint="eastAsia"/>
        </w:rPr>
        <w:t>교수님</w:t>
      </w:r>
      <w:r w:rsidR="00995866" w:rsidRPr="00F128DB">
        <w:rPr>
          <w:rFonts w:ascii="바탕체" w:eastAsia="바탕체" w:hAnsi="바탕체" w:hint="eastAsia"/>
        </w:rPr>
        <w:t xml:space="preserve"> </w:t>
      </w:r>
      <w:r w:rsidR="00995866" w:rsidRPr="00F128DB">
        <w:rPr>
          <w:rFonts w:ascii="바탕체" w:eastAsia="바탕체" w:hAnsi="바탕체"/>
        </w:rPr>
        <w:t>(</w:t>
      </w:r>
      <w:r w:rsidR="00995866" w:rsidRPr="00F128DB">
        <w:rPr>
          <w:rFonts w:ascii="바탕체" w:eastAsia="바탕체" w:hAnsi="바탕체" w:hint="eastAsia"/>
        </w:rPr>
        <w:t>서명)</w:t>
      </w:r>
    </w:p>
    <w:p w14:paraId="349A4AA3" w14:textId="77777777" w:rsidR="00032A93" w:rsidRPr="00F128DB" w:rsidRDefault="00F106F6">
      <w:pPr>
        <w:pStyle w:val="ab"/>
        <w:spacing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r w:rsidR="00032A93" w:rsidRPr="00F128DB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19"/>
        <w:gridCol w:w="4174"/>
        <w:gridCol w:w="2262"/>
      </w:tblGrid>
      <w:tr w:rsidR="00032A93" w:rsidRPr="00F128DB" w14:paraId="48A79DC2" w14:textId="77777777" w:rsidTr="00E12C1A">
        <w:tc>
          <w:tcPr>
            <w:tcW w:w="639" w:type="dxa"/>
            <w:shd w:val="clear" w:color="auto" w:fill="B3B3B3"/>
          </w:tcPr>
          <w:p w14:paraId="1E2E28FB" w14:textId="77777777" w:rsidR="00032A93" w:rsidRPr="00F128DB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19" w:type="dxa"/>
            <w:shd w:val="clear" w:color="auto" w:fill="B3B3B3"/>
          </w:tcPr>
          <w:p w14:paraId="6BE6EFE2" w14:textId="77777777" w:rsidR="00032A93" w:rsidRPr="00F128DB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4174" w:type="dxa"/>
            <w:shd w:val="clear" w:color="auto" w:fill="B3B3B3"/>
          </w:tcPr>
          <w:p w14:paraId="158DB4FA" w14:textId="77777777" w:rsidR="00032A93" w:rsidRPr="00F128DB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2262" w:type="dxa"/>
            <w:shd w:val="clear" w:color="auto" w:fill="B3B3B3"/>
          </w:tcPr>
          <w:p w14:paraId="7864A8AB" w14:textId="77777777" w:rsidR="00032A93" w:rsidRPr="00F128DB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F128DB" w14:paraId="5B46E409" w14:textId="77777777" w:rsidTr="00E12C1A">
        <w:tc>
          <w:tcPr>
            <w:tcW w:w="639" w:type="dxa"/>
          </w:tcPr>
          <w:p w14:paraId="615BFC0F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F128DB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19" w:type="dxa"/>
          </w:tcPr>
          <w:p w14:paraId="20E1AA76" w14:textId="11C3FE92" w:rsidR="00032A93" w:rsidRPr="00F128DB" w:rsidRDefault="00995866">
            <w:pPr>
              <w:rPr>
                <w:rFonts w:ascii="바탕체" w:eastAsia="바탕체" w:hAnsi="바탕체"/>
                <w:spacing w:val="-20"/>
              </w:rPr>
            </w:pPr>
            <w:r w:rsidRPr="00F128DB">
              <w:rPr>
                <w:rFonts w:ascii="바탕체" w:eastAsia="바탕체" w:hAnsi="바탕체" w:hint="eastAsia"/>
                <w:spacing w:val="-20"/>
              </w:rPr>
              <w:t>20</w:t>
            </w:r>
            <w:r w:rsidRPr="00F128DB">
              <w:rPr>
                <w:rFonts w:ascii="바탕체" w:eastAsia="바탕체" w:hAnsi="바탕체"/>
                <w:spacing w:val="-20"/>
              </w:rPr>
              <w:t>2</w:t>
            </w:r>
            <w:r w:rsidR="00CC7D70">
              <w:rPr>
                <w:rFonts w:ascii="바탕체" w:eastAsia="바탕체" w:hAnsi="바탕체" w:hint="eastAsia"/>
                <w:spacing w:val="-20"/>
              </w:rPr>
              <w:t>5</w:t>
            </w:r>
            <w:r w:rsidRPr="00F128DB">
              <w:rPr>
                <w:rFonts w:ascii="바탕체" w:eastAsia="바탕체" w:hAnsi="바탕체" w:hint="eastAsia"/>
                <w:spacing w:val="-20"/>
              </w:rPr>
              <w:t>/0</w:t>
            </w:r>
            <w:r w:rsidRPr="00F128DB">
              <w:rPr>
                <w:rFonts w:ascii="바탕체" w:eastAsia="바탕체" w:hAnsi="바탕체"/>
                <w:spacing w:val="-20"/>
              </w:rPr>
              <w:t>3</w:t>
            </w:r>
            <w:r w:rsidR="001156B5" w:rsidRPr="00F128DB">
              <w:rPr>
                <w:rFonts w:ascii="바탕체" w:eastAsia="바탕체" w:hAnsi="바탕체" w:hint="eastAsia"/>
                <w:spacing w:val="-20"/>
              </w:rPr>
              <w:t>/</w:t>
            </w:r>
            <w:r w:rsidR="00CC7D70">
              <w:rPr>
                <w:rFonts w:ascii="바탕체" w:eastAsia="바탕체" w:hAnsi="바탕체" w:hint="eastAsia"/>
                <w:spacing w:val="-20"/>
              </w:rPr>
              <w:t>19</w:t>
            </w:r>
          </w:p>
        </w:tc>
        <w:tc>
          <w:tcPr>
            <w:tcW w:w="4174" w:type="dxa"/>
          </w:tcPr>
          <w:p w14:paraId="0C5530A2" w14:textId="484774A3" w:rsidR="00032A93" w:rsidRPr="00F128DB" w:rsidRDefault="00E12C1A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1, 2</w:t>
            </w:r>
          </w:p>
        </w:tc>
        <w:tc>
          <w:tcPr>
            <w:tcW w:w="2262" w:type="dxa"/>
          </w:tcPr>
          <w:p w14:paraId="3B37806F" w14:textId="40CE3D8D" w:rsidR="00032A93" w:rsidRPr="00F128DB" w:rsidRDefault="00E12C1A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김경민, 김은수, 심여민</w:t>
            </w:r>
          </w:p>
        </w:tc>
      </w:tr>
      <w:tr w:rsidR="00032A93" w:rsidRPr="00F128DB" w14:paraId="7D2E1803" w14:textId="77777777" w:rsidTr="00E12C1A">
        <w:tc>
          <w:tcPr>
            <w:tcW w:w="639" w:type="dxa"/>
          </w:tcPr>
          <w:p w14:paraId="49A71293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19" w:type="dxa"/>
          </w:tcPr>
          <w:p w14:paraId="29805B0F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4174" w:type="dxa"/>
          </w:tcPr>
          <w:p w14:paraId="3C321721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2262" w:type="dxa"/>
          </w:tcPr>
          <w:p w14:paraId="68AE2E2B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F128DB" w14:paraId="10095C2F" w14:textId="77777777" w:rsidTr="00E12C1A">
        <w:tc>
          <w:tcPr>
            <w:tcW w:w="639" w:type="dxa"/>
          </w:tcPr>
          <w:p w14:paraId="6C5C169C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19" w:type="dxa"/>
          </w:tcPr>
          <w:p w14:paraId="23DC51B0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4174" w:type="dxa"/>
          </w:tcPr>
          <w:p w14:paraId="56369FE2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2262" w:type="dxa"/>
          </w:tcPr>
          <w:p w14:paraId="08A07DDE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F128DB" w14:paraId="12C136D0" w14:textId="77777777" w:rsidTr="00E12C1A">
        <w:tc>
          <w:tcPr>
            <w:tcW w:w="639" w:type="dxa"/>
          </w:tcPr>
          <w:p w14:paraId="522222D5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19" w:type="dxa"/>
          </w:tcPr>
          <w:p w14:paraId="029F2238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4174" w:type="dxa"/>
          </w:tcPr>
          <w:p w14:paraId="2DF073D8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2262" w:type="dxa"/>
          </w:tcPr>
          <w:p w14:paraId="7C98F378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1960728D" w14:textId="77777777" w:rsidR="00032A93" w:rsidRPr="00F128DB" w:rsidRDefault="00032A93">
      <w:pPr>
        <w:rPr>
          <w:rFonts w:ascii="바탕체" w:eastAsia="바탕체" w:hAnsi="바탕체"/>
          <w:spacing w:val="-20"/>
        </w:rPr>
      </w:pPr>
    </w:p>
    <w:p w14:paraId="24174C6A" w14:textId="77777777" w:rsidR="00032A93" w:rsidRPr="00F128DB" w:rsidRDefault="00032A93">
      <w:pPr>
        <w:pStyle w:val="ab"/>
        <w:spacing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r w:rsidRPr="00F128DB">
        <w:rPr>
          <w:rFonts w:ascii="바탕체" w:eastAsia="바탕체" w:hAnsi="바탕체" w:hint="eastAsia"/>
        </w:rPr>
        <w:lastRenderedPageBreak/>
        <w:t>Table of Contents</w:t>
      </w:r>
    </w:p>
    <w:p w14:paraId="2CDB3309" w14:textId="77777777" w:rsidR="00B63414" w:rsidRPr="00C2211A" w:rsidRDefault="002B5DB2">
      <w:pPr>
        <w:pStyle w:val="11"/>
        <w:ind w:left="200"/>
        <w:rPr>
          <w:rFonts w:ascii="바탕체" w:eastAsia="바탕체" w:hAnsi="바탕체" w:cstheme="minorBidi"/>
          <w:b w:val="0"/>
          <w:bCs w:val="0"/>
          <w:caps w:val="0"/>
          <w:noProof/>
          <w:szCs w:val="22"/>
        </w:rPr>
      </w:pPr>
      <w:r w:rsidRPr="00C2211A">
        <w:rPr>
          <w:rFonts w:ascii="바탕체" w:eastAsia="바탕체" w:hAnsi="바탕체"/>
          <w:b w:val="0"/>
          <w:bCs w:val="0"/>
        </w:rPr>
        <w:fldChar w:fldCharType="begin"/>
      </w:r>
      <w:r w:rsidR="002A79BA" w:rsidRPr="00C2211A">
        <w:rPr>
          <w:rFonts w:ascii="바탕체" w:eastAsia="바탕체" w:hAnsi="바탕체"/>
          <w:b w:val="0"/>
          <w:bCs w:val="0"/>
        </w:rPr>
        <w:instrText xml:space="preserve"> </w:instrText>
      </w:r>
      <w:r w:rsidR="002A79BA" w:rsidRPr="00C2211A">
        <w:rPr>
          <w:rFonts w:ascii="바탕체" w:eastAsia="바탕체" w:hAnsi="바탕체" w:hint="eastAsia"/>
          <w:b w:val="0"/>
          <w:bCs w:val="0"/>
        </w:rPr>
        <w:instrText>TOC \o "1-3" \h \z \u</w:instrText>
      </w:r>
      <w:r w:rsidR="002A79BA" w:rsidRPr="00C2211A">
        <w:rPr>
          <w:rFonts w:ascii="바탕체" w:eastAsia="바탕체" w:hAnsi="바탕체"/>
          <w:b w:val="0"/>
          <w:bCs w:val="0"/>
        </w:rPr>
        <w:instrText xml:space="preserve"> </w:instrText>
      </w:r>
      <w:r w:rsidRPr="00C2211A">
        <w:rPr>
          <w:rFonts w:ascii="바탕체" w:eastAsia="바탕체" w:hAnsi="바탕체"/>
          <w:b w:val="0"/>
          <w:bCs w:val="0"/>
        </w:rPr>
        <w:fldChar w:fldCharType="separate"/>
      </w:r>
      <w:hyperlink w:anchor="_Toc129104632" w:history="1">
        <w:r w:rsidR="00B63414" w:rsidRPr="00C2211A">
          <w:rPr>
            <w:rStyle w:val="af"/>
            <w:rFonts w:ascii="바탕체" w:eastAsia="바탕체" w:hAnsi="바탕체"/>
            <w:b w:val="0"/>
            <w:bCs w:val="0"/>
            <w:noProof/>
          </w:rPr>
          <w:t>1.</w:t>
        </w:r>
        <w:r w:rsidR="00B63414" w:rsidRPr="00C2211A">
          <w:rPr>
            <w:rFonts w:ascii="바탕체" w:eastAsia="바탕체" w:hAnsi="바탕체" w:cstheme="minorBidi"/>
            <w:b w:val="0"/>
            <w:bCs w:val="0"/>
            <w:caps w:val="0"/>
            <w:noProof/>
            <w:szCs w:val="22"/>
          </w:rPr>
          <w:tab/>
        </w:r>
        <w:r w:rsidR="00B63414" w:rsidRPr="00C2211A">
          <w:rPr>
            <w:rStyle w:val="af"/>
            <w:rFonts w:ascii="바탕체" w:eastAsia="바탕체" w:hAnsi="바탕체"/>
            <w:b w:val="0"/>
            <w:bCs w:val="0"/>
            <w:noProof/>
          </w:rPr>
          <w:t>이해당사자(stakeholder)의 문제 이해</w:t>
        </w:r>
        <w:r w:rsidR="00B63414" w:rsidRPr="00C2211A">
          <w:rPr>
            <w:rFonts w:ascii="바탕체" w:eastAsia="바탕체" w:hAnsi="바탕체"/>
            <w:b w:val="0"/>
            <w:bCs w:val="0"/>
            <w:noProof/>
            <w:webHidden/>
          </w:rPr>
          <w:tab/>
        </w:r>
        <w:r w:rsidR="00B63414" w:rsidRPr="00C2211A">
          <w:rPr>
            <w:rFonts w:ascii="바탕체" w:eastAsia="바탕체" w:hAnsi="바탕체"/>
            <w:b w:val="0"/>
            <w:bCs w:val="0"/>
            <w:noProof/>
            <w:webHidden/>
          </w:rPr>
          <w:fldChar w:fldCharType="begin"/>
        </w:r>
        <w:r w:rsidR="00B63414" w:rsidRPr="00C2211A">
          <w:rPr>
            <w:rFonts w:ascii="바탕체" w:eastAsia="바탕체" w:hAnsi="바탕체"/>
            <w:b w:val="0"/>
            <w:bCs w:val="0"/>
            <w:noProof/>
            <w:webHidden/>
          </w:rPr>
          <w:instrText xml:space="preserve"> PAGEREF _Toc129104632 \h </w:instrText>
        </w:r>
        <w:r w:rsidR="00B63414" w:rsidRPr="00C2211A">
          <w:rPr>
            <w:rFonts w:ascii="바탕체" w:eastAsia="바탕체" w:hAnsi="바탕체"/>
            <w:b w:val="0"/>
            <w:bCs w:val="0"/>
            <w:noProof/>
            <w:webHidden/>
          </w:rPr>
        </w:r>
        <w:r w:rsidR="00B63414" w:rsidRPr="00C2211A">
          <w:rPr>
            <w:rFonts w:ascii="바탕체" w:eastAsia="바탕체" w:hAnsi="바탕체"/>
            <w:b w:val="0"/>
            <w:bCs w:val="0"/>
            <w:noProof/>
            <w:webHidden/>
          </w:rPr>
          <w:fldChar w:fldCharType="separate"/>
        </w:r>
        <w:r w:rsidR="00B63414" w:rsidRPr="00C2211A">
          <w:rPr>
            <w:rFonts w:ascii="바탕체" w:eastAsia="바탕체" w:hAnsi="바탕체"/>
            <w:b w:val="0"/>
            <w:bCs w:val="0"/>
            <w:noProof/>
            <w:webHidden/>
          </w:rPr>
          <w:t>5</w:t>
        </w:r>
        <w:r w:rsidR="00B63414" w:rsidRPr="00C2211A">
          <w:rPr>
            <w:rFonts w:ascii="바탕체" w:eastAsia="바탕체" w:hAnsi="바탕체"/>
            <w:b w:val="0"/>
            <w:bCs w:val="0"/>
            <w:noProof/>
            <w:webHidden/>
          </w:rPr>
          <w:fldChar w:fldCharType="end"/>
        </w:r>
      </w:hyperlink>
    </w:p>
    <w:p w14:paraId="7041A068" w14:textId="77777777" w:rsidR="00B63414" w:rsidRPr="00C2211A" w:rsidRDefault="00B63414">
      <w:pPr>
        <w:pStyle w:val="11"/>
        <w:ind w:left="200"/>
        <w:rPr>
          <w:rFonts w:ascii="바탕체" w:eastAsia="바탕체" w:hAnsi="바탕체" w:cstheme="minorBidi"/>
          <w:b w:val="0"/>
          <w:bCs w:val="0"/>
          <w:caps w:val="0"/>
          <w:noProof/>
          <w:szCs w:val="22"/>
        </w:rPr>
      </w:pPr>
      <w:hyperlink w:anchor="_Toc129104633" w:history="1">
        <w:r w:rsidRPr="00C2211A">
          <w:rPr>
            <w:rStyle w:val="af"/>
            <w:rFonts w:ascii="바탕체" w:eastAsia="바탕체" w:hAnsi="바탕체"/>
            <w:b w:val="0"/>
            <w:bCs w:val="0"/>
            <w:noProof/>
          </w:rPr>
          <w:t>2.</w:t>
        </w:r>
        <w:r w:rsidRPr="00C2211A">
          <w:rPr>
            <w:rFonts w:ascii="바탕체" w:eastAsia="바탕체" w:hAnsi="바탕체" w:cstheme="minorBidi"/>
            <w:b w:val="0"/>
            <w:bCs w:val="0"/>
            <w:caps w:val="0"/>
            <w:noProof/>
            <w:szCs w:val="22"/>
          </w:rPr>
          <w:tab/>
        </w:r>
        <w:r w:rsidRPr="00C2211A">
          <w:rPr>
            <w:rStyle w:val="af"/>
            <w:rFonts w:ascii="바탕체" w:eastAsia="바탕체" w:hAnsi="바탕체"/>
            <w:b w:val="0"/>
            <w:bCs w:val="0"/>
            <w:noProof/>
          </w:rPr>
          <w:t>AS-IS 파악</w:t>
        </w:r>
        <w:r w:rsidRPr="00C2211A">
          <w:rPr>
            <w:rFonts w:ascii="바탕체" w:eastAsia="바탕체" w:hAnsi="바탕체"/>
            <w:b w:val="0"/>
            <w:bCs w:val="0"/>
            <w:noProof/>
            <w:webHidden/>
          </w:rPr>
          <w:tab/>
        </w:r>
        <w:r w:rsidRPr="00C2211A">
          <w:rPr>
            <w:rFonts w:ascii="바탕체" w:eastAsia="바탕체" w:hAnsi="바탕체"/>
            <w:b w:val="0"/>
            <w:bCs w:val="0"/>
            <w:noProof/>
            <w:webHidden/>
          </w:rPr>
          <w:fldChar w:fldCharType="begin"/>
        </w:r>
        <w:r w:rsidRPr="00C2211A">
          <w:rPr>
            <w:rFonts w:ascii="바탕체" w:eastAsia="바탕체" w:hAnsi="바탕체"/>
            <w:b w:val="0"/>
            <w:bCs w:val="0"/>
            <w:noProof/>
            <w:webHidden/>
          </w:rPr>
          <w:instrText xml:space="preserve"> PAGEREF _Toc129104633 \h </w:instrText>
        </w:r>
        <w:r w:rsidRPr="00C2211A">
          <w:rPr>
            <w:rFonts w:ascii="바탕체" w:eastAsia="바탕체" w:hAnsi="바탕체"/>
            <w:b w:val="0"/>
            <w:bCs w:val="0"/>
            <w:noProof/>
            <w:webHidden/>
          </w:rPr>
        </w:r>
        <w:r w:rsidRPr="00C2211A">
          <w:rPr>
            <w:rFonts w:ascii="바탕체" w:eastAsia="바탕체" w:hAnsi="바탕체"/>
            <w:b w:val="0"/>
            <w:bCs w:val="0"/>
            <w:noProof/>
            <w:webHidden/>
          </w:rPr>
          <w:fldChar w:fldCharType="separate"/>
        </w:r>
        <w:r w:rsidRPr="00C2211A">
          <w:rPr>
            <w:rFonts w:ascii="바탕체" w:eastAsia="바탕체" w:hAnsi="바탕체"/>
            <w:b w:val="0"/>
            <w:bCs w:val="0"/>
            <w:noProof/>
            <w:webHidden/>
          </w:rPr>
          <w:t>6</w:t>
        </w:r>
        <w:r w:rsidRPr="00C2211A">
          <w:rPr>
            <w:rFonts w:ascii="바탕체" w:eastAsia="바탕체" w:hAnsi="바탕체"/>
            <w:b w:val="0"/>
            <w:bCs w:val="0"/>
            <w:noProof/>
            <w:webHidden/>
          </w:rPr>
          <w:fldChar w:fldCharType="end"/>
        </w:r>
      </w:hyperlink>
    </w:p>
    <w:p w14:paraId="20B3A234" w14:textId="77777777" w:rsidR="002A79BA" w:rsidRPr="00C2211A" w:rsidRDefault="002B5DB2" w:rsidP="002A79BA">
      <w:pPr>
        <w:rPr>
          <w:rFonts w:ascii="바탕체" w:eastAsia="바탕체" w:hAnsi="바탕체"/>
        </w:rPr>
      </w:pPr>
      <w:r w:rsidRPr="00C2211A">
        <w:rPr>
          <w:rFonts w:ascii="바탕체" w:eastAsia="바탕체" w:hAnsi="바탕체"/>
        </w:rPr>
        <w:fldChar w:fldCharType="end"/>
      </w:r>
    </w:p>
    <w:p w14:paraId="26627870" w14:textId="77777777" w:rsidR="00032A93" w:rsidRPr="00F128DB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2AB32878" w14:textId="77777777" w:rsidR="00032A93" w:rsidRPr="00F128DB" w:rsidRDefault="00032A93">
      <w:pPr>
        <w:pStyle w:val="ab"/>
        <w:spacing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r w:rsidRPr="00F128DB">
        <w:rPr>
          <w:rFonts w:ascii="바탕체" w:eastAsia="바탕체" w:hAnsi="바탕체" w:hint="eastAsia"/>
        </w:rPr>
        <w:lastRenderedPageBreak/>
        <w:t>List of Figure</w:t>
      </w:r>
    </w:p>
    <w:p w14:paraId="36245DE2" w14:textId="77777777" w:rsidR="002A79BA" w:rsidRPr="009B181D" w:rsidRDefault="002B5DB2" w:rsidP="001A0925">
      <w:pPr>
        <w:rPr>
          <w:rFonts w:ascii="바탕체" w:eastAsia="바탕체" w:hAnsi="바탕체"/>
        </w:rPr>
      </w:pPr>
      <w:r w:rsidRPr="009B181D">
        <w:rPr>
          <w:rFonts w:ascii="바탕체" w:eastAsia="바탕체" w:hAnsi="바탕체"/>
          <w:smallCaps/>
        </w:rPr>
        <w:fldChar w:fldCharType="begin"/>
      </w:r>
      <w:r w:rsidR="002A79BA" w:rsidRPr="009B181D">
        <w:rPr>
          <w:rFonts w:ascii="바탕체" w:eastAsia="바탕체" w:hAnsi="바탕체"/>
        </w:rPr>
        <w:instrText xml:space="preserve"> TOC \h \z \c "그림" </w:instrText>
      </w:r>
      <w:r w:rsidRPr="009B181D">
        <w:rPr>
          <w:rFonts w:ascii="바탕체" w:eastAsia="바탕체" w:hAnsi="바탕체"/>
          <w:smallCaps/>
        </w:rPr>
        <w:fldChar w:fldCharType="separate"/>
      </w:r>
      <w:r w:rsidR="00D47BEA" w:rsidRPr="009B181D">
        <w:rPr>
          <w:rFonts w:ascii="바탕체" w:eastAsia="바탕체" w:hAnsi="바탕체" w:hint="eastAsia"/>
          <w:smallCaps/>
          <w:noProof/>
        </w:rPr>
        <w:t>그림 목차 항목을 찾을 수 없습니다.</w:t>
      </w:r>
      <w:r w:rsidRPr="009B181D">
        <w:rPr>
          <w:rFonts w:ascii="바탕체" w:eastAsia="바탕체" w:hAnsi="바탕체"/>
        </w:rPr>
        <w:fldChar w:fldCharType="end"/>
      </w:r>
    </w:p>
    <w:p w14:paraId="2C327C39" w14:textId="77777777" w:rsidR="00032A93" w:rsidRPr="00F128DB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35DEB29B" w14:textId="38C1073F" w:rsidR="001675EC" w:rsidRPr="00122040" w:rsidRDefault="00032A93" w:rsidP="009B181D">
      <w:pPr>
        <w:pStyle w:val="10"/>
        <w:spacing w:before="540" w:after="360"/>
        <w:rPr>
          <w:rFonts w:ascii="바탕체" w:eastAsia="바탕체" w:hAnsi="바탕체"/>
          <w:b w:val="0"/>
          <w:bCs/>
        </w:rPr>
      </w:pPr>
      <w:r w:rsidRPr="00F128DB">
        <w:rPr>
          <w:rFonts w:ascii="바탕체" w:eastAsia="바탕체" w:hAnsi="바탕체"/>
        </w:rPr>
        <w:br w:type="page"/>
      </w:r>
      <w:bookmarkStart w:id="0" w:name="_Toc129104632"/>
      <w:r w:rsidR="00FF7E46" w:rsidRPr="00F128DB">
        <w:rPr>
          <w:rFonts w:ascii="바탕체" w:eastAsia="바탕체" w:hAnsi="바탕체" w:hint="eastAsia"/>
        </w:rPr>
        <w:lastRenderedPageBreak/>
        <w:t>이해당사자</w:t>
      </w:r>
      <w:r w:rsidR="00FF7E46" w:rsidRPr="00BA71C1">
        <w:rPr>
          <w:rFonts w:ascii="바탕체" w:eastAsia="바탕체" w:hAnsi="바탕체" w:hint="eastAsia"/>
          <w:b w:val="0"/>
          <w:bCs/>
        </w:rPr>
        <w:t>(</w:t>
      </w:r>
      <w:r w:rsidR="00FF7E46" w:rsidRPr="00BA71C1">
        <w:rPr>
          <w:rFonts w:ascii="바탕체" w:eastAsia="바탕체" w:hAnsi="바탕체"/>
          <w:b w:val="0"/>
          <w:bCs/>
        </w:rPr>
        <w:t>stakeholder)</w:t>
      </w:r>
      <w:r w:rsidR="00FF7E46" w:rsidRPr="00BA71C1">
        <w:rPr>
          <w:rFonts w:ascii="바탕체" w:eastAsia="바탕체" w:hAnsi="바탕체" w:hint="eastAsia"/>
          <w:b w:val="0"/>
          <w:bCs/>
        </w:rPr>
        <w:t>의 문제 이해</w:t>
      </w:r>
      <w:bookmarkEnd w:id="0"/>
    </w:p>
    <w:p w14:paraId="696A73E1" w14:textId="77777777" w:rsidR="009B181D" w:rsidRPr="009B181D" w:rsidRDefault="009B181D" w:rsidP="009B181D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696"/>
        <w:gridCol w:w="1697"/>
        <w:gridCol w:w="1697"/>
        <w:gridCol w:w="1703"/>
        <w:gridCol w:w="1701"/>
      </w:tblGrid>
      <w:tr w:rsidR="00FF7E46" w:rsidRPr="00F128DB" w14:paraId="6271D903" w14:textId="77777777" w:rsidTr="003E1688">
        <w:tc>
          <w:tcPr>
            <w:tcW w:w="1696" w:type="dxa"/>
            <w:vMerge w:val="restart"/>
            <w:shd w:val="clear" w:color="auto" w:fill="D9D9D9" w:themeFill="background1" w:themeFillShade="D9"/>
            <w:vAlign w:val="center"/>
          </w:tcPr>
          <w:p w14:paraId="1828A7FD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F128DB">
              <w:rPr>
                <w:rFonts w:ascii="바탕체" w:eastAsia="바탕체" w:hAnsi="바탕체" w:hint="eastAsia"/>
                <w:sz w:val="18"/>
                <w:szCs w:val="18"/>
              </w:rPr>
              <w:t>문제점</w:t>
            </w:r>
          </w:p>
        </w:tc>
        <w:tc>
          <w:tcPr>
            <w:tcW w:w="1697" w:type="dxa"/>
            <w:vMerge w:val="restart"/>
            <w:shd w:val="clear" w:color="auto" w:fill="D9D9D9" w:themeFill="background1" w:themeFillShade="D9"/>
            <w:vAlign w:val="center"/>
          </w:tcPr>
          <w:p w14:paraId="6AC14B88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F128DB">
              <w:rPr>
                <w:rFonts w:ascii="바탕체" w:eastAsia="바탕체" w:hAnsi="바탕체" w:hint="eastAsia"/>
                <w:sz w:val="18"/>
                <w:szCs w:val="18"/>
              </w:rPr>
              <w:t>문제점 파악 방법</w:t>
            </w:r>
          </w:p>
        </w:tc>
        <w:tc>
          <w:tcPr>
            <w:tcW w:w="5101" w:type="dxa"/>
            <w:gridSpan w:val="3"/>
            <w:shd w:val="clear" w:color="auto" w:fill="D9D9D9" w:themeFill="background1" w:themeFillShade="D9"/>
            <w:vAlign w:val="center"/>
          </w:tcPr>
          <w:p w14:paraId="147B8A35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F128DB">
              <w:rPr>
                <w:rFonts w:ascii="바탕체" w:eastAsia="바탕체" w:hAnsi="바탕체" w:hint="eastAsia"/>
                <w:sz w:val="18"/>
                <w:szCs w:val="18"/>
              </w:rPr>
              <w:t>문제 상세 기술</w:t>
            </w:r>
          </w:p>
        </w:tc>
      </w:tr>
      <w:tr w:rsidR="00FF7E46" w:rsidRPr="00F128DB" w14:paraId="4D558632" w14:textId="77777777" w:rsidTr="003E1688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449F260D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697" w:type="dxa"/>
            <w:vMerge/>
            <w:shd w:val="clear" w:color="auto" w:fill="D9D9D9" w:themeFill="background1" w:themeFillShade="D9"/>
            <w:vAlign w:val="center"/>
          </w:tcPr>
          <w:p w14:paraId="28839206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697" w:type="dxa"/>
            <w:shd w:val="clear" w:color="auto" w:fill="D9D9D9" w:themeFill="background1" w:themeFillShade="D9"/>
            <w:vAlign w:val="center"/>
          </w:tcPr>
          <w:p w14:paraId="5A85A6BA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F128DB">
              <w:rPr>
                <w:rFonts w:ascii="바탕체" w:eastAsia="바탕체" w:hAnsi="바탕체" w:hint="eastAsia"/>
                <w:sz w:val="18"/>
                <w:szCs w:val="18"/>
              </w:rPr>
              <w:t>이해당사자</w:t>
            </w:r>
          </w:p>
        </w:tc>
        <w:tc>
          <w:tcPr>
            <w:tcW w:w="1703" w:type="dxa"/>
            <w:shd w:val="clear" w:color="auto" w:fill="D9D9D9" w:themeFill="background1" w:themeFillShade="D9"/>
            <w:vAlign w:val="center"/>
          </w:tcPr>
          <w:p w14:paraId="545A1066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F128DB">
              <w:rPr>
                <w:rFonts w:ascii="바탕체" w:eastAsia="바탕체" w:hAnsi="바탕체" w:hint="eastAsia"/>
                <w:sz w:val="18"/>
                <w:szCs w:val="18"/>
              </w:rPr>
              <w:t>고충/니즈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E34094D" w14:textId="77777777" w:rsidR="00FF7E46" w:rsidRPr="00F128DB" w:rsidRDefault="00FF7E46" w:rsidP="00FF7E46">
            <w:pPr>
              <w:jc w:val="center"/>
              <w:rPr>
                <w:rFonts w:ascii="바탕체" w:eastAsia="바탕체" w:hAnsi="바탕체"/>
                <w:sz w:val="18"/>
                <w:szCs w:val="18"/>
              </w:rPr>
            </w:pPr>
            <w:r w:rsidRPr="00F128DB">
              <w:rPr>
                <w:rFonts w:ascii="바탕체" w:eastAsia="바탕체" w:hAnsi="바탕체" w:hint="eastAsia"/>
                <w:sz w:val="18"/>
                <w:szCs w:val="18"/>
              </w:rPr>
              <w:t>이유</w:t>
            </w:r>
          </w:p>
        </w:tc>
      </w:tr>
      <w:tr w:rsidR="00FF7E46" w:rsidRPr="00F128DB" w14:paraId="26F6BD33" w14:textId="77777777" w:rsidTr="003E1688">
        <w:tc>
          <w:tcPr>
            <w:tcW w:w="1696" w:type="dxa"/>
          </w:tcPr>
          <w:p w14:paraId="3FD2C9EC" w14:textId="77777777" w:rsidR="00FF7E46" w:rsidRDefault="00656924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현재 미세먼지</w:t>
            </w:r>
          </w:p>
          <w:p w14:paraId="1A68F2C7" w14:textId="77777777" w:rsidR="00656924" w:rsidRDefault="00656924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데이터 제공</w:t>
            </w:r>
          </w:p>
          <w:p w14:paraId="1DB572C2" w14:textId="77777777" w:rsidR="00656924" w:rsidRDefault="00656924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방식의 낮은 </w:t>
            </w:r>
          </w:p>
          <w:p w14:paraId="650A00FB" w14:textId="094E58E8" w:rsidR="00656924" w:rsidRPr="00F128DB" w:rsidRDefault="00656924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이해도 문제</w:t>
            </w:r>
          </w:p>
        </w:tc>
        <w:tc>
          <w:tcPr>
            <w:tcW w:w="1697" w:type="dxa"/>
          </w:tcPr>
          <w:p w14:paraId="4BD48EB3" w14:textId="0F33A927" w:rsidR="00FF7E46" w:rsidRPr="00F128DB" w:rsidRDefault="00A60502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설문조사</w:t>
            </w:r>
          </w:p>
        </w:tc>
        <w:tc>
          <w:tcPr>
            <w:tcW w:w="1697" w:type="dxa"/>
          </w:tcPr>
          <w:p w14:paraId="347349FC" w14:textId="72A3B776" w:rsidR="00FF7E46" w:rsidRPr="00F128DB" w:rsidRDefault="00A60502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고객 및 사용자</w:t>
            </w:r>
          </w:p>
        </w:tc>
        <w:tc>
          <w:tcPr>
            <w:tcW w:w="1703" w:type="dxa"/>
          </w:tcPr>
          <w:p w14:paraId="450D5187" w14:textId="77777777" w:rsidR="005626C8" w:rsidRDefault="00D2781D" w:rsidP="005626C8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고충:</w:t>
            </w:r>
            <w:r w:rsidR="005626C8">
              <w:rPr>
                <w:rFonts w:ascii="바탕체" w:eastAsia="바탕체" w:hAnsi="바탕체" w:hint="eastAsia"/>
                <w:sz w:val="18"/>
                <w:szCs w:val="18"/>
              </w:rPr>
              <w:t xml:space="preserve"> 미세먼지 데이터는 </w:t>
            </w:r>
          </w:p>
          <w:p w14:paraId="5A752C62" w14:textId="77777777" w:rsidR="005626C8" w:rsidRDefault="005626C8" w:rsidP="005626C8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69, 100과 같이 숫자로 제공되고 있음 </w:t>
            </w:r>
          </w:p>
          <w:p w14:paraId="5BC497C7" w14:textId="77777777" w:rsidR="005626C8" w:rsidRDefault="005626C8" w:rsidP="005626C8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수치만을 보고 </w:t>
            </w:r>
          </w:p>
          <w:p w14:paraId="2060F2F8" w14:textId="77777777" w:rsidR="005626C8" w:rsidRDefault="005626C8" w:rsidP="005626C8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미세먼지가 </w:t>
            </w:r>
          </w:p>
          <w:p w14:paraId="639FE602" w14:textId="42B1218D" w:rsidR="005626C8" w:rsidRDefault="005626C8" w:rsidP="005626C8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얼마나 심각한지어떤 조치를 </w:t>
            </w:r>
          </w:p>
          <w:p w14:paraId="1C45645A" w14:textId="42D02EE6" w:rsidR="005626C8" w:rsidRPr="005626C8" w:rsidRDefault="005626C8" w:rsidP="005626C8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취해야하는지를 알기 어려움</w:t>
            </w:r>
          </w:p>
          <w:p w14:paraId="2642BCBA" w14:textId="2D27A2BE" w:rsidR="00271FEB" w:rsidRPr="005626C8" w:rsidRDefault="00271FE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  <w:p w14:paraId="4EBB40CB" w14:textId="77777777" w:rsidR="00271FEB" w:rsidRDefault="00271FE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니즈: 직관적인 시각화를 통해 </w:t>
            </w:r>
          </w:p>
          <w:p w14:paraId="342B0B01" w14:textId="77777777" w:rsidR="00271FEB" w:rsidRDefault="00271FE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데이터를 </w:t>
            </w:r>
          </w:p>
          <w:p w14:paraId="45EA2409" w14:textId="4FAF7482" w:rsidR="00271FEB" w:rsidRPr="00F128DB" w:rsidRDefault="00271FE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제공했으면 함</w:t>
            </w:r>
          </w:p>
        </w:tc>
        <w:tc>
          <w:tcPr>
            <w:tcW w:w="1701" w:type="dxa"/>
          </w:tcPr>
          <w:p w14:paraId="7C406594" w14:textId="77777777" w:rsidR="00695553" w:rsidRDefault="00FF76A7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설문 응답자의 50% 이상이 </w:t>
            </w:r>
          </w:p>
          <w:p w14:paraId="22073604" w14:textId="77777777" w:rsidR="00695553" w:rsidRDefault="00FF76A7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미세먼지 수치의 의미를 </w:t>
            </w:r>
            <w:r w:rsidR="00695553">
              <w:rPr>
                <w:rFonts w:ascii="바탕체" w:eastAsia="바탕체" w:hAnsi="바탕체" w:hint="eastAsia"/>
                <w:sz w:val="18"/>
                <w:szCs w:val="18"/>
              </w:rPr>
              <w:t xml:space="preserve">잘 </w:t>
            </w:r>
          </w:p>
          <w:p w14:paraId="33AA81CE" w14:textId="4D85D347" w:rsidR="00695553" w:rsidRDefault="00695553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모른다고 답함</w:t>
            </w:r>
          </w:p>
          <w:p w14:paraId="4229E0B4" w14:textId="77777777" w:rsidR="00695553" w:rsidRDefault="00695553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수치와 단순한 </w:t>
            </w:r>
          </w:p>
          <w:p w14:paraId="5EE99290" w14:textId="77777777" w:rsidR="00695553" w:rsidRDefault="00695553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색깔로 데이터를 제공하는 지금의 서비스들로는 </w:t>
            </w:r>
          </w:p>
          <w:p w14:paraId="4DF7E807" w14:textId="77777777" w:rsidR="002257DA" w:rsidRDefault="00695553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사용자들의</w:t>
            </w:r>
          </w:p>
          <w:p w14:paraId="5844343A" w14:textId="77777777" w:rsidR="002257DA" w:rsidRDefault="00695553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미세먼지 </w:t>
            </w:r>
          </w:p>
          <w:p w14:paraId="17BA9A77" w14:textId="77777777" w:rsidR="002257DA" w:rsidRDefault="00695553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데이터에 대한 </w:t>
            </w:r>
          </w:p>
          <w:p w14:paraId="42753ECB" w14:textId="4B946A30" w:rsidR="0017370A" w:rsidRPr="00F128DB" w:rsidRDefault="00695553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이해도를 높일 수 없음</w:t>
            </w:r>
            <w:r w:rsidR="00530BA1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</w:p>
        </w:tc>
      </w:tr>
      <w:tr w:rsidR="00FF7E46" w:rsidRPr="00F128DB" w14:paraId="7CB4AC3C" w14:textId="77777777" w:rsidTr="003E1688">
        <w:tc>
          <w:tcPr>
            <w:tcW w:w="1696" w:type="dxa"/>
          </w:tcPr>
          <w:p w14:paraId="704183CF" w14:textId="77777777" w:rsidR="00D8503D" w:rsidRDefault="00D8503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 w:rsidRPr="00D8503D">
              <w:rPr>
                <w:rFonts w:ascii="바탕체" w:eastAsia="바탕체" w:hAnsi="바탕체"/>
                <w:sz w:val="18"/>
                <w:szCs w:val="18"/>
              </w:rPr>
              <w:t xml:space="preserve">맞춤형 알림 </w:t>
            </w:r>
          </w:p>
          <w:p w14:paraId="62C523FE" w14:textId="728BDB85" w:rsidR="00FF7E46" w:rsidRPr="00F128DB" w:rsidRDefault="00D8503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 w:rsidRPr="00D8503D">
              <w:rPr>
                <w:rFonts w:ascii="바탕체" w:eastAsia="바탕체" w:hAnsi="바탕체"/>
                <w:sz w:val="18"/>
                <w:szCs w:val="18"/>
              </w:rPr>
              <w:t>서비스 부족</w:t>
            </w:r>
            <w:r w:rsidR="00070220">
              <w:rPr>
                <w:rFonts w:ascii="바탕체" w:eastAsia="바탕체" w:hAnsi="바탕체" w:hint="eastAsia"/>
                <w:sz w:val="18"/>
                <w:szCs w:val="18"/>
              </w:rPr>
              <w:t xml:space="preserve"> 문제</w:t>
            </w:r>
          </w:p>
        </w:tc>
        <w:tc>
          <w:tcPr>
            <w:tcW w:w="1697" w:type="dxa"/>
          </w:tcPr>
          <w:p w14:paraId="4002B8A4" w14:textId="16861D44" w:rsidR="00FF7E46" w:rsidRPr="00F128DB" w:rsidRDefault="00D8503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설문조사</w:t>
            </w:r>
          </w:p>
        </w:tc>
        <w:tc>
          <w:tcPr>
            <w:tcW w:w="1697" w:type="dxa"/>
          </w:tcPr>
          <w:p w14:paraId="43723E99" w14:textId="3FD149EE" w:rsidR="00FF7E46" w:rsidRPr="00F128DB" w:rsidRDefault="00D8503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고객 및 사용자</w:t>
            </w:r>
          </w:p>
        </w:tc>
        <w:tc>
          <w:tcPr>
            <w:tcW w:w="1703" w:type="dxa"/>
          </w:tcPr>
          <w:p w14:paraId="057417D4" w14:textId="55505FDB" w:rsidR="007D7268" w:rsidRDefault="00D8503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고충: </w:t>
            </w:r>
            <w:r w:rsidR="007D7268">
              <w:rPr>
                <w:rFonts w:ascii="바탕체" w:eastAsia="바탕체" w:hAnsi="바탕체" w:hint="eastAsia"/>
                <w:sz w:val="18"/>
                <w:szCs w:val="18"/>
              </w:rPr>
              <w:t xml:space="preserve">미세먼지에 대비하는 행동을 알려주는 </w:t>
            </w:r>
            <w:r w:rsidR="003C7D8D">
              <w:rPr>
                <w:rFonts w:ascii="바탕체" w:eastAsia="바탕체" w:hAnsi="바탕체" w:hint="eastAsia"/>
                <w:sz w:val="18"/>
                <w:szCs w:val="18"/>
              </w:rPr>
              <w:t>맞춤형</w:t>
            </w:r>
          </w:p>
          <w:p w14:paraId="4B5E800C" w14:textId="6FD2CFA0" w:rsidR="00FF7E46" w:rsidRDefault="007D726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서비스가 부족함</w:t>
            </w:r>
          </w:p>
          <w:p w14:paraId="10DC6040" w14:textId="77777777" w:rsidR="007D7268" w:rsidRDefault="007D726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  <w:p w14:paraId="57BFEB6A" w14:textId="77777777" w:rsidR="003C7D8D" w:rsidRDefault="007D726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니즈: 미세먼지 수치별로</w:t>
            </w:r>
            <w:r w:rsidR="003C7D8D">
              <w:rPr>
                <w:rFonts w:ascii="바탕체" w:eastAsia="바탕체" w:hAnsi="바탕체" w:hint="eastAsia"/>
                <w:sz w:val="18"/>
                <w:szCs w:val="18"/>
              </w:rPr>
              <w:t xml:space="preserve"> 보다 </w:t>
            </w:r>
          </w:p>
          <w:p w14:paraId="51B95A3F" w14:textId="77777777" w:rsidR="003C7D8D" w:rsidRDefault="003C7D8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세분화된</w:t>
            </w:r>
            <w:r w:rsidR="007D7268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행동 </w:t>
            </w:r>
          </w:p>
          <w:p w14:paraId="6C4DB9AD" w14:textId="77777777" w:rsidR="003C7D8D" w:rsidRDefault="003C7D8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방안과 같은 </w:t>
            </w:r>
          </w:p>
          <w:p w14:paraId="7D53E9F9" w14:textId="4EC81155" w:rsidR="007D7268" w:rsidRDefault="007D726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맞춤형 알림을 </w:t>
            </w:r>
          </w:p>
          <w:p w14:paraId="10D85751" w14:textId="5C427A1F" w:rsidR="007D7268" w:rsidRPr="00F128DB" w:rsidRDefault="007D726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제공했으면 함</w:t>
            </w:r>
          </w:p>
        </w:tc>
        <w:tc>
          <w:tcPr>
            <w:tcW w:w="1701" w:type="dxa"/>
          </w:tcPr>
          <w:p w14:paraId="537DACA6" w14:textId="57C273AA" w:rsidR="0087580E" w:rsidRDefault="002E2325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현재 사용자들은 </w:t>
            </w:r>
            <w:r w:rsidR="009D192B">
              <w:rPr>
                <w:rFonts w:ascii="바탕체" w:eastAsia="바탕체" w:hAnsi="바탕체" w:hint="eastAsia"/>
                <w:sz w:val="18"/>
                <w:szCs w:val="18"/>
              </w:rPr>
              <w:t>환경부</w:t>
            </w:r>
            <w:r w:rsidR="003A0FF8">
              <w:rPr>
                <w:rFonts w:ascii="바탕체" w:eastAsia="바탕체" w:hAnsi="바탕체" w:hint="eastAsia"/>
                <w:sz w:val="18"/>
                <w:szCs w:val="18"/>
              </w:rPr>
              <w:t>,</w:t>
            </w:r>
            <w:r w:rsidR="009D192B">
              <w:rPr>
                <w:rFonts w:ascii="바탕체" w:eastAsia="바탕체" w:hAnsi="바탕체" w:hint="eastAsia"/>
                <w:sz w:val="18"/>
                <w:szCs w:val="18"/>
              </w:rPr>
              <w:t xml:space="preserve"> 기상청이 제공하는 </w:t>
            </w:r>
            <w:r w:rsidR="009D192B" w:rsidRPr="009D192B">
              <w:rPr>
                <w:rFonts w:ascii="바탕체" w:eastAsia="바탕체" w:hAnsi="바탕체"/>
                <w:sz w:val="18"/>
                <w:szCs w:val="18"/>
              </w:rPr>
              <w:t>경고</w:t>
            </w:r>
            <w:r w:rsidR="009D192B">
              <w:rPr>
                <w:rFonts w:ascii="바탕체" w:eastAsia="바탕체" w:hAnsi="바탕체" w:hint="eastAsia"/>
                <w:sz w:val="18"/>
                <w:szCs w:val="18"/>
              </w:rPr>
              <w:t xml:space="preserve">를 </w:t>
            </w:r>
          </w:p>
          <w:p w14:paraId="6EE778DC" w14:textId="77777777" w:rsidR="003A0FF8" w:rsidRDefault="009D192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통해 미세먼지 </w:t>
            </w:r>
          </w:p>
          <w:p w14:paraId="5DD7E61C" w14:textId="41147141" w:rsidR="00EC6EEE" w:rsidRDefault="009D192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관련 대응 방안을 제공받고 있음</w:t>
            </w:r>
          </w:p>
          <w:p w14:paraId="085BF571" w14:textId="77777777" w:rsidR="003A0FF8" w:rsidRDefault="0062606E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이는 전국, 광역 단위의 넓은 범위 대상 알림이기</w:t>
            </w:r>
            <w:r w:rsidR="003A0FF8">
              <w:rPr>
                <w:rFonts w:ascii="바탕체" w:eastAsia="바탕체" w:hAnsi="바탕체" w:hint="eastAsia"/>
                <w:sz w:val="18"/>
                <w:szCs w:val="18"/>
              </w:rPr>
              <w:t>에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사용자별로 </w:t>
            </w:r>
          </w:p>
          <w:p w14:paraId="19CEA62D" w14:textId="77777777" w:rsidR="003A0FF8" w:rsidRDefault="0062606E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일치하지 않는 </w:t>
            </w:r>
          </w:p>
          <w:p w14:paraId="01FBF163" w14:textId="77777777" w:rsidR="0062606E" w:rsidRDefault="0062606E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경우</w:t>
            </w:r>
            <w:r w:rsidR="003A0FF8">
              <w:rPr>
                <w:rFonts w:ascii="바탕체" w:eastAsia="바탕체" w:hAnsi="바탕체" w:hint="eastAsia"/>
                <w:sz w:val="18"/>
                <w:szCs w:val="18"/>
              </w:rPr>
              <w:t>가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존재</w:t>
            </w:r>
          </w:p>
          <w:p w14:paraId="3DBB51D5" w14:textId="77777777" w:rsidR="003C7D8D" w:rsidRDefault="003A0FF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보다 세분화된 </w:t>
            </w:r>
          </w:p>
          <w:p w14:paraId="507F2B23" w14:textId="77777777" w:rsidR="003C7D8D" w:rsidRDefault="003A0FF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정보 제공으로 </w:t>
            </w:r>
          </w:p>
          <w:p w14:paraId="4D2A0541" w14:textId="77777777" w:rsidR="003C7D8D" w:rsidRDefault="003A0FF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lastRenderedPageBreak/>
              <w:t xml:space="preserve">사용자에게 </w:t>
            </w:r>
          </w:p>
          <w:p w14:paraId="267418E5" w14:textId="77777777" w:rsidR="003C7D8D" w:rsidRDefault="003C7D8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적합한 알림 </w:t>
            </w:r>
          </w:p>
          <w:p w14:paraId="569A68D6" w14:textId="60187CAE" w:rsidR="003A0FF8" w:rsidRPr="003A0FF8" w:rsidRDefault="003C7D8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서비스가 필요함</w:t>
            </w:r>
          </w:p>
        </w:tc>
      </w:tr>
      <w:tr w:rsidR="00FF7E46" w:rsidRPr="00F128DB" w14:paraId="15D912AA" w14:textId="77777777" w:rsidTr="003E1688">
        <w:tc>
          <w:tcPr>
            <w:tcW w:w="1696" w:type="dxa"/>
          </w:tcPr>
          <w:p w14:paraId="3A40797A" w14:textId="49A2C830" w:rsidR="00FF7E46" w:rsidRPr="00F128DB" w:rsidRDefault="00070220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 w:rsidRPr="00070220">
              <w:rPr>
                <w:rFonts w:ascii="바탕체" w:eastAsia="바탕체" w:hAnsi="바탕체"/>
                <w:sz w:val="18"/>
                <w:szCs w:val="18"/>
              </w:rPr>
              <w:lastRenderedPageBreak/>
              <w:t>지역별 세부 정보 부족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문제</w:t>
            </w:r>
          </w:p>
        </w:tc>
        <w:tc>
          <w:tcPr>
            <w:tcW w:w="1697" w:type="dxa"/>
          </w:tcPr>
          <w:p w14:paraId="56810493" w14:textId="69FC9015" w:rsidR="00FF7E46" w:rsidRPr="00F128DB" w:rsidRDefault="00070220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설문조사</w:t>
            </w:r>
          </w:p>
        </w:tc>
        <w:tc>
          <w:tcPr>
            <w:tcW w:w="1697" w:type="dxa"/>
          </w:tcPr>
          <w:p w14:paraId="2E9971A4" w14:textId="0691AEFA" w:rsidR="00FF7E46" w:rsidRPr="00F128DB" w:rsidRDefault="00070220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고객 및 사용자</w:t>
            </w:r>
          </w:p>
        </w:tc>
        <w:tc>
          <w:tcPr>
            <w:tcW w:w="1703" w:type="dxa"/>
          </w:tcPr>
          <w:p w14:paraId="1210923B" w14:textId="506F54A2" w:rsidR="00FD5B0D" w:rsidRDefault="00070220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고충: </w:t>
            </w:r>
            <w:r w:rsidR="001B02EC" w:rsidRPr="001B02EC">
              <w:rPr>
                <w:rFonts w:ascii="바탕체" w:eastAsia="바탕체" w:hAnsi="바탕체"/>
                <w:sz w:val="18"/>
                <w:szCs w:val="18"/>
              </w:rPr>
              <w:t>기존 서비스에서 구 단위 정보도 제공하지만, 접근성이 낮아 사용자들이 이를 활용하지 못</w:t>
            </w:r>
            <w:r w:rsidR="00FD5B0D">
              <w:rPr>
                <w:rFonts w:ascii="바탕체" w:eastAsia="바탕체" w:hAnsi="바탕체" w:hint="eastAsia"/>
                <w:sz w:val="18"/>
                <w:szCs w:val="18"/>
              </w:rPr>
              <w:t>하고, 도와 시 등 큰 단위로만 제공된다고 생각하는 사용자들이 많음.</w:t>
            </w:r>
          </w:p>
          <w:p w14:paraId="01BF2A39" w14:textId="77777777" w:rsidR="00FD5B0D" w:rsidRDefault="00FD5B0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  <w:p w14:paraId="4FA96C2E" w14:textId="5A62359D" w:rsidR="002504F3" w:rsidRPr="00F128DB" w:rsidRDefault="002504F3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니즈: </w:t>
            </w:r>
            <w:r w:rsidR="001A570A" w:rsidRPr="001A570A">
              <w:rPr>
                <w:rFonts w:ascii="바탕체" w:eastAsia="바탕체" w:hAnsi="바탕체"/>
                <w:sz w:val="18"/>
                <w:szCs w:val="18"/>
              </w:rPr>
              <w:t>이미 제공되고 있는 구 단위 미세먼지 정보를 사용자들이 쉽게 찾고 활용할 수 있도록 안내 및 접근성을 개선할 필요가 있음</w:t>
            </w:r>
            <w:r w:rsidR="001A570A">
              <w:rPr>
                <w:rFonts w:ascii="바탕체" w:eastAsia="바탕체" w:hAnsi="바탕체" w:hint="eastAsia"/>
                <w:sz w:val="18"/>
                <w:szCs w:val="18"/>
              </w:rPr>
              <w:t>.</w:t>
            </w:r>
          </w:p>
        </w:tc>
        <w:tc>
          <w:tcPr>
            <w:tcW w:w="1701" w:type="dxa"/>
          </w:tcPr>
          <w:p w14:paraId="257E6F31" w14:textId="027332E3" w:rsidR="00FF7E46" w:rsidRDefault="003E6AB0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지역별 차이를 반영한 정보</w:t>
            </w:r>
            <w:r w:rsidR="00135EA7">
              <w:rPr>
                <w:rFonts w:ascii="바탕체" w:eastAsia="바탕체" w:hAnsi="바탕체" w:hint="eastAsia"/>
                <w:sz w:val="18"/>
                <w:szCs w:val="18"/>
              </w:rPr>
              <w:t xml:space="preserve">를 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통해 사용자들이 제공되는 정보를 본인들의 상황에 맞게 활용할 수 있어야 함</w:t>
            </w:r>
            <w:r w:rsidR="0024481D">
              <w:rPr>
                <w:rFonts w:ascii="바탕체" w:eastAsia="바탕체" w:hAnsi="바탕체" w:hint="eastAsia"/>
                <w:sz w:val="18"/>
                <w:szCs w:val="18"/>
              </w:rPr>
              <w:t>.</w:t>
            </w:r>
          </w:p>
          <w:p w14:paraId="4CEADCC4" w14:textId="77777777" w:rsidR="00135EA7" w:rsidRDefault="00135EA7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개인 맞춤도가 </w:t>
            </w:r>
          </w:p>
          <w:p w14:paraId="2A85AA7B" w14:textId="77777777" w:rsidR="00135EA7" w:rsidRDefault="00135EA7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높아진 정보를 </w:t>
            </w:r>
          </w:p>
          <w:p w14:paraId="7EB729F9" w14:textId="77777777" w:rsidR="00135EA7" w:rsidRDefault="00135EA7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활용하면 정보 </w:t>
            </w:r>
          </w:p>
          <w:p w14:paraId="31A8051E" w14:textId="64E9F70A" w:rsidR="00212E45" w:rsidRPr="00F128DB" w:rsidRDefault="00135EA7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탐색에 소요되던 불필요한 시간을 줄일 수 있음</w:t>
            </w:r>
          </w:p>
        </w:tc>
      </w:tr>
      <w:tr w:rsidR="00FF7E46" w:rsidRPr="00F128DB" w14:paraId="762B7C20" w14:textId="77777777" w:rsidTr="003E1688">
        <w:tc>
          <w:tcPr>
            <w:tcW w:w="1696" w:type="dxa"/>
          </w:tcPr>
          <w:p w14:paraId="40CE8CFA" w14:textId="77777777" w:rsidR="0068409C" w:rsidRDefault="0068409C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 w:rsidRPr="0068409C">
              <w:rPr>
                <w:rFonts w:ascii="바탕체" w:eastAsia="바탕체" w:hAnsi="바탕체"/>
                <w:sz w:val="18"/>
                <w:szCs w:val="18"/>
              </w:rPr>
              <w:t xml:space="preserve">미세먼지 예측 </w:t>
            </w:r>
          </w:p>
          <w:p w14:paraId="43ADB12A" w14:textId="0C41766A" w:rsidR="00FF7E46" w:rsidRPr="00F128DB" w:rsidRDefault="0068409C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 w:rsidRPr="0068409C">
              <w:rPr>
                <w:rFonts w:ascii="바탕체" w:eastAsia="바탕체" w:hAnsi="바탕체"/>
                <w:sz w:val="18"/>
                <w:szCs w:val="18"/>
              </w:rPr>
              <w:t>기능 부족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문제</w:t>
            </w:r>
          </w:p>
        </w:tc>
        <w:tc>
          <w:tcPr>
            <w:tcW w:w="1697" w:type="dxa"/>
          </w:tcPr>
          <w:p w14:paraId="797274F1" w14:textId="0A6156CD" w:rsidR="00FF7E46" w:rsidRPr="00F128DB" w:rsidRDefault="0068409C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설문조사</w:t>
            </w:r>
          </w:p>
        </w:tc>
        <w:tc>
          <w:tcPr>
            <w:tcW w:w="1697" w:type="dxa"/>
          </w:tcPr>
          <w:p w14:paraId="36FD35D7" w14:textId="1EDFD7A0" w:rsidR="00FF7E46" w:rsidRPr="00F128DB" w:rsidRDefault="0068409C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고객 및 사용자</w:t>
            </w:r>
          </w:p>
        </w:tc>
        <w:tc>
          <w:tcPr>
            <w:tcW w:w="1703" w:type="dxa"/>
          </w:tcPr>
          <w:p w14:paraId="4CC971E8" w14:textId="77777777" w:rsidR="0005629D" w:rsidRDefault="0068409C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고충: </w:t>
            </w:r>
            <w:r w:rsidR="00F21DA9">
              <w:rPr>
                <w:rFonts w:ascii="바탕체" w:eastAsia="바탕체" w:hAnsi="바탕체" w:hint="eastAsia"/>
                <w:sz w:val="18"/>
                <w:szCs w:val="18"/>
              </w:rPr>
              <w:t>현재 미세먼지</w:t>
            </w:r>
            <w:r w:rsidR="0005629D">
              <w:rPr>
                <w:rFonts w:ascii="바탕체" w:eastAsia="바탕체" w:hAnsi="바탕체" w:hint="eastAsia"/>
                <w:sz w:val="18"/>
                <w:szCs w:val="18"/>
              </w:rPr>
              <w:t xml:space="preserve"> 데이터 제공 서비스에서는 </w:t>
            </w:r>
          </w:p>
          <w:p w14:paraId="5DDE9C24" w14:textId="77777777" w:rsidR="0005629D" w:rsidRDefault="0005629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예측 데이터에 </w:t>
            </w:r>
          </w:p>
          <w:p w14:paraId="17CDC17A" w14:textId="77777777" w:rsidR="0005629D" w:rsidRDefault="0005629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대한 정보가 </w:t>
            </w:r>
          </w:p>
          <w:p w14:paraId="7DE79395" w14:textId="4018F076" w:rsidR="00713391" w:rsidRDefault="0005629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부족함</w:t>
            </w:r>
          </w:p>
          <w:p w14:paraId="09419714" w14:textId="77777777" w:rsidR="005B69E5" w:rsidRDefault="0005629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대부분이 오늘, 내일의 미세먼지 수치 예상 정도로 이루어져 있고 </w:t>
            </w:r>
          </w:p>
          <w:p w14:paraId="1CBF7528" w14:textId="77777777" w:rsidR="005B69E5" w:rsidRDefault="0005629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보다 자세하고 </w:t>
            </w:r>
          </w:p>
          <w:p w14:paraId="72F2D76A" w14:textId="77777777" w:rsidR="00026D6E" w:rsidRDefault="0005629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정확도 있는 </w:t>
            </w:r>
          </w:p>
          <w:p w14:paraId="2C98AEE8" w14:textId="77777777" w:rsidR="00026D6E" w:rsidRDefault="0005629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시간대별 예측 </w:t>
            </w:r>
          </w:p>
          <w:p w14:paraId="25F19932" w14:textId="693EE309" w:rsidR="0005629D" w:rsidRDefault="0005629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정보가 없음</w:t>
            </w:r>
          </w:p>
          <w:p w14:paraId="31BB407E" w14:textId="77777777" w:rsidR="00713391" w:rsidRDefault="00713391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  <w:p w14:paraId="039F3E8B" w14:textId="77777777" w:rsidR="00026D6E" w:rsidRDefault="00713391" w:rsidP="00713391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니즈: </w:t>
            </w:r>
            <w:r w:rsidR="00F516FB" w:rsidRPr="00F516FB">
              <w:rPr>
                <w:rFonts w:ascii="바탕체" w:eastAsia="바탕체" w:hAnsi="바탕체"/>
                <w:sz w:val="18"/>
                <w:szCs w:val="18"/>
              </w:rPr>
              <w:t>시간별</w:t>
            </w:r>
            <w:r w:rsidR="00F516FB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</w:p>
          <w:p w14:paraId="6883BE77" w14:textId="13C07A4C" w:rsidR="00026D6E" w:rsidRDefault="00F516FB" w:rsidP="00713391">
            <w:pPr>
              <w:rPr>
                <w:rFonts w:ascii="바탕체" w:eastAsia="바탕체" w:hAnsi="바탕체"/>
                <w:sz w:val="18"/>
                <w:szCs w:val="18"/>
              </w:rPr>
            </w:pPr>
            <w:r w:rsidRPr="00F516FB">
              <w:rPr>
                <w:rFonts w:ascii="바탕체" w:eastAsia="바탕체" w:hAnsi="바탕체"/>
                <w:sz w:val="18"/>
                <w:szCs w:val="18"/>
              </w:rPr>
              <w:t>예측</w:t>
            </w:r>
            <w:r w:rsidR="00026D6E">
              <w:rPr>
                <w:rFonts w:ascii="바탕체" w:eastAsia="바탕체" w:hAnsi="바탕체" w:hint="eastAsia"/>
                <w:sz w:val="18"/>
                <w:szCs w:val="18"/>
              </w:rPr>
              <w:t xml:space="preserve"> 정확도를 </w:t>
            </w:r>
          </w:p>
          <w:p w14:paraId="60E838C1" w14:textId="77777777" w:rsidR="0093265E" w:rsidRDefault="00026D6E" w:rsidP="00713391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높이고 미세먼지</w:t>
            </w:r>
            <w:r w:rsidR="00713391" w:rsidRPr="00713391">
              <w:rPr>
                <w:rFonts w:ascii="바탕체" w:eastAsia="바탕체" w:hAnsi="바탕체"/>
                <w:sz w:val="18"/>
                <w:szCs w:val="18"/>
              </w:rPr>
              <w:t xml:space="preserve">지속시간을 </w:t>
            </w:r>
          </w:p>
          <w:p w14:paraId="006C9B98" w14:textId="77777777" w:rsidR="0093265E" w:rsidRDefault="00713391" w:rsidP="00713391">
            <w:pPr>
              <w:rPr>
                <w:rFonts w:ascii="바탕체" w:eastAsia="바탕체" w:hAnsi="바탕체"/>
                <w:sz w:val="18"/>
                <w:szCs w:val="18"/>
              </w:rPr>
            </w:pPr>
            <w:r w:rsidRPr="00713391">
              <w:rPr>
                <w:rFonts w:ascii="바탕체" w:eastAsia="바탕체" w:hAnsi="바탕체"/>
                <w:sz w:val="18"/>
                <w:szCs w:val="18"/>
              </w:rPr>
              <w:t>알려주</w:t>
            </w:r>
            <w:r w:rsidR="00026D6E">
              <w:rPr>
                <w:rFonts w:ascii="바탕체" w:eastAsia="바탕체" w:hAnsi="바탕체" w:hint="eastAsia"/>
                <w:sz w:val="18"/>
                <w:szCs w:val="18"/>
              </w:rPr>
              <w:t xml:space="preserve">기를 </w:t>
            </w:r>
          </w:p>
          <w:p w14:paraId="2B074F59" w14:textId="3C4D07AE" w:rsidR="00713391" w:rsidRPr="00F128DB" w:rsidRDefault="00026D6E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희망함</w:t>
            </w:r>
          </w:p>
        </w:tc>
        <w:tc>
          <w:tcPr>
            <w:tcW w:w="1701" w:type="dxa"/>
          </w:tcPr>
          <w:p w14:paraId="26CFF1DE" w14:textId="77777777" w:rsidR="00FF7E46" w:rsidRDefault="005239D9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lastRenderedPageBreak/>
              <w:t>설문조사 결과</w:t>
            </w:r>
          </w:p>
          <w:p w14:paraId="7C8E84AC" w14:textId="77777777" w:rsidR="00CC325D" w:rsidRDefault="00012B7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17%의 응답자가 해당 문제에 대해 불편함을 겪고 </w:t>
            </w:r>
          </w:p>
          <w:p w14:paraId="664DDCCC" w14:textId="453AD1C6" w:rsidR="005239D9" w:rsidRDefault="00012B76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있다고 응답함</w:t>
            </w:r>
          </w:p>
          <w:p w14:paraId="3A1FF67E" w14:textId="77777777" w:rsidR="00CC325D" w:rsidRDefault="00CC325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예측 기능 문제를 해결하면 기존 </w:t>
            </w:r>
          </w:p>
          <w:p w14:paraId="725CD69C" w14:textId="77777777" w:rsidR="00CC325D" w:rsidRDefault="00CC325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서비스와의 </w:t>
            </w:r>
          </w:p>
          <w:p w14:paraId="5CCC4604" w14:textId="77777777" w:rsidR="00CC325D" w:rsidRDefault="00CC325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차별점을 확보할 뿐만 아니라 </w:t>
            </w:r>
          </w:p>
          <w:p w14:paraId="527BE5CB" w14:textId="6EA220AC" w:rsidR="00012B76" w:rsidRPr="00F128DB" w:rsidRDefault="00CC325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사용자의 건강한 삶에 기여하고자하는 기대 결과를 달성할 수 있음</w:t>
            </w:r>
          </w:p>
        </w:tc>
      </w:tr>
      <w:tr w:rsidR="00FF7E46" w:rsidRPr="00F128DB" w14:paraId="2FEBC26B" w14:textId="77777777" w:rsidTr="003E1688">
        <w:tc>
          <w:tcPr>
            <w:tcW w:w="1696" w:type="dxa"/>
          </w:tcPr>
          <w:p w14:paraId="005F3BE3" w14:textId="77777777" w:rsidR="00642B4B" w:rsidRDefault="00642B4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 w:rsidRPr="00642B4B">
              <w:rPr>
                <w:rFonts w:ascii="바탕체" w:eastAsia="바탕체" w:hAnsi="바탕체"/>
                <w:sz w:val="18"/>
                <w:szCs w:val="18"/>
              </w:rPr>
              <w:t xml:space="preserve">실시간 </w:t>
            </w:r>
          </w:p>
          <w:p w14:paraId="7D45E097" w14:textId="25F34307" w:rsidR="00FF7E46" w:rsidRPr="00A45645" w:rsidRDefault="00642B4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 w:rsidRPr="00642B4B">
              <w:rPr>
                <w:rFonts w:ascii="바탕체" w:eastAsia="바탕체" w:hAnsi="바탕체"/>
                <w:sz w:val="18"/>
                <w:szCs w:val="18"/>
              </w:rPr>
              <w:t>업데이트가 느림</w:t>
            </w:r>
          </w:p>
        </w:tc>
        <w:tc>
          <w:tcPr>
            <w:tcW w:w="1697" w:type="dxa"/>
          </w:tcPr>
          <w:p w14:paraId="7CC6028E" w14:textId="33488640" w:rsidR="00FF7E46" w:rsidRPr="00642B4B" w:rsidRDefault="00642B4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설문조사</w:t>
            </w:r>
          </w:p>
        </w:tc>
        <w:tc>
          <w:tcPr>
            <w:tcW w:w="1697" w:type="dxa"/>
          </w:tcPr>
          <w:p w14:paraId="535CEB9C" w14:textId="0A9023D8" w:rsidR="00FF7E46" w:rsidRPr="00F128DB" w:rsidRDefault="00642B4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고객 및 사용자</w:t>
            </w:r>
          </w:p>
        </w:tc>
        <w:tc>
          <w:tcPr>
            <w:tcW w:w="1703" w:type="dxa"/>
          </w:tcPr>
          <w:p w14:paraId="4237825B" w14:textId="77777777" w:rsidR="00447D81" w:rsidRDefault="005D7805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고충: 현재 </w:t>
            </w:r>
          </w:p>
          <w:p w14:paraId="5A29D730" w14:textId="77777777" w:rsidR="00447D81" w:rsidRDefault="005D7805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서비스들은 갱신 주기가 1시간 </w:t>
            </w:r>
          </w:p>
          <w:p w14:paraId="42004F7C" w14:textId="6690C030" w:rsidR="00FF7E46" w:rsidRDefault="005D7805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혹은 그 이상인 경우가 많음</w:t>
            </w:r>
          </w:p>
          <w:p w14:paraId="066D573D" w14:textId="77777777" w:rsidR="00447D81" w:rsidRDefault="00447D81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이동하면서 </w:t>
            </w:r>
          </w:p>
          <w:p w14:paraId="5F829855" w14:textId="77777777" w:rsidR="00447D81" w:rsidRDefault="00447D81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실시간으로 </w:t>
            </w:r>
          </w:p>
          <w:p w14:paraId="10D7EABE" w14:textId="77777777" w:rsidR="00447D81" w:rsidRDefault="00447D81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변화하는 </w:t>
            </w:r>
          </w:p>
          <w:p w14:paraId="14A400FA" w14:textId="301AD7DC" w:rsidR="00447D81" w:rsidRDefault="00447D81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미세먼지 정보를 반영하지 못함</w:t>
            </w:r>
          </w:p>
          <w:p w14:paraId="470DAC65" w14:textId="77777777" w:rsidR="005D7805" w:rsidRDefault="005D7805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  <w:p w14:paraId="5561A93F" w14:textId="77777777" w:rsidR="00BB55DD" w:rsidRDefault="005D7805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니즈: </w:t>
            </w:r>
            <w:r w:rsidR="00BB55DD">
              <w:rPr>
                <w:rFonts w:ascii="바탕체" w:eastAsia="바탕체" w:hAnsi="바탕체" w:hint="eastAsia"/>
                <w:sz w:val="18"/>
                <w:szCs w:val="18"/>
              </w:rPr>
              <w:t xml:space="preserve">미세먼지 정보 갱신 주기를 조금 더 짧게 </w:t>
            </w:r>
          </w:p>
          <w:p w14:paraId="2EC79A69" w14:textId="2C8715F2" w:rsidR="005D7805" w:rsidRPr="00F128DB" w:rsidRDefault="00BB55DD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설정하길 희망함</w:t>
            </w:r>
          </w:p>
        </w:tc>
        <w:tc>
          <w:tcPr>
            <w:tcW w:w="1701" w:type="dxa"/>
          </w:tcPr>
          <w:p w14:paraId="53AAAB2C" w14:textId="77777777" w:rsidR="0000424F" w:rsidRDefault="0035072C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미세먼지 농도는 빠른 시간 내에 급격하게 </w:t>
            </w:r>
          </w:p>
          <w:p w14:paraId="36820B94" w14:textId="24044A7F" w:rsidR="00FF7E46" w:rsidRDefault="0035072C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변하기도 함</w:t>
            </w:r>
          </w:p>
          <w:p w14:paraId="1E13145B" w14:textId="77777777" w:rsidR="0000424F" w:rsidRDefault="0035072C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소나기로 인해 </w:t>
            </w:r>
          </w:p>
          <w:p w14:paraId="7DE16CA9" w14:textId="77777777" w:rsidR="0000424F" w:rsidRDefault="0035072C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미세먼지 수치가 변하는 경우도 </w:t>
            </w:r>
          </w:p>
          <w:p w14:paraId="7BC8D89B" w14:textId="77777777" w:rsidR="0000424F" w:rsidRDefault="0035072C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있지만 현재의 </w:t>
            </w:r>
          </w:p>
          <w:p w14:paraId="0BED90A5" w14:textId="77777777" w:rsidR="0000424F" w:rsidRDefault="0035072C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갱신 주기로는 </w:t>
            </w:r>
          </w:p>
          <w:p w14:paraId="3A097D64" w14:textId="77777777" w:rsidR="0000424F" w:rsidRDefault="009F05E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한 번의 갱신 </w:t>
            </w:r>
          </w:p>
          <w:p w14:paraId="6D67F281" w14:textId="77777777" w:rsidR="0000424F" w:rsidRDefault="009F05E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이후 다음 갱신 주기가 올 때까지 변화된 상황을 </w:t>
            </w:r>
          </w:p>
          <w:p w14:paraId="582BCDD9" w14:textId="191C4AA2" w:rsidR="0035072C" w:rsidRDefault="009F05E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반영하지 못함</w:t>
            </w:r>
          </w:p>
          <w:p w14:paraId="7220FE9C" w14:textId="77777777" w:rsidR="0000424F" w:rsidRDefault="009F05EB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빠른 업데이트가 가능해진다면 </w:t>
            </w:r>
          </w:p>
          <w:p w14:paraId="56CAD46E" w14:textId="77777777" w:rsidR="0000424F" w:rsidRDefault="0000424F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사용자는 보다 </w:t>
            </w:r>
          </w:p>
          <w:p w14:paraId="5F6F5C8E" w14:textId="77777777" w:rsidR="0000424F" w:rsidRDefault="0000424F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신뢰성 있는 </w:t>
            </w:r>
          </w:p>
          <w:p w14:paraId="3A7B86B6" w14:textId="3E445B4D" w:rsidR="009F05EB" w:rsidRPr="00F128DB" w:rsidRDefault="0000424F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정보를 활용할 수 있음</w:t>
            </w:r>
          </w:p>
        </w:tc>
      </w:tr>
      <w:tr w:rsidR="00FF7E46" w:rsidRPr="00F128DB" w14:paraId="616F99D1" w14:textId="77777777" w:rsidTr="003E1688">
        <w:tc>
          <w:tcPr>
            <w:tcW w:w="1696" w:type="dxa"/>
          </w:tcPr>
          <w:p w14:paraId="028E5599" w14:textId="1C192622" w:rsidR="00FF7E46" w:rsidRPr="00A45645" w:rsidRDefault="00082E74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 w:rsidRPr="00082E74">
              <w:rPr>
                <w:rFonts w:ascii="바탕체" w:eastAsia="바탕체" w:hAnsi="바탕체"/>
                <w:sz w:val="18"/>
                <w:szCs w:val="18"/>
              </w:rPr>
              <w:t>정보가 너무 많아 이해하기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어려움</w:t>
            </w:r>
          </w:p>
        </w:tc>
        <w:tc>
          <w:tcPr>
            <w:tcW w:w="1697" w:type="dxa"/>
          </w:tcPr>
          <w:p w14:paraId="29767014" w14:textId="30C6F2BF" w:rsidR="00FF7E46" w:rsidRPr="00F128DB" w:rsidRDefault="00082E74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설문조사</w:t>
            </w:r>
          </w:p>
        </w:tc>
        <w:tc>
          <w:tcPr>
            <w:tcW w:w="1697" w:type="dxa"/>
          </w:tcPr>
          <w:p w14:paraId="3FB66A29" w14:textId="48BDDB0A" w:rsidR="00FF7E46" w:rsidRPr="00F128DB" w:rsidRDefault="00082E74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고객 및 사용자</w:t>
            </w:r>
          </w:p>
        </w:tc>
        <w:tc>
          <w:tcPr>
            <w:tcW w:w="1703" w:type="dxa"/>
          </w:tcPr>
          <w:p w14:paraId="2E313C8A" w14:textId="77777777" w:rsidR="00E936A9" w:rsidRDefault="00935C3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고충: </w:t>
            </w:r>
            <w:r w:rsidR="006F2C90">
              <w:rPr>
                <w:rFonts w:ascii="바탕체" w:eastAsia="바탕체" w:hAnsi="바탕체" w:hint="eastAsia"/>
                <w:sz w:val="18"/>
                <w:szCs w:val="18"/>
              </w:rPr>
              <w:t xml:space="preserve">현재 </w:t>
            </w:r>
          </w:p>
          <w:p w14:paraId="4F088F8A" w14:textId="77777777" w:rsidR="00E936A9" w:rsidRDefault="006F2C90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서비스는 </w:t>
            </w:r>
          </w:p>
          <w:p w14:paraId="1B142F65" w14:textId="77777777" w:rsidR="00E936A9" w:rsidRDefault="006F2C90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미세먼지 수치뿐 아니라 오존, </w:t>
            </w:r>
          </w:p>
          <w:p w14:paraId="516BAB53" w14:textId="77777777" w:rsidR="00E936A9" w:rsidRDefault="006F2C90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이산화탄소의 </w:t>
            </w:r>
          </w:p>
          <w:p w14:paraId="356519E9" w14:textId="77777777" w:rsidR="00E936A9" w:rsidRDefault="006F2C90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수치까지 함께 </w:t>
            </w:r>
          </w:p>
          <w:p w14:paraId="45F541CA" w14:textId="2A987249" w:rsidR="00FF7E46" w:rsidRDefault="006F2C90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제공하기도 함</w:t>
            </w:r>
          </w:p>
          <w:p w14:paraId="477E91B4" w14:textId="77777777" w:rsidR="00E936A9" w:rsidRDefault="00C616D9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사용자</w:t>
            </w:r>
            <w:r w:rsidR="00E936A9">
              <w:rPr>
                <w:rFonts w:ascii="바탕체" w:eastAsia="바탕체" w:hAnsi="바탕체" w:hint="eastAsia"/>
                <w:sz w:val="18"/>
                <w:szCs w:val="18"/>
              </w:rPr>
              <w:t xml:space="preserve">가 얻고 </w:t>
            </w:r>
          </w:p>
          <w:p w14:paraId="25BC2F8E" w14:textId="77777777" w:rsidR="00E936A9" w:rsidRDefault="00E936A9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싶어하는 </w:t>
            </w:r>
          </w:p>
          <w:p w14:paraId="14A4C088" w14:textId="77777777" w:rsidR="001B385E" w:rsidRDefault="00E936A9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lastRenderedPageBreak/>
              <w:t xml:space="preserve">정보들이 너무 </w:t>
            </w:r>
          </w:p>
          <w:p w14:paraId="77C6E271" w14:textId="77777777" w:rsidR="001B385E" w:rsidRDefault="00E936A9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많은 정보와 함께 제공됨에 따라 </w:t>
            </w:r>
          </w:p>
          <w:p w14:paraId="621BEF42" w14:textId="77777777" w:rsidR="00C616D9" w:rsidRDefault="00E936A9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오히려 가독성이 떨어지고 혼란을 가중시킴</w:t>
            </w:r>
          </w:p>
          <w:p w14:paraId="4DD27196" w14:textId="77777777" w:rsidR="001B385E" w:rsidRDefault="001B385E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</w:p>
          <w:p w14:paraId="6FE0390A" w14:textId="77777777" w:rsidR="001B385E" w:rsidRDefault="001B385E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니즈: 미세먼지 수치, 대처 </w:t>
            </w:r>
          </w:p>
          <w:p w14:paraId="7D75929C" w14:textId="77777777" w:rsidR="001B385E" w:rsidRDefault="001B385E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행동과 같이 </w:t>
            </w:r>
          </w:p>
          <w:p w14:paraId="1657EC3C" w14:textId="77777777" w:rsidR="001B385E" w:rsidRDefault="001B385E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필요한 정보들이 직관적으로 </w:t>
            </w:r>
          </w:p>
          <w:p w14:paraId="54138EE5" w14:textId="2286542C" w:rsidR="001B385E" w:rsidRPr="00F128DB" w:rsidRDefault="001B385E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표시되는 간결한 서비스를 희망함</w:t>
            </w:r>
          </w:p>
        </w:tc>
        <w:tc>
          <w:tcPr>
            <w:tcW w:w="1701" w:type="dxa"/>
          </w:tcPr>
          <w:p w14:paraId="7243833D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lastRenderedPageBreak/>
              <w:t>데이터를</w:t>
            </w:r>
          </w:p>
          <w:p w14:paraId="0484CF93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제공하는 방식이 텍스트, 표 </w:t>
            </w:r>
          </w:p>
          <w:p w14:paraId="495326BA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위주인 상황에서 사용자는 </w:t>
            </w:r>
          </w:p>
          <w:p w14:paraId="528F6602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데이터를 </w:t>
            </w:r>
          </w:p>
          <w:p w14:paraId="2D21F3F8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이해하는 </w:t>
            </w:r>
          </w:p>
          <w:p w14:paraId="35D6C4C1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것만으로도 </w:t>
            </w:r>
          </w:p>
          <w:p w14:paraId="1377DC42" w14:textId="0A994AC9" w:rsidR="00FF7E46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피로도를 느낌</w:t>
            </w:r>
          </w:p>
          <w:p w14:paraId="3E1AC9DD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lastRenderedPageBreak/>
              <w:t xml:space="preserve">여기서 불필요한 정보까지 함께 </w:t>
            </w:r>
          </w:p>
          <w:p w14:paraId="4CF35274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제공하여 </w:t>
            </w:r>
          </w:p>
          <w:p w14:paraId="2F03BA2B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사용자가 필요한 정보 탐색에 </w:t>
            </w:r>
          </w:p>
          <w:p w14:paraId="3A433A6D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소요해야 하는 </w:t>
            </w:r>
          </w:p>
          <w:p w14:paraId="1DBE948E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시간이 길다면 </w:t>
            </w:r>
          </w:p>
          <w:p w14:paraId="7F66AE40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서비스의 </w:t>
            </w:r>
          </w:p>
          <w:p w14:paraId="6C38A457" w14:textId="3355D8B0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사용률이 낮아짐</w:t>
            </w:r>
          </w:p>
          <w:p w14:paraId="76419C55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사용자들이 보다 쉽고 편하게 </w:t>
            </w:r>
          </w:p>
          <w:p w14:paraId="6FD162DC" w14:textId="77777777" w:rsidR="003E1688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서비스를 </w:t>
            </w:r>
          </w:p>
          <w:p w14:paraId="0D5DC588" w14:textId="4E1752D4" w:rsidR="003E1688" w:rsidRPr="00F128DB" w:rsidRDefault="003E1688" w:rsidP="0030185B">
            <w:pPr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이용하며 필요한 정보를 얻을 수 있도록 하기 위해 너무 많은 정보가 제공되는 현재의 문제를 해결해야 함</w:t>
            </w:r>
          </w:p>
        </w:tc>
      </w:tr>
    </w:tbl>
    <w:p w14:paraId="7E350FCC" w14:textId="77777777" w:rsidR="00D37C34" w:rsidRPr="00F128DB" w:rsidRDefault="00D37C34" w:rsidP="0030185B">
      <w:pPr>
        <w:rPr>
          <w:rFonts w:ascii="바탕체" w:eastAsia="바탕체" w:hAnsi="바탕체"/>
        </w:rPr>
      </w:pPr>
    </w:p>
    <w:p w14:paraId="38074B66" w14:textId="41ACE6D2" w:rsidR="009C0597" w:rsidRPr="00FA7F8B" w:rsidRDefault="00FF7E46" w:rsidP="00041E74">
      <w:pPr>
        <w:pStyle w:val="10"/>
        <w:spacing w:before="540"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bookmarkStart w:id="1" w:name="_Toc129104633"/>
      <w:r w:rsidRPr="00F128DB">
        <w:rPr>
          <w:rFonts w:ascii="바탕체" w:eastAsia="바탕체" w:hAnsi="바탕체" w:hint="eastAsia"/>
        </w:rPr>
        <w:lastRenderedPageBreak/>
        <w:t>A</w:t>
      </w:r>
      <w:r w:rsidRPr="00F128DB">
        <w:rPr>
          <w:rFonts w:ascii="바탕체" w:eastAsia="바탕체" w:hAnsi="바탕체"/>
        </w:rPr>
        <w:t xml:space="preserve">S-IS </w:t>
      </w:r>
      <w:r w:rsidRPr="00F128DB">
        <w:rPr>
          <w:rFonts w:ascii="바탕체" w:eastAsia="바탕체" w:hAnsi="바탕체" w:hint="eastAsia"/>
        </w:rPr>
        <w:t>파악</w:t>
      </w:r>
      <w:bookmarkEnd w:id="1"/>
    </w:p>
    <w:p w14:paraId="1888ED4C" w14:textId="48F88C6A" w:rsidR="009A04AC" w:rsidRPr="009A04AC" w:rsidRDefault="009A04AC" w:rsidP="009A04AC">
      <w:pPr>
        <w:numPr>
          <w:ilvl w:val="1"/>
          <w:numId w:val="41"/>
        </w:numPr>
        <w:rPr>
          <w:rFonts w:ascii="바탕체" w:eastAsia="바탕체" w:hAnsi="바탕체"/>
          <w:b/>
          <w:bCs/>
        </w:rPr>
      </w:pPr>
      <w:r w:rsidRPr="009A04AC">
        <w:rPr>
          <w:rFonts w:ascii="바탕체" w:eastAsia="바탕체" w:hAnsi="바탕체" w:hint="eastAsia"/>
          <w:b/>
          <w:bCs/>
        </w:rPr>
        <w:t>현재</w:t>
      </w:r>
      <w:r w:rsidRPr="009A04AC">
        <w:rPr>
          <w:rFonts w:ascii="바탕체" w:eastAsia="바탕체" w:hAnsi="바탕체"/>
          <w:b/>
          <w:bCs/>
        </w:rPr>
        <w:t xml:space="preserve"> </w:t>
      </w:r>
      <w:r w:rsidRPr="009A04AC">
        <w:rPr>
          <w:rFonts w:ascii="바탕체" w:eastAsia="바탕체" w:hAnsi="바탕체" w:hint="eastAsia"/>
          <w:b/>
          <w:bCs/>
        </w:rPr>
        <w:t>시스템의</w:t>
      </w:r>
      <w:r w:rsidRPr="009A04AC">
        <w:rPr>
          <w:rFonts w:ascii="바탕체" w:eastAsia="바탕체" w:hAnsi="바탕체"/>
          <w:b/>
          <w:bCs/>
        </w:rPr>
        <w:t xml:space="preserve"> </w:t>
      </w:r>
      <w:r w:rsidRPr="009A04AC">
        <w:rPr>
          <w:rFonts w:ascii="바탕체" w:eastAsia="바탕체" w:hAnsi="바탕체" w:hint="eastAsia"/>
          <w:b/>
          <w:bCs/>
        </w:rPr>
        <w:t>문제</w:t>
      </w:r>
    </w:p>
    <w:p w14:paraId="58043AE0" w14:textId="1716E893" w:rsidR="009A04AC" w:rsidRPr="009A04AC" w:rsidRDefault="00FA7F8B" w:rsidP="009A04AC">
      <w:pPr>
        <w:rPr>
          <w:rFonts w:ascii="바탕체" w:eastAsia="바탕체" w:hAnsi="바탕체"/>
        </w:rPr>
      </w:pPr>
      <w:r w:rsidRPr="00316462">
        <w:rPr>
          <w:rFonts w:ascii="바탕체" w:eastAsia="바탕체" w:hAnsi="바탕체" w:cs="Segoe UI Emoji" w:hint="eastAsia"/>
        </w:rPr>
        <w:t xml:space="preserve">1) </w:t>
      </w:r>
      <w:r w:rsidR="009A04AC" w:rsidRPr="009A04AC">
        <w:rPr>
          <w:rFonts w:ascii="바탕체" w:eastAsia="바탕체" w:hAnsi="바탕체" w:hint="eastAsia"/>
        </w:rPr>
        <w:t>미세먼지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데이터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제공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방식의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낮은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이해도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문제</w:t>
      </w:r>
    </w:p>
    <w:p w14:paraId="35537B0B" w14:textId="3A79DD7C" w:rsidR="009A04AC" w:rsidRPr="009A04AC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현재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데이터는</w:t>
      </w:r>
      <w:r w:rsidRPr="009A04AC">
        <w:rPr>
          <w:rFonts w:ascii="바탕체" w:eastAsia="바탕체" w:hAnsi="바탕체"/>
        </w:rPr>
        <w:t xml:space="preserve"> PM2.5, PM10 </w:t>
      </w:r>
      <w:r w:rsidRPr="009A04AC">
        <w:rPr>
          <w:rFonts w:ascii="바탕체" w:eastAsia="바탕체" w:hAnsi="바탕체" w:hint="eastAsia"/>
        </w:rPr>
        <w:t>등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숫자로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제공되며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사용자가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직접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해석해야</w:t>
      </w:r>
      <w:r w:rsidRPr="009A04AC">
        <w:rPr>
          <w:rFonts w:ascii="바탕체" w:eastAsia="바탕체" w:hAnsi="바탕체"/>
        </w:rPr>
        <w:t xml:space="preserve"> </w:t>
      </w:r>
      <w:r w:rsidR="00FA7F8B" w:rsidRPr="00316462">
        <w:rPr>
          <w:rFonts w:ascii="바탕체" w:eastAsia="바탕체" w:hAnsi="바탕체" w:hint="eastAsia"/>
        </w:rPr>
        <w:t>함</w:t>
      </w:r>
    </w:p>
    <w:p w14:paraId="41784874" w14:textId="7032A90C" w:rsidR="00FA7F8B" w:rsidRPr="00316462" w:rsidRDefault="009A04AC" w:rsidP="00FA7F8B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일반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사용자는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숫자의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의미를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정확히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이해하기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어렵고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이에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따라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적절한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대응을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하지</w:t>
      </w:r>
      <w:r w:rsidRPr="009A04AC">
        <w:rPr>
          <w:rFonts w:ascii="바탕체" w:eastAsia="바탕체" w:hAnsi="바탕체"/>
        </w:rPr>
        <w:t xml:space="preserve"> </w:t>
      </w:r>
    </w:p>
    <w:p w14:paraId="5EA41C67" w14:textId="10204809" w:rsidR="009A04AC" w:rsidRPr="009A04AC" w:rsidRDefault="009A04AC" w:rsidP="00FA7F8B">
      <w:pPr>
        <w:ind w:firstLineChars="100" w:firstLine="200"/>
        <w:rPr>
          <w:rFonts w:ascii="바탕체" w:eastAsia="바탕체" w:hAnsi="바탕체"/>
        </w:rPr>
      </w:pPr>
      <w:r w:rsidRPr="009A04AC">
        <w:rPr>
          <w:rFonts w:ascii="바탕체" w:eastAsia="바탕체" w:hAnsi="바탕체" w:hint="eastAsia"/>
        </w:rPr>
        <w:t>못하는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경우가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많음</w:t>
      </w:r>
    </w:p>
    <w:p w14:paraId="46DA7D59" w14:textId="628C2ABE" w:rsidR="00FA7F8B" w:rsidRPr="00316462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정보를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단순히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수치로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제공하는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방식에서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벗어나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직관적인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시각화를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통해</w:t>
      </w:r>
      <w:r w:rsidRPr="009A04AC">
        <w:rPr>
          <w:rFonts w:ascii="바탕체" w:eastAsia="바탕체" w:hAnsi="바탕체"/>
        </w:rPr>
        <w:t xml:space="preserve"> </w:t>
      </w:r>
    </w:p>
    <w:p w14:paraId="58E2793A" w14:textId="6D6495FA" w:rsidR="009A04AC" w:rsidRPr="009A04AC" w:rsidRDefault="009A04AC" w:rsidP="00FA7F8B">
      <w:pPr>
        <w:ind w:firstLineChars="100" w:firstLine="200"/>
        <w:rPr>
          <w:rFonts w:ascii="바탕체" w:eastAsia="바탕체" w:hAnsi="바탕체"/>
        </w:rPr>
      </w:pPr>
      <w:r w:rsidRPr="009A04AC">
        <w:rPr>
          <w:rFonts w:ascii="바탕체" w:eastAsia="바탕체" w:hAnsi="바탕체" w:hint="eastAsia"/>
        </w:rPr>
        <w:t>데이터의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이해도를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높일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필요가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있음</w:t>
      </w:r>
    </w:p>
    <w:p w14:paraId="59299DEC" w14:textId="77777777" w:rsidR="00FA7F8B" w:rsidRPr="00316462" w:rsidRDefault="00FA7F8B" w:rsidP="009A04AC">
      <w:pPr>
        <w:rPr>
          <w:rFonts w:ascii="바탕체" w:eastAsia="바탕체" w:hAnsi="바탕체" w:cs="Segoe UI Emoji"/>
        </w:rPr>
      </w:pPr>
    </w:p>
    <w:p w14:paraId="03518FCC" w14:textId="1377B88F" w:rsidR="009A04AC" w:rsidRPr="009A04AC" w:rsidRDefault="00FA7F8B" w:rsidP="009A04AC">
      <w:pPr>
        <w:rPr>
          <w:rFonts w:ascii="바탕체" w:eastAsia="바탕체" w:hAnsi="바탕체"/>
        </w:rPr>
      </w:pPr>
      <w:r w:rsidRPr="00316462">
        <w:rPr>
          <w:rFonts w:ascii="바탕체" w:eastAsia="바탕체" w:hAnsi="바탕체" w:cs="Segoe UI Emoji" w:hint="eastAsia"/>
        </w:rPr>
        <w:t>2)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맞춤형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알림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서비스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부족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문제</w:t>
      </w:r>
    </w:p>
    <w:p w14:paraId="0635C1E9" w14:textId="77777777" w:rsidR="00FA7F8B" w:rsidRPr="00316462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현재</w:t>
      </w:r>
      <w:r w:rsidRPr="009A04AC">
        <w:rPr>
          <w:rFonts w:ascii="바탕체" w:eastAsia="바탕체" w:hAnsi="바탕체"/>
        </w:rPr>
        <w:t xml:space="preserve"> </w:t>
      </w:r>
      <w:r w:rsidR="00FA7F8B" w:rsidRPr="00316462">
        <w:rPr>
          <w:rFonts w:ascii="바탕체" w:eastAsia="바탕체" w:hAnsi="바탕체" w:hint="eastAsia"/>
        </w:rPr>
        <w:t xml:space="preserve">환경부, 기상청과 같은 </w:t>
      </w:r>
      <w:r w:rsidRPr="009A04AC">
        <w:rPr>
          <w:rFonts w:ascii="바탕체" w:eastAsia="바탕체" w:hAnsi="바탕체" w:hint="eastAsia"/>
        </w:rPr>
        <w:t>공공기관의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경보는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광역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단위로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제공</w:t>
      </w:r>
      <w:r w:rsidR="00FA7F8B" w:rsidRPr="00316462">
        <w:rPr>
          <w:rFonts w:ascii="바탕체" w:eastAsia="바탕체" w:hAnsi="바탕체" w:hint="eastAsia"/>
        </w:rPr>
        <w:t>되는 경우가</w:t>
      </w:r>
    </w:p>
    <w:p w14:paraId="6B0643E6" w14:textId="4D4FB73F" w:rsidR="009A04AC" w:rsidRPr="009A04AC" w:rsidRDefault="00FA7F8B" w:rsidP="00FA7F8B">
      <w:pPr>
        <w:ind w:firstLineChars="100" w:firstLine="200"/>
        <w:rPr>
          <w:rFonts w:ascii="바탕체" w:eastAsia="바탕체" w:hAnsi="바탕체"/>
        </w:rPr>
      </w:pPr>
      <w:r w:rsidRPr="00316462">
        <w:rPr>
          <w:rFonts w:ascii="바탕체" w:eastAsia="바탕체" w:hAnsi="바탕체" w:hint="eastAsia"/>
        </w:rPr>
        <w:t>많음</w:t>
      </w:r>
    </w:p>
    <w:p w14:paraId="6A67B0A3" w14:textId="1D488F1D" w:rsidR="009A04AC" w:rsidRPr="009A04AC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사용자는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본인의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거주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지역에</w:t>
      </w:r>
      <w:r w:rsidRPr="009A04AC">
        <w:rPr>
          <w:rFonts w:ascii="바탕체" w:eastAsia="바탕체" w:hAnsi="바탕체"/>
        </w:rPr>
        <w:t xml:space="preserve"> </w:t>
      </w:r>
      <w:r w:rsidR="00FA7F8B" w:rsidRPr="00316462">
        <w:rPr>
          <w:rFonts w:ascii="바탕체" w:eastAsia="바탕체" w:hAnsi="바탕체" w:hint="eastAsia"/>
        </w:rPr>
        <w:t xml:space="preserve">맞는 보다 </w:t>
      </w:r>
      <w:r w:rsidRPr="009A04AC">
        <w:rPr>
          <w:rFonts w:ascii="바탕체" w:eastAsia="바탕체" w:hAnsi="바탕체" w:hint="eastAsia"/>
        </w:rPr>
        <w:t>세분화된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알림을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받기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어려움</w:t>
      </w:r>
    </w:p>
    <w:p w14:paraId="47F310FD" w14:textId="5C293637" w:rsidR="00D97488" w:rsidRPr="00316462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맞춤형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알림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시스템을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구축하</w:t>
      </w:r>
      <w:r w:rsidR="00316462" w:rsidRPr="00316462">
        <w:rPr>
          <w:rFonts w:ascii="바탕체" w:eastAsia="바탕체" w:hAnsi="바탕체" w:hint="eastAsia"/>
        </w:rPr>
        <w:t>여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사용자가</w:t>
      </w:r>
      <w:r w:rsidRPr="009A04AC">
        <w:rPr>
          <w:rFonts w:ascii="바탕체" w:eastAsia="바탕체" w:hAnsi="바탕체"/>
        </w:rPr>
        <w:t xml:space="preserve"> </w:t>
      </w:r>
      <w:r w:rsidR="00D97488" w:rsidRPr="00316462">
        <w:rPr>
          <w:rFonts w:ascii="바탕체" w:eastAsia="바탕체" w:hAnsi="바탕체" w:hint="eastAsia"/>
        </w:rPr>
        <w:t xml:space="preserve">개인에 맞춤화된 알림을 받을 </w:t>
      </w:r>
    </w:p>
    <w:p w14:paraId="26F04524" w14:textId="52DF9A58" w:rsidR="009A04AC" w:rsidRPr="00316462" w:rsidRDefault="00D97488" w:rsidP="00D97488">
      <w:pPr>
        <w:ind w:firstLineChars="100" w:firstLine="200"/>
        <w:rPr>
          <w:rFonts w:ascii="바탕체" w:eastAsia="바탕체" w:hAnsi="바탕체"/>
        </w:rPr>
      </w:pPr>
      <w:r w:rsidRPr="00316462">
        <w:rPr>
          <w:rFonts w:ascii="바탕체" w:eastAsia="바탕체" w:hAnsi="바탕체" w:hint="eastAsia"/>
        </w:rPr>
        <w:t>필요성이 있음</w:t>
      </w:r>
    </w:p>
    <w:p w14:paraId="073CBD21" w14:textId="77777777" w:rsidR="00D97488" w:rsidRPr="00316462" w:rsidRDefault="00D97488" w:rsidP="009A04AC">
      <w:pPr>
        <w:rPr>
          <w:rFonts w:ascii="바탕체" w:eastAsia="바탕체" w:hAnsi="바탕체"/>
        </w:rPr>
      </w:pPr>
    </w:p>
    <w:p w14:paraId="46278E71" w14:textId="71F315BC" w:rsidR="008F6C91" w:rsidRPr="009A04AC" w:rsidRDefault="00D97488" w:rsidP="009A04AC">
      <w:pPr>
        <w:rPr>
          <w:rFonts w:ascii="바탕체" w:eastAsia="바탕체" w:hAnsi="바탕체"/>
        </w:rPr>
      </w:pPr>
      <w:r w:rsidRPr="00316462">
        <w:rPr>
          <w:rFonts w:ascii="바탕체" w:eastAsia="바탕체" w:hAnsi="바탕체" w:hint="eastAsia"/>
        </w:rPr>
        <w:t xml:space="preserve">3) </w:t>
      </w:r>
      <w:r w:rsidR="009A04AC" w:rsidRPr="009A04AC">
        <w:rPr>
          <w:rFonts w:ascii="바탕체" w:eastAsia="바탕체" w:hAnsi="바탕체" w:hint="eastAsia"/>
        </w:rPr>
        <w:t>지역별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세부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정보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부족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문제</w:t>
      </w:r>
    </w:p>
    <w:p w14:paraId="27760C80" w14:textId="32D1E079" w:rsidR="009A04AC" w:rsidRDefault="009A04AC" w:rsidP="007F47FD">
      <w:pPr>
        <w:ind w:left="200" w:hangingChars="100" w:hanging="200"/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="007F47FD">
        <w:rPr>
          <w:rFonts w:ascii="바탕체" w:eastAsia="바탕체" w:hAnsi="바탕체" w:hint="eastAsia"/>
        </w:rPr>
        <w:t>미세먼지 정보가 이미 구 단위로 구체적으로 제공되고 있음에도 불구하고 많은 사용자들이 이를 인지하지 못하고 있거나 접근이 어려운 것으로 나타남.</w:t>
      </w:r>
    </w:p>
    <w:p w14:paraId="3B40DD32" w14:textId="423351DA" w:rsidR="007F47FD" w:rsidRPr="009A04AC" w:rsidRDefault="007F47FD" w:rsidP="007F47FD">
      <w:pPr>
        <w:ind w:left="200" w:hangingChars="100" w:hanging="2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- </w:t>
      </w:r>
      <w:r w:rsidR="006F3AFF">
        <w:rPr>
          <w:rFonts w:ascii="바탕체" w:eastAsia="바탕체" w:hAnsi="바탕체" w:hint="eastAsia"/>
        </w:rPr>
        <w:t>이미 제공되고 지역별 세부 정보를 사용자들이 본인의 상황에 맞</w:t>
      </w:r>
      <w:r w:rsidR="006F3EF2">
        <w:rPr>
          <w:rFonts w:ascii="바탕체" w:eastAsia="바탕체" w:hAnsi="바탕체" w:hint="eastAsia"/>
        </w:rPr>
        <w:t>게</w:t>
      </w:r>
      <w:r w:rsidR="006F3AFF">
        <w:rPr>
          <w:rFonts w:ascii="바탕체" w:eastAsia="바탕체" w:hAnsi="바탕체" w:hint="eastAsia"/>
        </w:rPr>
        <w:t xml:space="preserve"> 쉽게 찾고 활용할 수 있도록 안내 및 접근성을 개선할</w:t>
      </w:r>
      <w:r w:rsidR="006F3EF2">
        <w:rPr>
          <w:rFonts w:ascii="바탕체" w:eastAsia="바탕체" w:hAnsi="바탕체" w:hint="eastAsia"/>
        </w:rPr>
        <w:t xml:space="preserve"> 필요가 있음.</w:t>
      </w:r>
    </w:p>
    <w:p w14:paraId="4530262C" w14:textId="77777777" w:rsidR="0054668C" w:rsidRPr="00316462" w:rsidRDefault="0054668C" w:rsidP="009A04AC">
      <w:pPr>
        <w:rPr>
          <w:rFonts w:ascii="바탕체" w:eastAsia="바탕체" w:hAnsi="바탕체" w:cs="Segoe UI Emoji"/>
        </w:rPr>
      </w:pPr>
    </w:p>
    <w:p w14:paraId="76CA5760" w14:textId="5A97D8F7" w:rsidR="009A04AC" w:rsidRPr="009A04AC" w:rsidRDefault="0054668C" w:rsidP="009A04AC">
      <w:pPr>
        <w:rPr>
          <w:rFonts w:ascii="바탕체" w:eastAsia="바탕체" w:hAnsi="바탕체"/>
        </w:rPr>
      </w:pPr>
      <w:r w:rsidRPr="00316462">
        <w:rPr>
          <w:rFonts w:ascii="바탕체" w:eastAsia="바탕체" w:hAnsi="바탕체" w:cs="Segoe UI Emoji" w:hint="eastAsia"/>
        </w:rPr>
        <w:t xml:space="preserve">4) </w:t>
      </w:r>
      <w:r w:rsidR="009A04AC" w:rsidRPr="009A04AC">
        <w:rPr>
          <w:rFonts w:ascii="바탕체" w:eastAsia="바탕체" w:hAnsi="바탕체" w:hint="eastAsia"/>
        </w:rPr>
        <w:t>미세먼지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예측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기능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부족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문제</w:t>
      </w:r>
    </w:p>
    <w:p w14:paraId="28BCEA01" w14:textId="77777777" w:rsidR="006F1529" w:rsidRPr="00316462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현재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데이터는</w:t>
      </w:r>
      <w:r w:rsidRPr="009A04AC">
        <w:rPr>
          <w:rFonts w:ascii="바탕체" w:eastAsia="바탕체" w:hAnsi="바탕체"/>
        </w:rPr>
        <w:t xml:space="preserve"> </w:t>
      </w:r>
      <w:r w:rsidR="006F1529" w:rsidRPr="00316462">
        <w:rPr>
          <w:rFonts w:ascii="바탕체" w:eastAsia="바탕체" w:hAnsi="바탕체" w:hint="eastAsia"/>
        </w:rPr>
        <w:t>오늘의 미세먼지 정보와 함께 내일의 미세먼지 예상 수치와 같은</w:t>
      </w:r>
    </w:p>
    <w:p w14:paraId="4B86E5A6" w14:textId="7269FF47" w:rsidR="009A04AC" w:rsidRPr="009A04AC" w:rsidRDefault="009A04AC" w:rsidP="006F1529">
      <w:pPr>
        <w:ind w:firstLineChars="100" w:firstLine="200"/>
        <w:rPr>
          <w:rFonts w:ascii="바탕체" w:eastAsia="바탕체" w:hAnsi="바탕체"/>
        </w:rPr>
      </w:pPr>
      <w:r w:rsidRPr="009A04AC">
        <w:rPr>
          <w:rFonts w:ascii="바탕체" w:eastAsia="바탕체" w:hAnsi="바탕체" w:hint="eastAsia"/>
        </w:rPr>
        <w:t>대략적인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예측만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제공됨</w:t>
      </w:r>
    </w:p>
    <w:p w14:paraId="3A945E89" w14:textId="28EA2AD4" w:rsidR="00C918C9" w:rsidRPr="00316462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시간대별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변화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및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지속시간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예측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기능이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부족하여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사용자들이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미리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대비하기</w:t>
      </w:r>
    </w:p>
    <w:p w14:paraId="1125012D" w14:textId="713C8A59" w:rsidR="009A04AC" w:rsidRPr="009A04AC" w:rsidRDefault="00C918C9" w:rsidP="00C918C9">
      <w:pPr>
        <w:ind w:firstLineChars="100" w:firstLine="200"/>
        <w:rPr>
          <w:rFonts w:ascii="바탕체" w:eastAsia="바탕체" w:hAnsi="바탕체"/>
        </w:rPr>
      </w:pPr>
      <w:r w:rsidRPr="00316462">
        <w:rPr>
          <w:rFonts w:ascii="바탕체" w:eastAsia="바탕체" w:hAnsi="바탕체" w:hint="eastAsia"/>
        </w:rPr>
        <w:t>쉽지 않음</w:t>
      </w:r>
    </w:p>
    <w:p w14:paraId="22E98C39" w14:textId="73A45504" w:rsidR="00316462" w:rsidRPr="00316462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보다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정밀한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머신러닝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기반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예측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모델을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도입하여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시간별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변화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및</w:t>
      </w:r>
      <w:r w:rsidRPr="009A04AC">
        <w:rPr>
          <w:rFonts w:ascii="바탕체" w:eastAsia="바탕체" w:hAnsi="바탕체"/>
        </w:rPr>
        <w:t xml:space="preserve"> </w:t>
      </w:r>
    </w:p>
    <w:p w14:paraId="7B77E917" w14:textId="7F55FDD1" w:rsidR="00316462" w:rsidRPr="00316462" w:rsidRDefault="00316462" w:rsidP="00316462">
      <w:pPr>
        <w:ind w:firstLineChars="100" w:firstLine="200"/>
        <w:rPr>
          <w:rFonts w:ascii="바탕체" w:eastAsia="바탕체" w:hAnsi="바탕체"/>
        </w:rPr>
      </w:pPr>
      <w:r w:rsidRPr="00316462">
        <w:rPr>
          <w:rFonts w:ascii="바탕체" w:eastAsia="바탕체" w:hAnsi="바탕체" w:hint="eastAsia"/>
        </w:rPr>
        <w:t xml:space="preserve">예상 </w:t>
      </w:r>
      <w:r w:rsidR="009A04AC" w:rsidRPr="009A04AC">
        <w:rPr>
          <w:rFonts w:ascii="바탕체" w:eastAsia="바탕체" w:hAnsi="바탕체" w:hint="eastAsia"/>
        </w:rPr>
        <w:t>지속시간을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제공할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필요가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있음</w:t>
      </w:r>
    </w:p>
    <w:p w14:paraId="449EF599" w14:textId="77777777" w:rsidR="00316462" w:rsidRPr="009A04AC" w:rsidRDefault="00316462" w:rsidP="00316462">
      <w:pPr>
        <w:ind w:firstLineChars="100" w:firstLine="200"/>
        <w:rPr>
          <w:rFonts w:ascii="바탕체" w:eastAsia="바탕체" w:hAnsi="바탕체"/>
        </w:rPr>
      </w:pPr>
    </w:p>
    <w:p w14:paraId="5BE419C7" w14:textId="4D6B6E26" w:rsidR="009A04AC" w:rsidRPr="009A04AC" w:rsidRDefault="00316462" w:rsidP="009A04AC">
      <w:pPr>
        <w:rPr>
          <w:rFonts w:ascii="바탕체" w:eastAsia="바탕체" w:hAnsi="바탕체"/>
        </w:rPr>
      </w:pPr>
      <w:r w:rsidRPr="00316462">
        <w:rPr>
          <w:rFonts w:ascii="바탕체" w:eastAsia="바탕체" w:hAnsi="바탕체" w:cs="Segoe UI Emoji" w:hint="eastAsia"/>
        </w:rPr>
        <w:t>5)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실시간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업데이트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속도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문제</w:t>
      </w:r>
    </w:p>
    <w:p w14:paraId="58BDD6EF" w14:textId="2D6D8F48" w:rsidR="009A04AC" w:rsidRPr="009A04AC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현재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대부분의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데이터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갱신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주기는</w:t>
      </w:r>
      <w:r w:rsidRPr="009A04AC">
        <w:rPr>
          <w:rFonts w:ascii="바탕체" w:eastAsia="바탕체" w:hAnsi="바탕체"/>
        </w:rPr>
        <w:t xml:space="preserve"> 1</w:t>
      </w:r>
      <w:r w:rsidRPr="009A04AC">
        <w:rPr>
          <w:rFonts w:ascii="바탕체" w:eastAsia="바탕체" w:hAnsi="바탕체" w:hint="eastAsia"/>
        </w:rPr>
        <w:t>시간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이상으로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설정되어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있음</w:t>
      </w:r>
    </w:p>
    <w:p w14:paraId="1B5F12ED" w14:textId="77777777" w:rsidR="00316462" w:rsidRPr="00316462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농도는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짧은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시간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내에도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급격히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변화할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있</w:t>
      </w:r>
      <w:r w:rsidR="00316462" w:rsidRPr="00316462">
        <w:rPr>
          <w:rFonts w:ascii="바탕체" w:eastAsia="바탕체" w:hAnsi="바탕체" w:hint="eastAsia"/>
        </w:rPr>
        <w:t>지만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데이터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반영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속도가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느려</w:t>
      </w:r>
      <w:r w:rsidR="00316462" w:rsidRPr="00316462">
        <w:rPr>
          <w:rFonts w:ascii="바탕체" w:eastAsia="바탕체" w:hAnsi="바탕체" w:hint="eastAsia"/>
        </w:rPr>
        <w:t>서</w:t>
      </w:r>
    </w:p>
    <w:p w14:paraId="05EB8165" w14:textId="014DFA15" w:rsidR="009A04AC" w:rsidRPr="009A04AC" w:rsidRDefault="009A04AC" w:rsidP="00316462">
      <w:pPr>
        <w:ind w:firstLineChars="100" w:firstLine="200"/>
        <w:rPr>
          <w:rFonts w:ascii="바탕체" w:eastAsia="바탕체" w:hAnsi="바탕체"/>
        </w:rPr>
      </w:pPr>
      <w:r w:rsidRPr="009A04AC">
        <w:rPr>
          <w:rFonts w:ascii="바탕체" w:eastAsia="바탕체" w:hAnsi="바탕체" w:hint="eastAsia"/>
        </w:rPr>
        <w:t>사용자</w:t>
      </w:r>
      <w:r w:rsidR="00316462" w:rsidRPr="00316462">
        <w:rPr>
          <w:rFonts w:ascii="바탕체" w:eastAsia="바탕체" w:hAnsi="바탕체" w:hint="eastAsia"/>
        </w:rPr>
        <w:t>들의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대응이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늦어질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있음</w:t>
      </w:r>
    </w:p>
    <w:p w14:paraId="36CFA8C1" w14:textId="791161A5" w:rsidR="009A04AC" w:rsidRPr="00316462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="00316462" w:rsidRPr="00316462">
        <w:rPr>
          <w:rFonts w:ascii="바탕체" w:eastAsia="바탕체" w:hAnsi="바탕체" w:hint="eastAsia"/>
        </w:rPr>
        <w:t xml:space="preserve">현재 설정된 업데이트 주기보다 더 </w:t>
      </w:r>
      <w:r w:rsidRPr="009A04AC">
        <w:rPr>
          <w:rFonts w:ascii="바탕체" w:eastAsia="바탕체" w:hAnsi="바탕체" w:hint="eastAsia"/>
        </w:rPr>
        <w:t>빠른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업데이트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기능이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필요함</w:t>
      </w:r>
    </w:p>
    <w:p w14:paraId="50A59AA4" w14:textId="77777777" w:rsidR="00316462" w:rsidRPr="009A04AC" w:rsidRDefault="00316462" w:rsidP="009A04AC">
      <w:pPr>
        <w:rPr>
          <w:rFonts w:ascii="바탕체" w:eastAsia="바탕체" w:hAnsi="바탕체"/>
        </w:rPr>
      </w:pPr>
    </w:p>
    <w:p w14:paraId="5789BC45" w14:textId="0944C38D" w:rsidR="009A04AC" w:rsidRPr="009A04AC" w:rsidRDefault="00316462" w:rsidP="009A04AC">
      <w:pPr>
        <w:rPr>
          <w:rFonts w:ascii="바탕체" w:eastAsia="바탕체" w:hAnsi="바탕체"/>
        </w:rPr>
      </w:pPr>
      <w:r w:rsidRPr="00316462">
        <w:rPr>
          <w:rFonts w:ascii="바탕체" w:eastAsia="바탕체" w:hAnsi="바탕체" w:cs="Segoe UI Emoji" w:hint="eastAsia"/>
        </w:rPr>
        <w:t xml:space="preserve">6) </w:t>
      </w:r>
      <w:r w:rsidR="009A04AC" w:rsidRPr="009A04AC">
        <w:rPr>
          <w:rFonts w:ascii="바탕체" w:eastAsia="바탕체" w:hAnsi="바탕체" w:hint="eastAsia"/>
        </w:rPr>
        <w:t>정보가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너무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많아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이해하기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어려운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문제</w:t>
      </w:r>
    </w:p>
    <w:p w14:paraId="077B1E37" w14:textId="77777777" w:rsidR="00316462" w:rsidRPr="00316462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수치뿐만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아니라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오존</w:t>
      </w:r>
      <w:r w:rsidRPr="009A04AC">
        <w:rPr>
          <w:rFonts w:ascii="바탕체" w:eastAsia="바탕체" w:hAnsi="바탕체"/>
        </w:rPr>
        <w:t xml:space="preserve">, </w:t>
      </w:r>
      <w:r w:rsidRPr="009A04AC">
        <w:rPr>
          <w:rFonts w:ascii="바탕체" w:eastAsia="바탕체" w:hAnsi="바탕체" w:hint="eastAsia"/>
        </w:rPr>
        <w:t>이산화탄소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등의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다양한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데이터가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함께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제공되면서</w:t>
      </w:r>
      <w:r w:rsidRPr="009A04AC">
        <w:rPr>
          <w:rFonts w:ascii="바탕체" w:eastAsia="바탕체" w:hAnsi="바탕체"/>
        </w:rPr>
        <w:t xml:space="preserve"> </w:t>
      </w:r>
    </w:p>
    <w:p w14:paraId="5A0879D5" w14:textId="1942C661" w:rsidR="009A04AC" w:rsidRPr="009A04AC" w:rsidRDefault="009A04AC" w:rsidP="00316462">
      <w:pPr>
        <w:ind w:firstLineChars="100" w:firstLine="200"/>
        <w:rPr>
          <w:rFonts w:ascii="바탕체" w:eastAsia="바탕체" w:hAnsi="바탕체"/>
        </w:rPr>
      </w:pPr>
      <w:r w:rsidRPr="009A04AC">
        <w:rPr>
          <w:rFonts w:ascii="바탕체" w:eastAsia="바탕체" w:hAnsi="바탕체" w:hint="eastAsia"/>
        </w:rPr>
        <w:t>사용자들이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핵심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정보를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찾기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어려움</w:t>
      </w:r>
    </w:p>
    <w:p w14:paraId="69C31BCA" w14:textId="77777777" w:rsidR="00316462" w:rsidRPr="00316462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 xml:space="preserve">-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상태를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한눈에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파악할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있도록</w:t>
      </w:r>
      <w:r w:rsidRPr="009A04AC">
        <w:rPr>
          <w:rFonts w:ascii="바탕체" w:eastAsia="바탕체" w:hAnsi="바탕체"/>
        </w:rPr>
        <w:t xml:space="preserve"> </w:t>
      </w:r>
      <w:r w:rsidR="00316462" w:rsidRPr="00316462">
        <w:rPr>
          <w:rFonts w:ascii="바탕체" w:eastAsia="바탕체" w:hAnsi="바탕체" w:hint="eastAsia"/>
        </w:rPr>
        <w:t>필요한 정보만을 선별해 표시하고</w:t>
      </w:r>
      <w:r w:rsidRPr="009A04AC">
        <w:rPr>
          <w:rFonts w:ascii="바탕체" w:eastAsia="바탕체" w:hAnsi="바탕체"/>
        </w:rPr>
        <w:t xml:space="preserve"> </w:t>
      </w:r>
    </w:p>
    <w:p w14:paraId="1236C742" w14:textId="7D0DF124" w:rsidR="009A04AC" w:rsidRPr="00316462" w:rsidRDefault="009A04AC" w:rsidP="00316462">
      <w:pPr>
        <w:ind w:firstLineChars="100" w:firstLine="200"/>
        <w:rPr>
          <w:rFonts w:ascii="바탕체" w:eastAsia="바탕체" w:hAnsi="바탕체"/>
        </w:rPr>
      </w:pPr>
      <w:r w:rsidRPr="009A04AC">
        <w:rPr>
          <w:rFonts w:ascii="바탕체" w:eastAsia="바탕체" w:hAnsi="바탕체" w:hint="eastAsia"/>
        </w:rPr>
        <w:t>직관적인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시각화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방식을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도입할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필요가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있음</w:t>
      </w:r>
    </w:p>
    <w:p w14:paraId="74E5CE70" w14:textId="77777777" w:rsidR="00316462" w:rsidRPr="009A04AC" w:rsidRDefault="00316462" w:rsidP="00316462">
      <w:pPr>
        <w:rPr>
          <w:rFonts w:ascii="바탕체" w:eastAsia="바탕체" w:hAnsi="바탕체"/>
        </w:rPr>
      </w:pPr>
    </w:p>
    <w:p w14:paraId="5A86F183" w14:textId="093996DB" w:rsidR="009A04AC" w:rsidRPr="009A04AC" w:rsidRDefault="009A04AC" w:rsidP="009A04AC">
      <w:pPr>
        <w:numPr>
          <w:ilvl w:val="1"/>
          <w:numId w:val="41"/>
        </w:numPr>
        <w:rPr>
          <w:rFonts w:ascii="바탕체" w:eastAsia="바탕체" w:hAnsi="바탕체"/>
          <w:b/>
          <w:bCs/>
        </w:rPr>
      </w:pPr>
      <w:r w:rsidRPr="009A04AC">
        <w:rPr>
          <w:rFonts w:ascii="바탕체" w:eastAsia="바탕체" w:hAnsi="바탕체" w:hint="eastAsia"/>
          <w:b/>
          <w:bCs/>
        </w:rPr>
        <w:t>개선</w:t>
      </w:r>
      <w:r w:rsidRPr="009A04AC">
        <w:rPr>
          <w:rFonts w:ascii="바탕체" w:eastAsia="바탕체" w:hAnsi="바탕체"/>
          <w:b/>
          <w:bCs/>
        </w:rPr>
        <w:t xml:space="preserve"> </w:t>
      </w:r>
      <w:r w:rsidRPr="009A04AC">
        <w:rPr>
          <w:rFonts w:ascii="바탕체" w:eastAsia="바탕체" w:hAnsi="바탕체" w:hint="eastAsia"/>
          <w:b/>
          <w:bCs/>
        </w:rPr>
        <w:t>방향</w:t>
      </w:r>
    </w:p>
    <w:p w14:paraId="05EC13D2" w14:textId="677F2AF0" w:rsidR="009A04AC" w:rsidRPr="009A04AC" w:rsidRDefault="00316462" w:rsidP="009A04AC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1) </w:t>
      </w:r>
      <w:r w:rsidR="009A04AC" w:rsidRPr="009A04AC">
        <w:rPr>
          <w:rFonts w:ascii="바탕체" w:eastAsia="바탕체" w:hAnsi="바탕체" w:hint="eastAsia"/>
        </w:rPr>
        <w:t>미세먼지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데이터를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직관적으로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시각화하여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숫자가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아닌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색상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및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그래프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형태로</w:t>
      </w:r>
      <w:r w:rsidR="009A04AC" w:rsidRPr="009A04AC">
        <w:rPr>
          <w:rFonts w:ascii="바탕체" w:eastAsia="바탕체" w:hAnsi="바탕체"/>
        </w:rPr>
        <w:t xml:space="preserve"> </w:t>
      </w:r>
      <w:r w:rsidR="009A04AC" w:rsidRPr="009A04AC">
        <w:rPr>
          <w:rFonts w:ascii="바탕체" w:eastAsia="바탕체" w:hAnsi="바탕체" w:hint="eastAsia"/>
        </w:rPr>
        <w:t>제공</w:t>
      </w:r>
    </w:p>
    <w:p w14:paraId="4CC121FA" w14:textId="6248CC64" w:rsidR="009A04AC" w:rsidRPr="009A04AC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>2</w:t>
      </w:r>
      <w:r w:rsidR="00316462">
        <w:rPr>
          <w:rFonts w:ascii="바탕체" w:eastAsia="바탕체" w:hAnsi="바탕체" w:hint="eastAsia"/>
        </w:rPr>
        <w:t xml:space="preserve">) </w:t>
      </w:r>
      <w:r w:rsidRPr="009A04AC">
        <w:rPr>
          <w:rFonts w:ascii="바탕체" w:eastAsia="바탕체" w:hAnsi="바탕체" w:hint="eastAsia"/>
        </w:rPr>
        <w:t>실시간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업데이트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기능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강화를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통해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최신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데이터를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반영할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있도록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개선</w:t>
      </w:r>
    </w:p>
    <w:p w14:paraId="284140A0" w14:textId="40639A95" w:rsidR="009A04AC" w:rsidRPr="009A04AC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>3</w:t>
      </w:r>
      <w:r w:rsidR="00316462">
        <w:rPr>
          <w:rFonts w:ascii="바탕체" w:eastAsia="바탕체" w:hAnsi="바탕체" w:hint="eastAsia"/>
        </w:rPr>
        <w:t xml:space="preserve">) </w:t>
      </w:r>
      <w:r w:rsidRPr="009A04AC">
        <w:rPr>
          <w:rFonts w:ascii="바탕체" w:eastAsia="바탕체" w:hAnsi="바탕체" w:hint="eastAsia"/>
        </w:rPr>
        <w:t>사용자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맞춤형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정보</w:t>
      </w:r>
      <w:r w:rsidR="00316462">
        <w:rPr>
          <w:rFonts w:ascii="바탕체" w:eastAsia="바탕체" w:hAnsi="바탕체" w:hint="eastAsia"/>
        </w:rPr>
        <w:t xml:space="preserve"> 및 대응 행동 알림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제공</w:t>
      </w:r>
    </w:p>
    <w:p w14:paraId="6A58F491" w14:textId="1E9589D0" w:rsidR="009A04AC" w:rsidRPr="009A04AC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>4</w:t>
      </w:r>
      <w:r w:rsidR="00316462">
        <w:rPr>
          <w:rFonts w:ascii="바탕체" w:eastAsia="바탕체" w:hAnsi="바탕체" w:hint="eastAsia"/>
        </w:rPr>
        <w:t xml:space="preserve">) </w:t>
      </w:r>
      <w:r w:rsidRPr="009A04AC">
        <w:rPr>
          <w:rFonts w:ascii="바탕체" w:eastAsia="바탕체" w:hAnsi="바탕체" w:hint="eastAsia"/>
        </w:rPr>
        <w:t>미세먼지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예측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모델을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통해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향후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변화를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사전에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알려줌</w:t>
      </w:r>
    </w:p>
    <w:p w14:paraId="71AB5296" w14:textId="08B4466B" w:rsidR="009A04AC" w:rsidRPr="009A04AC" w:rsidRDefault="009A04AC" w:rsidP="009A04AC">
      <w:pPr>
        <w:rPr>
          <w:rFonts w:ascii="바탕체" w:eastAsia="바탕체" w:hAnsi="바탕체"/>
        </w:rPr>
      </w:pPr>
      <w:r w:rsidRPr="009A04AC">
        <w:rPr>
          <w:rFonts w:ascii="바탕체" w:eastAsia="바탕체" w:hAnsi="바탕체"/>
        </w:rPr>
        <w:t>5</w:t>
      </w:r>
      <w:r w:rsidR="00316462">
        <w:rPr>
          <w:rFonts w:ascii="바탕체" w:eastAsia="바탕체" w:hAnsi="바탕체" w:hint="eastAsia"/>
        </w:rPr>
        <w:t>) 정보 선별을 통해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사용자가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원하는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정보</w:t>
      </w:r>
      <w:r w:rsidR="00316462">
        <w:rPr>
          <w:rFonts w:ascii="바탕체" w:eastAsia="바탕체" w:hAnsi="바탕체" w:hint="eastAsia"/>
        </w:rPr>
        <w:t>를 보다 쉽게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볼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수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있도록</w:t>
      </w:r>
      <w:r w:rsidRPr="009A04AC">
        <w:rPr>
          <w:rFonts w:ascii="바탕체" w:eastAsia="바탕체" w:hAnsi="바탕체"/>
        </w:rPr>
        <w:t xml:space="preserve"> </w:t>
      </w:r>
      <w:r w:rsidRPr="009A04AC">
        <w:rPr>
          <w:rFonts w:ascii="바탕체" w:eastAsia="바탕체" w:hAnsi="바탕체" w:hint="eastAsia"/>
        </w:rPr>
        <w:t>개선</w:t>
      </w:r>
    </w:p>
    <w:p w14:paraId="5D7C271C" w14:textId="77777777" w:rsidR="00995866" w:rsidRPr="00D97488" w:rsidRDefault="00995866" w:rsidP="00995866">
      <w:pPr>
        <w:rPr>
          <w:rFonts w:ascii="바탕체" w:eastAsia="바탕체" w:hAnsi="바탕체"/>
        </w:rPr>
      </w:pPr>
    </w:p>
    <w:sectPr w:rsidR="00995866" w:rsidRPr="00D97488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C541E" w14:textId="77777777" w:rsidR="0085754B" w:rsidRDefault="0085754B">
      <w:r>
        <w:separator/>
      </w:r>
    </w:p>
  </w:endnote>
  <w:endnote w:type="continuationSeparator" w:id="0">
    <w:p w14:paraId="15EF7F74" w14:textId="77777777" w:rsidR="0085754B" w:rsidRDefault="0085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FB75D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D66136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BA597" w14:textId="77777777" w:rsidR="0085754B" w:rsidRDefault="0085754B">
      <w:r>
        <w:separator/>
      </w:r>
    </w:p>
  </w:footnote>
  <w:footnote w:type="continuationSeparator" w:id="0">
    <w:p w14:paraId="52BCE604" w14:textId="77777777" w:rsidR="0085754B" w:rsidRDefault="00857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7E50A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75618234" w14:textId="77777777" w:rsidTr="008D354C">
      <w:tc>
        <w:tcPr>
          <w:tcW w:w="2900" w:type="dxa"/>
          <w:shd w:val="clear" w:color="auto" w:fill="auto"/>
        </w:tcPr>
        <w:p w14:paraId="5C7CC769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39FAE6D4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69762B21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38CCF057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88A"/>
    <w:multiLevelType w:val="hybridMultilevel"/>
    <w:tmpl w:val="84566BFA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0EF50BCD"/>
    <w:multiLevelType w:val="hybridMultilevel"/>
    <w:tmpl w:val="CF4C3C46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7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5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9" w15:restartNumberingAfterBreak="0">
    <w:nsid w:val="56CD4E4A"/>
    <w:multiLevelType w:val="hybridMultilevel"/>
    <w:tmpl w:val="899ED1F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CAF6919"/>
    <w:multiLevelType w:val="hybridMultilevel"/>
    <w:tmpl w:val="B06A4D4E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5F907267"/>
    <w:multiLevelType w:val="hybridMultilevel"/>
    <w:tmpl w:val="22ACA54E"/>
    <w:lvl w:ilvl="0" w:tplc="1D2200B0">
      <w:start w:val="1"/>
      <w:numFmt w:val="bullet"/>
      <w:lvlText w:val=""/>
      <w:lvlJc w:val="left"/>
      <w:pPr>
        <w:ind w:left="680" w:hanging="39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2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D28333C"/>
    <w:multiLevelType w:val="hybridMultilevel"/>
    <w:tmpl w:val="979EED9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510557705">
    <w:abstractNumId w:val="30"/>
  </w:num>
  <w:num w:numId="2" w16cid:durableId="3636275">
    <w:abstractNumId w:val="7"/>
  </w:num>
  <w:num w:numId="3" w16cid:durableId="468085333">
    <w:abstractNumId w:val="24"/>
  </w:num>
  <w:num w:numId="4" w16cid:durableId="1129324011">
    <w:abstractNumId w:val="12"/>
  </w:num>
  <w:num w:numId="5" w16cid:durableId="664675362">
    <w:abstractNumId w:val="15"/>
  </w:num>
  <w:num w:numId="6" w16cid:durableId="190846309">
    <w:abstractNumId w:val="16"/>
  </w:num>
  <w:num w:numId="7" w16cid:durableId="458383049">
    <w:abstractNumId w:val="8"/>
  </w:num>
  <w:num w:numId="8" w16cid:durableId="1190795123">
    <w:abstractNumId w:val="27"/>
  </w:num>
  <w:num w:numId="9" w16cid:durableId="2141803378">
    <w:abstractNumId w:val="34"/>
  </w:num>
  <w:num w:numId="10" w16cid:durableId="457799970">
    <w:abstractNumId w:val="29"/>
  </w:num>
  <w:num w:numId="11" w16cid:durableId="1984578825">
    <w:abstractNumId w:val="23"/>
  </w:num>
  <w:num w:numId="12" w16cid:durableId="419521158">
    <w:abstractNumId w:val="20"/>
  </w:num>
  <w:num w:numId="13" w16cid:durableId="1506093138">
    <w:abstractNumId w:val="29"/>
    <w:lvlOverride w:ilvl="0">
      <w:startOverride w:val="1"/>
    </w:lvlOverride>
  </w:num>
  <w:num w:numId="14" w16cid:durableId="499584780">
    <w:abstractNumId w:val="13"/>
  </w:num>
  <w:num w:numId="15" w16cid:durableId="758870742">
    <w:abstractNumId w:val="28"/>
  </w:num>
  <w:num w:numId="16" w16cid:durableId="524172732">
    <w:abstractNumId w:val="29"/>
    <w:lvlOverride w:ilvl="0">
      <w:startOverride w:val="1"/>
    </w:lvlOverride>
  </w:num>
  <w:num w:numId="17" w16cid:durableId="180439822">
    <w:abstractNumId w:val="29"/>
    <w:lvlOverride w:ilvl="0">
      <w:startOverride w:val="1"/>
    </w:lvlOverride>
  </w:num>
  <w:num w:numId="18" w16cid:durableId="1867793993">
    <w:abstractNumId w:val="11"/>
  </w:num>
  <w:num w:numId="19" w16cid:durableId="353654770">
    <w:abstractNumId w:val="6"/>
  </w:num>
  <w:num w:numId="20" w16cid:durableId="1441031040">
    <w:abstractNumId w:val="31"/>
  </w:num>
  <w:num w:numId="21" w16cid:durableId="1268273512">
    <w:abstractNumId w:val="29"/>
    <w:lvlOverride w:ilvl="0">
      <w:startOverride w:val="1"/>
    </w:lvlOverride>
  </w:num>
  <w:num w:numId="22" w16cid:durableId="1309092667">
    <w:abstractNumId w:val="9"/>
  </w:num>
  <w:num w:numId="23" w16cid:durableId="1034233314">
    <w:abstractNumId w:val="26"/>
  </w:num>
  <w:num w:numId="24" w16cid:durableId="1664315737">
    <w:abstractNumId w:val="29"/>
    <w:lvlOverride w:ilvl="0">
      <w:startOverride w:val="1"/>
    </w:lvlOverride>
  </w:num>
  <w:num w:numId="25" w16cid:durableId="819688730">
    <w:abstractNumId w:val="10"/>
  </w:num>
  <w:num w:numId="26" w16cid:durableId="900096372">
    <w:abstractNumId w:val="4"/>
  </w:num>
  <w:num w:numId="27" w16cid:durableId="1357347236">
    <w:abstractNumId w:val="18"/>
  </w:num>
  <w:num w:numId="28" w16cid:durableId="244650015">
    <w:abstractNumId w:val="1"/>
  </w:num>
  <w:num w:numId="29" w16cid:durableId="125582980">
    <w:abstractNumId w:val="2"/>
  </w:num>
  <w:num w:numId="30" w16cid:durableId="1283615437">
    <w:abstractNumId w:val="17"/>
  </w:num>
  <w:num w:numId="31" w16cid:durableId="802117634">
    <w:abstractNumId w:val="5"/>
  </w:num>
  <w:num w:numId="32" w16cid:durableId="1476526803">
    <w:abstractNumId w:val="32"/>
  </w:num>
  <w:num w:numId="33" w16cid:durableId="624582025">
    <w:abstractNumId w:val="14"/>
  </w:num>
  <w:num w:numId="34" w16cid:durableId="1745646185">
    <w:abstractNumId w:val="33"/>
  </w:num>
  <w:num w:numId="35" w16cid:durableId="617496074">
    <w:abstractNumId w:val="22"/>
  </w:num>
  <w:num w:numId="36" w16cid:durableId="1933395014">
    <w:abstractNumId w:val="0"/>
  </w:num>
  <w:num w:numId="37" w16cid:durableId="2058817503">
    <w:abstractNumId w:val="3"/>
  </w:num>
  <w:num w:numId="38" w16cid:durableId="1517184372">
    <w:abstractNumId w:val="25"/>
  </w:num>
  <w:num w:numId="39" w16cid:durableId="1478061952">
    <w:abstractNumId w:val="19"/>
  </w:num>
  <w:num w:numId="40" w16cid:durableId="1263143105">
    <w:abstractNumId w:val="21"/>
  </w:num>
  <w:num w:numId="41" w16cid:durableId="12801403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424F"/>
    <w:rsid w:val="00006A51"/>
    <w:rsid w:val="00012B76"/>
    <w:rsid w:val="000137AA"/>
    <w:rsid w:val="000165E7"/>
    <w:rsid w:val="00026D6E"/>
    <w:rsid w:val="00032A93"/>
    <w:rsid w:val="0003526C"/>
    <w:rsid w:val="00035322"/>
    <w:rsid w:val="00037471"/>
    <w:rsid w:val="00041E74"/>
    <w:rsid w:val="00043AD2"/>
    <w:rsid w:val="00045FD2"/>
    <w:rsid w:val="00053190"/>
    <w:rsid w:val="0005629D"/>
    <w:rsid w:val="000659A9"/>
    <w:rsid w:val="00070220"/>
    <w:rsid w:val="00082E74"/>
    <w:rsid w:val="000B2EA4"/>
    <w:rsid w:val="000E5130"/>
    <w:rsid w:val="000E52AB"/>
    <w:rsid w:val="000F609E"/>
    <w:rsid w:val="00101807"/>
    <w:rsid w:val="00102ED9"/>
    <w:rsid w:val="001156B5"/>
    <w:rsid w:val="00122040"/>
    <w:rsid w:val="00135EA7"/>
    <w:rsid w:val="0015265C"/>
    <w:rsid w:val="001675EC"/>
    <w:rsid w:val="0017370A"/>
    <w:rsid w:val="0017605B"/>
    <w:rsid w:val="001A0925"/>
    <w:rsid w:val="001A570A"/>
    <w:rsid w:val="001B02EC"/>
    <w:rsid w:val="001B1EE6"/>
    <w:rsid w:val="001B385E"/>
    <w:rsid w:val="001C1DC7"/>
    <w:rsid w:val="001C25B6"/>
    <w:rsid w:val="001C42DE"/>
    <w:rsid w:val="001C6CAE"/>
    <w:rsid w:val="001D77BF"/>
    <w:rsid w:val="001E19BE"/>
    <w:rsid w:val="002101FE"/>
    <w:rsid w:val="00212E45"/>
    <w:rsid w:val="002169B3"/>
    <w:rsid w:val="002257DA"/>
    <w:rsid w:val="0024481D"/>
    <w:rsid w:val="002504F3"/>
    <w:rsid w:val="00260607"/>
    <w:rsid w:val="00271FEB"/>
    <w:rsid w:val="00292EC9"/>
    <w:rsid w:val="002A79BA"/>
    <w:rsid w:val="002B5DB2"/>
    <w:rsid w:val="002D00E7"/>
    <w:rsid w:val="002E2325"/>
    <w:rsid w:val="002F39C6"/>
    <w:rsid w:val="0030185B"/>
    <w:rsid w:val="003032B5"/>
    <w:rsid w:val="003126EF"/>
    <w:rsid w:val="00316462"/>
    <w:rsid w:val="00332AC9"/>
    <w:rsid w:val="0035072C"/>
    <w:rsid w:val="003846C7"/>
    <w:rsid w:val="003A0FF8"/>
    <w:rsid w:val="003B75E6"/>
    <w:rsid w:val="003C7D8D"/>
    <w:rsid w:val="003E1688"/>
    <w:rsid w:val="003E6AB0"/>
    <w:rsid w:val="003E74F7"/>
    <w:rsid w:val="003F41A3"/>
    <w:rsid w:val="00426862"/>
    <w:rsid w:val="0043496E"/>
    <w:rsid w:val="0044728D"/>
    <w:rsid w:val="00447D81"/>
    <w:rsid w:val="0045195E"/>
    <w:rsid w:val="004C40F3"/>
    <w:rsid w:val="004E5A83"/>
    <w:rsid w:val="004E6BBA"/>
    <w:rsid w:val="005103A8"/>
    <w:rsid w:val="005239D9"/>
    <w:rsid w:val="00530BA1"/>
    <w:rsid w:val="0054668C"/>
    <w:rsid w:val="00551AE4"/>
    <w:rsid w:val="00556C2D"/>
    <w:rsid w:val="005626C8"/>
    <w:rsid w:val="005773C3"/>
    <w:rsid w:val="00580E51"/>
    <w:rsid w:val="005827EE"/>
    <w:rsid w:val="005908A8"/>
    <w:rsid w:val="0059471D"/>
    <w:rsid w:val="005B5947"/>
    <w:rsid w:val="005B69E5"/>
    <w:rsid w:val="005D7805"/>
    <w:rsid w:val="005E0F0B"/>
    <w:rsid w:val="005E3C09"/>
    <w:rsid w:val="0060030F"/>
    <w:rsid w:val="0060431C"/>
    <w:rsid w:val="00615A56"/>
    <w:rsid w:val="006243B4"/>
    <w:rsid w:val="00624AC6"/>
    <w:rsid w:val="0062606E"/>
    <w:rsid w:val="00642B4B"/>
    <w:rsid w:val="00655BAD"/>
    <w:rsid w:val="00656924"/>
    <w:rsid w:val="00662131"/>
    <w:rsid w:val="006661E4"/>
    <w:rsid w:val="00673797"/>
    <w:rsid w:val="0068409C"/>
    <w:rsid w:val="006935C2"/>
    <w:rsid w:val="00695553"/>
    <w:rsid w:val="006B1C3A"/>
    <w:rsid w:val="006C325F"/>
    <w:rsid w:val="006C7B6A"/>
    <w:rsid w:val="006D5CF6"/>
    <w:rsid w:val="006F1529"/>
    <w:rsid w:val="006F2C90"/>
    <w:rsid w:val="006F3AFF"/>
    <w:rsid w:val="006F3EF2"/>
    <w:rsid w:val="00711799"/>
    <w:rsid w:val="00713391"/>
    <w:rsid w:val="00730E56"/>
    <w:rsid w:val="00744028"/>
    <w:rsid w:val="0075031C"/>
    <w:rsid w:val="00751462"/>
    <w:rsid w:val="00757923"/>
    <w:rsid w:val="007618FD"/>
    <w:rsid w:val="007679A3"/>
    <w:rsid w:val="007871AF"/>
    <w:rsid w:val="007A1E8B"/>
    <w:rsid w:val="007A2E29"/>
    <w:rsid w:val="007A4C15"/>
    <w:rsid w:val="007C6D74"/>
    <w:rsid w:val="007C7C42"/>
    <w:rsid w:val="007D0768"/>
    <w:rsid w:val="007D6731"/>
    <w:rsid w:val="007D7268"/>
    <w:rsid w:val="007F47FD"/>
    <w:rsid w:val="007F67B6"/>
    <w:rsid w:val="007F7114"/>
    <w:rsid w:val="00826B10"/>
    <w:rsid w:val="00837E92"/>
    <w:rsid w:val="0085754B"/>
    <w:rsid w:val="00870EAC"/>
    <w:rsid w:val="0087580E"/>
    <w:rsid w:val="008A1DDD"/>
    <w:rsid w:val="008A32D1"/>
    <w:rsid w:val="008A6BE3"/>
    <w:rsid w:val="008B1EC4"/>
    <w:rsid w:val="008C102A"/>
    <w:rsid w:val="008D354C"/>
    <w:rsid w:val="008F6C91"/>
    <w:rsid w:val="008F7FE2"/>
    <w:rsid w:val="0093265E"/>
    <w:rsid w:val="009351F3"/>
    <w:rsid w:val="00935C38"/>
    <w:rsid w:val="00945DFE"/>
    <w:rsid w:val="009721AC"/>
    <w:rsid w:val="00995866"/>
    <w:rsid w:val="00995F42"/>
    <w:rsid w:val="009A04AC"/>
    <w:rsid w:val="009B181D"/>
    <w:rsid w:val="009C0597"/>
    <w:rsid w:val="009C4720"/>
    <w:rsid w:val="009D192B"/>
    <w:rsid w:val="009E2ECB"/>
    <w:rsid w:val="009F05EB"/>
    <w:rsid w:val="009F6DD1"/>
    <w:rsid w:val="00A02CBF"/>
    <w:rsid w:val="00A148C1"/>
    <w:rsid w:val="00A229E6"/>
    <w:rsid w:val="00A23BF8"/>
    <w:rsid w:val="00A45645"/>
    <w:rsid w:val="00A55C09"/>
    <w:rsid w:val="00A60502"/>
    <w:rsid w:val="00A605BE"/>
    <w:rsid w:val="00A61A80"/>
    <w:rsid w:val="00A81EC1"/>
    <w:rsid w:val="00A83DE5"/>
    <w:rsid w:val="00A97C3B"/>
    <w:rsid w:val="00AA6F52"/>
    <w:rsid w:val="00AA73B0"/>
    <w:rsid w:val="00AB611A"/>
    <w:rsid w:val="00AC387C"/>
    <w:rsid w:val="00AC7BCC"/>
    <w:rsid w:val="00AD36BC"/>
    <w:rsid w:val="00AD745F"/>
    <w:rsid w:val="00AF0467"/>
    <w:rsid w:val="00B149CE"/>
    <w:rsid w:val="00B16671"/>
    <w:rsid w:val="00B37A21"/>
    <w:rsid w:val="00B63414"/>
    <w:rsid w:val="00B93AC0"/>
    <w:rsid w:val="00BA71C1"/>
    <w:rsid w:val="00BB04F1"/>
    <w:rsid w:val="00BB55DD"/>
    <w:rsid w:val="00BE401E"/>
    <w:rsid w:val="00BF0792"/>
    <w:rsid w:val="00C2211A"/>
    <w:rsid w:val="00C42B2C"/>
    <w:rsid w:val="00C616D9"/>
    <w:rsid w:val="00C618F7"/>
    <w:rsid w:val="00C73694"/>
    <w:rsid w:val="00C90266"/>
    <w:rsid w:val="00C918C9"/>
    <w:rsid w:val="00CB414C"/>
    <w:rsid w:val="00CB45B8"/>
    <w:rsid w:val="00CB59B0"/>
    <w:rsid w:val="00CC325D"/>
    <w:rsid w:val="00CC5E96"/>
    <w:rsid w:val="00CC7696"/>
    <w:rsid w:val="00CC7D70"/>
    <w:rsid w:val="00CF2DB6"/>
    <w:rsid w:val="00D16799"/>
    <w:rsid w:val="00D2781D"/>
    <w:rsid w:val="00D37C34"/>
    <w:rsid w:val="00D47BEA"/>
    <w:rsid w:val="00D66136"/>
    <w:rsid w:val="00D8503D"/>
    <w:rsid w:val="00D97488"/>
    <w:rsid w:val="00DE3873"/>
    <w:rsid w:val="00E11E5B"/>
    <w:rsid w:val="00E12C1A"/>
    <w:rsid w:val="00E13FB1"/>
    <w:rsid w:val="00E16495"/>
    <w:rsid w:val="00E47D4C"/>
    <w:rsid w:val="00E53004"/>
    <w:rsid w:val="00E82099"/>
    <w:rsid w:val="00E831E7"/>
    <w:rsid w:val="00E936A9"/>
    <w:rsid w:val="00E96850"/>
    <w:rsid w:val="00EA133B"/>
    <w:rsid w:val="00EA38AD"/>
    <w:rsid w:val="00EB068B"/>
    <w:rsid w:val="00EC248F"/>
    <w:rsid w:val="00EC4CBD"/>
    <w:rsid w:val="00EC53D5"/>
    <w:rsid w:val="00EC6EEE"/>
    <w:rsid w:val="00EF4AB2"/>
    <w:rsid w:val="00F03DEA"/>
    <w:rsid w:val="00F106F6"/>
    <w:rsid w:val="00F128DB"/>
    <w:rsid w:val="00F15911"/>
    <w:rsid w:val="00F21DA9"/>
    <w:rsid w:val="00F26813"/>
    <w:rsid w:val="00F32DA1"/>
    <w:rsid w:val="00F516FB"/>
    <w:rsid w:val="00F672CC"/>
    <w:rsid w:val="00F9776E"/>
    <w:rsid w:val="00FA52A8"/>
    <w:rsid w:val="00FA7F8B"/>
    <w:rsid w:val="00FB0170"/>
    <w:rsid w:val="00FC65FF"/>
    <w:rsid w:val="00FD33A2"/>
    <w:rsid w:val="00FD5B0D"/>
    <w:rsid w:val="00FD7652"/>
    <w:rsid w:val="00FF5023"/>
    <w:rsid w:val="00FF76A7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B91615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8">
    <w:name w:val="List Paragraph"/>
    <w:basedOn w:val="a"/>
    <w:uiPriority w:val="34"/>
    <w:qFormat/>
    <w:rsid w:val="009F6D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18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27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CD44E-A9B7-4933-8D24-51F41451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106</TotalTime>
  <Pages>10</Pages>
  <Words>877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3835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경민 김</cp:lastModifiedBy>
  <cp:revision>81</cp:revision>
  <cp:lastPrinted>2023-03-07T05:23:00Z</cp:lastPrinted>
  <dcterms:created xsi:type="dcterms:W3CDTF">2025-03-19T04:24:00Z</dcterms:created>
  <dcterms:modified xsi:type="dcterms:W3CDTF">2025-03-21T08:39:00Z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