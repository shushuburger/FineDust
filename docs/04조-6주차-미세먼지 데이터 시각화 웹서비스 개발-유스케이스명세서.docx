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54F8C55A" w:rsidR="00032A93" w:rsidRPr="005C48A8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AFD0D4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1560788A" w:rsidR="00EC64CD" w:rsidRDefault="00431B1C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미세먼지 데이터 시각화 웹 서비스</w:t>
            </w:r>
            <w:r w:rsidR="00F27209">
              <w:rPr>
                <w:rFonts w:ascii="바탕체" w:eastAsia="바탕체" w:hAnsi="바탕체" w:hint="eastAsia"/>
                <w:sz w:val="24"/>
              </w:rPr>
              <w:t xml:space="preserve"> 개발</w:t>
            </w:r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18781824" w14:textId="77777777" w:rsidR="00B02467" w:rsidRPr="008E11CF" w:rsidRDefault="00B02467" w:rsidP="00B02467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04</w:t>
      </w:r>
      <w:r w:rsidRPr="008E11CF">
        <w:rPr>
          <w:rFonts w:ascii="바탕체" w:eastAsia="바탕체" w:hAnsi="바탕체" w:hint="eastAsia"/>
        </w:rPr>
        <w:t xml:space="preserve"> 조</w:t>
      </w:r>
    </w:p>
    <w:p w14:paraId="5242D520" w14:textId="77777777" w:rsidR="00B02467" w:rsidRPr="008E11CF" w:rsidRDefault="00B02467" w:rsidP="00B02467">
      <w:pPr>
        <w:ind w:firstLineChars="1984" w:firstLine="3968"/>
        <w:rPr>
          <w:rFonts w:ascii="바탕체" w:eastAsia="바탕체" w:hAnsi="바탕체"/>
        </w:rPr>
      </w:pPr>
    </w:p>
    <w:p w14:paraId="68F7015E" w14:textId="77777777" w:rsidR="00B02467" w:rsidRPr="00E37ED6" w:rsidRDefault="00B02467" w:rsidP="00B02467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202202552 김경민</w:t>
      </w:r>
    </w:p>
    <w:p w14:paraId="66FC5DB2" w14:textId="77777777" w:rsidR="00B02467" w:rsidRPr="00E37ED6" w:rsidRDefault="00B02467" w:rsidP="00B02467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202202570 김은수</w:t>
      </w:r>
    </w:p>
    <w:p w14:paraId="7AA35ABD" w14:textId="77777777" w:rsidR="00B02467" w:rsidRDefault="00B02467" w:rsidP="00B02467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 xml:space="preserve">202202605 </w:t>
      </w:r>
      <w:proofErr w:type="spellStart"/>
      <w:r w:rsidRPr="00E37ED6">
        <w:rPr>
          <w:rFonts w:ascii="바탕체" w:eastAsia="바탕체" w:hAnsi="바탕체" w:hint="eastAsia"/>
        </w:rPr>
        <w:t>심여민</w:t>
      </w:r>
      <w:proofErr w:type="spellEnd"/>
    </w:p>
    <w:p w14:paraId="67DD0622" w14:textId="77777777" w:rsidR="00B02467" w:rsidRPr="008E11CF" w:rsidRDefault="00B02467" w:rsidP="00B02467">
      <w:pPr>
        <w:ind w:firstLineChars="1984" w:firstLine="3968"/>
        <w:rPr>
          <w:rFonts w:ascii="바탕체" w:eastAsia="바탕체" w:hAnsi="바탕체"/>
        </w:rPr>
      </w:pPr>
    </w:p>
    <w:p w14:paraId="254141C3" w14:textId="1F4EC3EF" w:rsidR="00B02467" w:rsidRPr="008E11CF" w:rsidRDefault="00B02467" w:rsidP="00B02467">
      <w:pPr>
        <w:ind w:firstLineChars="1984" w:firstLine="3968"/>
        <w:rPr>
          <w:rFonts w:ascii="바탕체" w:eastAsia="바탕체" w:hAnsi="바탕체"/>
        </w:rPr>
        <w:sectPr w:rsidR="00B02467" w:rsidRPr="008E11CF" w:rsidSect="00B02467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 w:hint="eastAsia"/>
        </w:rPr>
        <w:t>원유재</w:t>
      </w:r>
      <w:proofErr w:type="spellEnd"/>
      <w:r w:rsidRPr="008E11CF">
        <w:rPr>
          <w:rFonts w:ascii="바탕체" w:eastAsia="바탕체" w:hAnsi="바탕체" w:hint="eastAsia"/>
        </w:rPr>
        <w:t xml:space="preserve"> 교수님 </w:t>
      </w:r>
      <w:r w:rsidRPr="008E11CF">
        <w:rPr>
          <w:rFonts w:ascii="바탕체" w:eastAsia="바탕체" w:hAnsi="바탕체"/>
        </w:rPr>
        <w:t>(</w:t>
      </w:r>
      <w:r w:rsidRPr="008E11CF">
        <w:rPr>
          <w:rFonts w:ascii="바탕체" w:eastAsia="바탕체" w:hAnsi="바탕체" w:hint="eastAsia"/>
        </w:rPr>
        <w:t>서명)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108"/>
        <w:gridCol w:w="1515"/>
      </w:tblGrid>
      <w:tr w:rsidR="00032A93" w:rsidRPr="005C48A8" w14:paraId="5B0958A3" w14:textId="77777777" w:rsidTr="00B0246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108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515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 w:rsidTr="00B0246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0D0A896F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111CC2">
              <w:rPr>
                <w:rFonts w:ascii="바탕체" w:eastAsia="바탕체" w:hAnsi="바탕체" w:hint="eastAsia"/>
                <w:spacing w:val="-20"/>
              </w:rPr>
              <w:t>5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 w:rsidR="00B02467">
              <w:rPr>
                <w:rFonts w:ascii="바탕체" w:eastAsia="바탕체" w:hAnsi="바탕체" w:hint="eastAsia"/>
                <w:spacing w:val="-20"/>
              </w:rPr>
              <w:t>4/12</w:t>
            </w:r>
          </w:p>
        </w:tc>
        <w:tc>
          <w:tcPr>
            <w:tcW w:w="5108" w:type="dxa"/>
          </w:tcPr>
          <w:p w14:paraId="39DB0A8E" w14:textId="04E7D756" w:rsidR="00EC64CD" w:rsidRPr="005C48A8" w:rsidRDefault="00B02467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1,2,3,4</w:t>
            </w:r>
          </w:p>
        </w:tc>
        <w:tc>
          <w:tcPr>
            <w:tcW w:w="1515" w:type="dxa"/>
          </w:tcPr>
          <w:p w14:paraId="2330AD06" w14:textId="3DAAF953" w:rsidR="00EC64CD" w:rsidRPr="005C48A8" w:rsidRDefault="00B02467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 xml:space="preserve">김경민, 김은수, </w:t>
            </w: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심여민</w:t>
            </w:r>
            <w:proofErr w:type="spellEnd"/>
          </w:p>
        </w:tc>
      </w:tr>
      <w:tr w:rsidR="00EC64CD" w:rsidRPr="005C48A8" w14:paraId="5CC33FB5" w14:textId="77777777" w:rsidTr="00B02467">
        <w:tc>
          <w:tcPr>
            <w:tcW w:w="645" w:type="dxa"/>
          </w:tcPr>
          <w:p w14:paraId="1A7AC926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73838819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108" w:type="dxa"/>
          </w:tcPr>
          <w:p w14:paraId="18092A5C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515" w:type="dxa"/>
          </w:tcPr>
          <w:p w14:paraId="32AAC7E4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EC64CD" w:rsidRPr="005C48A8" w14:paraId="00D29F3F" w14:textId="77777777" w:rsidTr="00B02467">
        <w:tc>
          <w:tcPr>
            <w:tcW w:w="645" w:type="dxa"/>
          </w:tcPr>
          <w:p w14:paraId="496FE057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108" w:type="dxa"/>
          </w:tcPr>
          <w:p w14:paraId="2BADA6C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515" w:type="dxa"/>
          </w:tcPr>
          <w:p w14:paraId="3FE2F4B5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EC64CD" w:rsidRPr="005C48A8" w14:paraId="5965C6AB" w14:textId="77777777" w:rsidTr="00B02467">
        <w:tc>
          <w:tcPr>
            <w:tcW w:w="645" w:type="dxa"/>
          </w:tcPr>
          <w:p w14:paraId="2B33DF0C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108" w:type="dxa"/>
          </w:tcPr>
          <w:p w14:paraId="323FFF88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515" w:type="dxa"/>
          </w:tcPr>
          <w:p w14:paraId="5C3ADE0F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7555E049" w14:textId="623DED8B" w:rsidR="00EC449B" w:rsidRDefault="00EC449B">
      <w:pPr>
        <w:pStyle w:val="12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4922337" w:history="1">
        <w:r w:rsidRPr="002D4DEB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1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A531E" w14:textId="411A0504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38" w:history="1">
        <w:r w:rsidRPr="002D4DEB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1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396D1" w14:textId="7B2BEE6D" w:rsidR="00EC449B" w:rsidRDefault="00EC449B">
      <w:pPr>
        <w:pStyle w:val="12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39" w:history="1">
        <w:r w:rsidRPr="002D4DEB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1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DD9F93" w14:textId="030D4706" w:rsidR="00EC449B" w:rsidRDefault="00EC449B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2340" w:history="1">
        <w:r w:rsidRPr="002D4DEB">
          <w:rPr>
            <w:rStyle w:val="af"/>
            <w:rFonts w:ascii="바탕체" w:eastAsia="바탕체" w:hAnsi="바탕체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="0051609B">
          <w:rPr>
            <w:rStyle w:val="af"/>
            <w:rFonts w:ascii="바탕체" w:eastAsia="바탕체" w:hAnsi="바탕체" w:hint="eastAsia"/>
            <w:noProof/>
          </w:rPr>
          <w:t>전체</w:t>
        </w:r>
        <w:r w:rsidRPr="002D4DEB">
          <w:rPr>
            <w:rStyle w:val="af"/>
            <w:rFonts w:ascii="바탕체" w:eastAsia="바탕체" w:hAnsi="바탕체"/>
            <w:noProof/>
          </w:rPr>
          <w:t xml:space="preserve">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1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3FA776" w14:textId="1E81FFC5" w:rsidR="00EC449B" w:rsidRDefault="00EC449B">
      <w:pPr>
        <w:pStyle w:val="12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2341" w:history="1">
        <w:r w:rsidRPr="002D4DEB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2D4DEB">
          <w:rPr>
            <w:rStyle w:val="af"/>
            <w:rFonts w:ascii="바탕체" w:eastAsia="바탕체" w:hAnsi="바탕체"/>
            <w:noProof/>
          </w:rPr>
          <w:t>Usecase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1B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084AA2" w14:textId="18ADBCD5" w:rsidR="00EC449B" w:rsidRPr="0084775A" w:rsidRDefault="0084775A">
      <w:pPr>
        <w:pStyle w:val="20"/>
        <w:ind w:left="200"/>
        <w:rPr>
          <w:rStyle w:val="af"/>
          <w:rFonts w:ascii="맑은 고딕" w:eastAsia="맑은 고딕" w:hAnsi="맑은 고딕"/>
          <w:smallCaps w:val="0"/>
          <w:noProof/>
          <w:sz w:val="22"/>
        </w:rPr>
      </w:pPr>
      <w:r>
        <w:rPr>
          <w:rFonts w:ascii="바탕체" w:eastAsia="바탕체" w:hAnsi="바탕체"/>
          <w:noProof/>
        </w:rPr>
        <w:fldChar w:fldCharType="begin"/>
      </w:r>
      <w:r>
        <w:rPr>
          <w:rFonts w:ascii="바탕체" w:eastAsia="바탕체" w:hAnsi="바탕체"/>
          <w:noProof/>
        </w:rPr>
        <w:instrText>HYPERLINK  \l "실시간공기질조회"</w:instrText>
      </w:r>
      <w:r>
        <w:rPr>
          <w:rFonts w:ascii="바탕체" w:eastAsia="바탕체" w:hAnsi="바탕체"/>
          <w:noProof/>
        </w:rPr>
      </w:r>
      <w:r>
        <w:rPr>
          <w:rFonts w:ascii="바탕체" w:eastAsia="바탕체" w:hAnsi="바탕체"/>
          <w:noProof/>
        </w:rPr>
        <w:fldChar w:fldCharType="separate"/>
      </w:r>
      <w:r w:rsidR="00EC449B" w:rsidRPr="0084775A">
        <w:rPr>
          <w:rStyle w:val="af"/>
          <w:rFonts w:ascii="바탕체" w:eastAsia="바탕체" w:hAnsi="바탕체"/>
          <w:noProof/>
        </w:rPr>
        <w:t>3.1.</w:t>
      </w:r>
      <w:r w:rsidR="00EC449B" w:rsidRPr="0084775A">
        <w:rPr>
          <w:rStyle w:val="af"/>
          <w:rFonts w:ascii="맑은 고딕" w:eastAsia="맑은 고딕" w:hAnsi="맑은 고딕"/>
          <w:smallCaps w:val="0"/>
          <w:noProof/>
          <w:sz w:val="22"/>
        </w:rPr>
        <w:tab/>
      </w:r>
      <w:r w:rsidR="00C63098" w:rsidRPr="0084775A">
        <w:rPr>
          <w:rStyle w:val="af"/>
          <w:rFonts w:ascii="바탕체" w:eastAsia="바탕체" w:hAnsi="바탕체"/>
          <w:noProof/>
        </w:rPr>
        <w:t>실시간</w:t>
      </w:r>
      <w:r w:rsidR="00C63098" w:rsidRPr="0084775A">
        <w:rPr>
          <w:rStyle w:val="af"/>
          <w:rFonts w:ascii="바탕체" w:eastAsia="바탕체" w:hAnsi="바탕체" w:hint="eastAsia"/>
          <w:noProof/>
        </w:rPr>
        <w:t xml:space="preserve"> </w:t>
      </w:r>
      <w:r w:rsidR="00C63098" w:rsidRPr="0084775A">
        <w:rPr>
          <w:rStyle w:val="af"/>
          <w:rFonts w:ascii="바탕체" w:eastAsia="바탕체" w:hAnsi="바탕체"/>
          <w:noProof/>
        </w:rPr>
        <w:t>공기질</w:t>
      </w:r>
      <w:r w:rsidR="00C63098" w:rsidRPr="0084775A">
        <w:rPr>
          <w:rStyle w:val="af"/>
          <w:rFonts w:ascii="바탕체" w:eastAsia="바탕체" w:hAnsi="바탕체" w:hint="eastAsia"/>
          <w:noProof/>
        </w:rPr>
        <w:t xml:space="preserve"> </w:t>
      </w:r>
      <w:r w:rsidR="00C63098" w:rsidRPr="0084775A">
        <w:rPr>
          <w:rStyle w:val="af"/>
          <w:rFonts w:ascii="바탕체" w:eastAsia="바탕체" w:hAnsi="바탕체"/>
          <w:noProof/>
        </w:rPr>
        <w:t>조회</w:t>
      </w:r>
      <w:r w:rsidR="00EC449B" w:rsidRPr="0084775A">
        <w:rPr>
          <w:rStyle w:val="af"/>
          <w:noProof/>
          <w:webHidden/>
        </w:rPr>
        <w:tab/>
      </w:r>
    </w:p>
    <w:p w14:paraId="502410DA" w14:textId="5C31F80A" w:rsidR="00EC449B" w:rsidRPr="00E642B0" w:rsidRDefault="0084775A">
      <w:pPr>
        <w:pStyle w:val="20"/>
        <w:ind w:left="200"/>
        <w:rPr>
          <w:rStyle w:val="af"/>
        </w:rPr>
      </w:pPr>
      <w:r>
        <w:rPr>
          <w:rFonts w:ascii="바탕체" w:eastAsia="바탕체" w:hAnsi="바탕체"/>
          <w:noProof/>
        </w:rPr>
        <w:fldChar w:fldCharType="end"/>
      </w:r>
      <w:r w:rsidR="00E642B0">
        <w:rPr>
          <w:rFonts w:ascii="바탕체" w:eastAsia="바탕체" w:hAnsi="바탕체"/>
          <w:noProof/>
        </w:rPr>
        <w:fldChar w:fldCharType="begin"/>
      </w:r>
      <w:r w:rsidR="00E642B0">
        <w:rPr>
          <w:rFonts w:ascii="바탕체" w:eastAsia="바탕체" w:hAnsi="바탕체"/>
          <w:noProof/>
        </w:rPr>
        <w:instrText>HYPERLINK  \l "행동가이드제공"</w:instrText>
      </w:r>
      <w:r w:rsidR="00E642B0">
        <w:rPr>
          <w:rFonts w:ascii="바탕체" w:eastAsia="바탕체" w:hAnsi="바탕체"/>
          <w:noProof/>
        </w:rPr>
      </w:r>
      <w:r w:rsidR="00E642B0">
        <w:rPr>
          <w:rFonts w:ascii="바탕체" w:eastAsia="바탕체" w:hAnsi="바탕체"/>
          <w:noProof/>
        </w:rPr>
        <w:fldChar w:fldCharType="separate"/>
      </w:r>
      <w:r w:rsidR="00EC449B" w:rsidRPr="00E642B0">
        <w:rPr>
          <w:rStyle w:val="af"/>
          <w:rFonts w:ascii="바탕체" w:eastAsia="바탕체" w:hAnsi="바탕체"/>
          <w:noProof/>
        </w:rPr>
        <w:t>3.2.</w:t>
      </w:r>
      <w:r w:rsidR="00EC449B" w:rsidRPr="00E642B0">
        <w:rPr>
          <w:rStyle w:val="af"/>
          <w:rFonts w:ascii="맑은 고딕" w:eastAsia="맑은 고딕" w:hAnsi="맑은 고딕"/>
          <w:smallCaps w:val="0"/>
          <w:noProof/>
          <w:sz w:val="22"/>
        </w:rPr>
        <w:tab/>
      </w:r>
      <w:r w:rsidR="00BF5E6F" w:rsidRPr="00E642B0">
        <w:rPr>
          <w:rStyle w:val="af"/>
          <w:rFonts w:ascii="바탕체" w:eastAsia="바탕체" w:hAnsi="바탕체"/>
          <w:noProof/>
        </w:rPr>
        <w:t>행동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가이드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제공</w:t>
      </w:r>
      <w:r w:rsidR="00EC449B" w:rsidRPr="00E642B0">
        <w:rPr>
          <w:rStyle w:val="af"/>
          <w:noProof/>
          <w:webHidden/>
        </w:rPr>
        <w:tab/>
      </w:r>
    </w:p>
    <w:p w14:paraId="590CD43A" w14:textId="04058E79" w:rsidR="00C63098" w:rsidRPr="00E642B0" w:rsidRDefault="00E642B0" w:rsidP="00C63098">
      <w:pPr>
        <w:pStyle w:val="20"/>
        <w:ind w:left="200"/>
        <w:rPr>
          <w:rStyle w:val="af"/>
          <w:rFonts w:ascii="맑은 고딕" w:eastAsia="맑은 고딕" w:hAnsi="맑은 고딕"/>
          <w:smallCaps w:val="0"/>
          <w:noProof/>
          <w:sz w:val="22"/>
        </w:rPr>
      </w:pPr>
      <w:r>
        <w:rPr>
          <w:rFonts w:ascii="바탕체" w:eastAsia="바탕체" w:hAnsi="바탕체"/>
          <w:noProof/>
        </w:rPr>
        <w:fldChar w:fldCharType="end"/>
      </w:r>
      <w:r>
        <w:rPr>
          <w:rFonts w:ascii="바탕체" w:eastAsia="바탕체" w:hAnsi="바탕체"/>
          <w:noProof/>
        </w:rPr>
        <w:fldChar w:fldCharType="begin"/>
      </w:r>
      <w:r>
        <w:rPr>
          <w:rFonts w:ascii="바탕체" w:eastAsia="바탕체" w:hAnsi="바탕체"/>
          <w:noProof/>
        </w:rPr>
        <w:instrText>HYPERLINK  \l "수치별그래프"</w:instrText>
      </w:r>
      <w:r>
        <w:rPr>
          <w:rFonts w:ascii="바탕체" w:eastAsia="바탕체" w:hAnsi="바탕체"/>
          <w:noProof/>
        </w:rPr>
      </w:r>
      <w:r>
        <w:rPr>
          <w:rFonts w:ascii="바탕체" w:eastAsia="바탕체" w:hAnsi="바탕체"/>
          <w:noProof/>
        </w:rPr>
        <w:fldChar w:fldCharType="separate"/>
      </w:r>
      <w:r w:rsidR="00C63098" w:rsidRPr="00E642B0">
        <w:rPr>
          <w:rStyle w:val="af"/>
          <w:rFonts w:ascii="바탕체" w:eastAsia="바탕체" w:hAnsi="바탕체"/>
          <w:noProof/>
        </w:rPr>
        <w:t>3.</w:t>
      </w:r>
      <w:r w:rsidR="00C63098" w:rsidRPr="00E642B0">
        <w:rPr>
          <w:rStyle w:val="af"/>
          <w:rFonts w:ascii="바탕체" w:eastAsia="바탕체" w:hAnsi="바탕체" w:hint="eastAsia"/>
          <w:noProof/>
        </w:rPr>
        <w:t>3</w:t>
      </w:r>
      <w:r w:rsidR="00C63098" w:rsidRPr="00E642B0">
        <w:rPr>
          <w:rStyle w:val="af"/>
          <w:rFonts w:ascii="바탕체" w:eastAsia="바탕체" w:hAnsi="바탕체"/>
          <w:noProof/>
        </w:rPr>
        <w:t>.</w:t>
      </w:r>
      <w:r w:rsidR="00C63098" w:rsidRPr="00E642B0">
        <w:rPr>
          <w:rStyle w:val="af"/>
          <w:rFonts w:ascii="맑은 고딕" w:eastAsia="맑은 고딕" w:hAnsi="맑은 고딕"/>
          <w:smallCaps w:val="0"/>
          <w:noProof/>
          <w:sz w:val="22"/>
        </w:rPr>
        <w:tab/>
      </w:r>
      <w:r w:rsidR="00BF5E6F" w:rsidRPr="00E642B0">
        <w:rPr>
          <w:rStyle w:val="af"/>
          <w:rFonts w:ascii="바탕체" w:eastAsia="바탕체" w:hAnsi="바탕체"/>
          <w:noProof/>
        </w:rPr>
        <w:t>수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치별 </w:t>
      </w:r>
      <w:r w:rsidR="00BF5E6F" w:rsidRPr="00E642B0">
        <w:rPr>
          <w:rStyle w:val="af"/>
          <w:rFonts w:ascii="바탕체" w:eastAsia="바탕체" w:hAnsi="바탕체"/>
          <w:noProof/>
        </w:rPr>
        <w:t>그래프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및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상세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정보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확인</w:t>
      </w:r>
      <w:r w:rsidR="00C63098" w:rsidRPr="00E642B0">
        <w:rPr>
          <w:rStyle w:val="af"/>
          <w:noProof/>
          <w:webHidden/>
        </w:rPr>
        <w:tab/>
      </w:r>
    </w:p>
    <w:p w14:paraId="73D1F765" w14:textId="64376E94" w:rsidR="00C63098" w:rsidRPr="00E642B0" w:rsidRDefault="00E642B0" w:rsidP="00C63098">
      <w:pPr>
        <w:pStyle w:val="20"/>
        <w:ind w:left="200"/>
        <w:rPr>
          <w:rStyle w:val="af"/>
          <w:rFonts w:ascii="맑은 고딕" w:eastAsia="맑은 고딕" w:hAnsi="맑은 고딕"/>
          <w:smallCaps w:val="0"/>
          <w:noProof/>
          <w:sz w:val="22"/>
        </w:rPr>
      </w:pPr>
      <w:r>
        <w:rPr>
          <w:rFonts w:ascii="바탕체" w:eastAsia="바탕체" w:hAnsi="바탕체"/>
          <w:noProof/>
        </w:rPr>
        <w:fldChar w:fldCharType="end"/>
      </w:r>
      <w:r>
        <w:rPr>
          <w:rFonts w:ascii="바탕체" w:eastAsia="바탕체" w:hAnsi="바탕체"/>
          <w:noProof/>
        </w:rPr>
        <w:fldChar w:fldCharType="begin"/>
      </w:r>
      <w:r>
        <w:rPr>
          <w:rFonts w:ascii="바탕체" w:eastAsia="바탕체" w:hAnsi="바탕체"/>
          <w:noProof/>
        </w:rPr>
        <w:instrText>HYPERLINK  \l "인체영향"</w:instrText>
      </w:r>
      <w:r>
        <w:rPr>
          <w:rFonts w:ascii="바탕체" w:eastAsia="바탕체" w:hAnsi="바탕체"/>
          <w:noProof/>
        </w:rPr>
      </w:r>
      <w:r>
        <w:rPr>
          <w:rFonts w:ascii="바탕체" w:eastAsia="바탕체" w:hAnsi="바탕체"/>
          <w:noProof/>
        </w:rPr>
        <w:fldChar w:fldCharType="separate"/>
      </w:r>
      <w:r w:rsidR="00C63098" w:rsidRPr="00E642B0">
        <w:rPr>
          <w:rStyle w:val="af"/>
          <w:rFonts w:ascii="바탕체" w:eastAsia="바탕체" w:hAnsi="바탕체"/>
          <w:noProof/>
        </w:rPr>
        <w:t>3.</w:t>
      </w:r>
      <w:r w:rsidR="00C63098" w:rsidRPr="00E642B0">
        <w:rPr>
          <w:rStyle w:val="af"/>
          <w:rFonts w:ascii="바탕체" w:eastAsia="바탕체" w:hAnsi="바탕체" w:hint="eastAsia"/>
          <w:noProof/>
        </w:rPr>
        <w:t>4</w:t>
      </w:r>
      <w:r w:rsidR="00C63098" w:rsidRPr="00E642B0">
        <w:rPr>
          <w:rStyle w:val="af"/>
          <w:rFonts w:ascii="바탕체" w:eastAsia="바탕체" w:hAnsi="바탕체"/>
          <w:noProof/>
        </w:rPr>
        <w:t>.</w:t>
      </w:r>
      <w:r w:rsidR="00C63098" w:rsidRPr="00E642B0">
        <w:rPr>
          <w:rStyle w:val="af"/>
          <w:rFonts w:ascii="맑은 고딕" w:eastAsia="맑은 고딕" w:hAnsi="맑은 고딕"/>
          <w:smallCaps w:val="0"/>
          <w:noProof/>
          <w:sz w:val="22"/>
        </w:rPr>
        <w:tab/>
      </w:r>
      <w:r w:rsidR="00BF5E6F" w:rsidRPr="00E642B0">
        <w:rPr>
          <w:rStyle w:val="af"/>
          <w:rFonts w:ascii="바탕체" w:eastAsia="바탕체" w:hAnsi="바탕체"/>
          <w:noProof/>
        </w:rPr>
        <w:t>인체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영향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애니메이션</w:t>
      </w:r>
      <w:r w:rsidR="00BF5E6F" w:rsidRPr="00E642B0">
        <w:rPr>
          <w:rStyle w:val="af"/>
          <w:rFonts w:ascii="바탕체" w:eastAsia="바탕체" w:hAnsi="바탕체" w:hint="eastAsia"/>
          <w:noProof/>
        </w:rPr>
        <w:t xml:space="preserve"> </w:t>
      </w:r>
      <w:r w:rsidR="00BF5E6F" w:rsidRPr="00E642B0">
        <w:rPr>
          <w:rStyle w:val="af"/>
          <w:rFonts w:ascii="바탕체" w:eastAsia="바탕체" w:hAnsi="바탕체"/>
          <w:noProof/>
        </w:rPr>
        <w:t>보기</w:t>
      </w:r>
      <w:r w:rsidR="00C63098" w:rsidRPr="00E642B0">
        <w:rPr>
          <w:rStyle w:val="af"/>
          <w:noProof/>
          <w:webHidden/>
        </w:rPr>
        <w:tab/>
      </w:r>
    </w:p>
    <w:p w14:paraId="12A75988" w14:textId="6EB346B2" w:rsidR="00EC449B" w:rsidRDefault="00E642B0">
      <w:pPr>
        <w:pStyle w:val="12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  <w:smallCaps/>
          <w:noProof/>
        </w:rPr>
        <w:fldChar w:fldCharType="end"/>
      </w:r>
      <w:hyperlink w:anchor="_Toc194922344" w:history="1">
        <w:r w:rsidR="00EC449B" w:rsidRPr="002D4DEB">
          <w:rPr>
            <w:rStyle w:val="af"/>
            <w:rFonts w:ascii="바탕체" w:eastAsia="바탕체" w:hAnsi="바탕체"/>
            <w:noProof/>
          </w:rPr>
          <w:t>4.</w:t>
        </w:r>
        <w:r w:rsidR="00EC449B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EC449B" w:rsidRPr="002D4DEB">
          <w:rPr>
            <w:rStyle w:val="af"/>
            <w:rFonts w:ascii="바탕체" w:eastAsia="바탕체" w:hAnsi="바탕체"/>
            <w:noProof/>
          </w:rPr>
          <w:t>AI 도구 활용 정보</w:t>
        </w:r>
        <w:r w:rsidR="00EC449B">
          <w:rPr>
            <w:noProof/>
            <w:webHidden/>
          </w:rPr>
          <w:tab/>
        </w:r>
        <w:r w:rsidR="00EC449B">
          <w:rPr>
            <w:noProof/>
            <w:webHidden/>
          </w:rPr>
          <w:fldChar w:fldCharType="begin"/>
        </w:r>
        <w:r w:rsidR="00EC449B">
          <w:rPr>
            <w:noProof/>
            <w:webHidden/>
          </w:rPr>
          <w:instrText xml:space="preserve"> PAGEREF _Toc194922344 \h </w:instrText>
        </w:r>
        <w:r w:rsidR="00EC449B">
          <w:rPr>
            <w:noProof/>
            <w:webHidden/>
          </w:rPr>
        </w:r>
        <w:r w:rsidR="00EC449B">
          <w:rPr>
            <w:noProof/>
            <w:webHidden/>
          </w:rPr>
          <w:fldChar w:fldCharType="separate"/>
        </w:r>
        <w:r w:rsidR="001251B9">
          <w:rPr>
            <w:noProof/>
            <w:webHidden/>
          </w:rPr>
          <w:t>9</w:t>
        </w:r>
        <w:r w:rsidR="00EC449B">
          <w:rPr>
            <w:noProof/>
            <w:webHidden/>
          </w:rPr>
          <w:fldChar w:fldCharType="end"/>
        </w:r>
      </w:hyperlink>
    </w:p>
    <w:p w14:paraId="6B5AED4A" w14:textId="3922842F" w:rsidR="002A79BA" w:rsidRPr="005C48A8" w:rsidRDefault="00EC449B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434A2AFA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021F076A" w14:textId="77777777" w:rsidR="007173E5" w:rsidRDefault="007173E5">
      <w:pPr>
        <w:pStyle w:val="ad"/>
        <w:tabs>
          <w:tab w:val="right" w:leader="dot" w:pos="8494"/>
        </w:tabs>
        <w:rPr>
          <w:noProof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>HYPERLINK  \l "그림1"</w:instrText>
      </w:r>
      <w:r>
        <w:rPr>
          <w:rFonts w:ascii="바탕체" w:eastAsia="바탕체" w:hAnsi="바탕체"/>
        </w:rPr>
      </w:r>
      <w:r>
        <w:rPr>
          <w:rFonts w:ascii="바탕체" w:eastAsia="바탕체" w:hAnsi="바탕체"/>
        </w:rPr>
        <w:fldChar w:fldCharType="separate"/>
      </w:r>
      <w:r w:rsidR="002B5DB2" w:rsidRPr="007173E5">
        <w:rPr>
          <w:rStyle w:val="af"/>
          <w:rFonts w:ascii="바탕체" w:eastAsia="바탕체" w:hAnsi="바탕체"/>
        </w:rPr>
        <w:fldChar w:fldCharType="begin"/>
      </w:r>
      <w:r w:rsidR="002A79BA" w:rsidRPr="007173E5">
        <w:rPr>
          <w:rStyle w:val="af"/>
          <w:rFonts w:ascii="바탕체" w:eastAsia="바탕체" w:hAnsi="바탕체"/>
        </w:rPr>
        <w:instrText xml:space="preserve"> TOC \h \z \c "그림" </w:instrText>
      </w:r>
      <w:r w:rsidR="002B5DB2" w:rsidRPr="007173E5">
        <w:rPr>
          <w:rStyle w:val="af"/>
          <w:rFonts w:ascii="바탕체" w:eastAsia="바탕체" w:hAnsi="바탕체"/>
        </w:rPr>
        <w:fldChar w:fldCharType="separate"/>
      </w:r>
    </w:p>
    <w:p w14:paraId="7B6C1D15" w14:textId="5B280D0D" w:rsidR="007173E5" w:rsidRDefault="007173E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 w:val="22"/>
        </w:rPr>
      </w:pPr>
      <w:hyperlink w:anchor="_Toc195366046" w:history="1">
        <w:r w:rsidRPr="000113F2">
          <w:rPr>
            <w:rStyle w:val="af"/>
            <w:rFonts w:ascii="바탕체" w:eastAsia="바탕체" w:hAnsi="바탕체"/>
            <w:noProof/>
          </w:rPr>
          <w:t>그림 1. 전체시스템에 대한 유스케이스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_Toc195366046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51B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50AA96" w14:textId="1C5B020F" w:rsidR="00032A93" w:rsidRPr="005C48A8" w:rsidRDefault="002B5DB2" w:rsidP="007173E5">
      <w:pPr>
        <w:rPr>
          <w:rFonts w:ascii="바탕체" w:eastAsia="바탕체" w:hAnsi="바탕체"/>
        </w:rPr>
      </w:pPr>
      <w:r w:rsidRPr="007173E5">
        <w:rPr>
          <w:rStyle w:val="af"/>
          <w:rFonts w:ascii="바탕체" w:eastAsia="바탕체" w:hAnsi="바탕체"/>
          <w:smallCaps/>
        </w:rPr>
        <w:fldChar w:fldCharType="end"/>
      </w:r>
      <w:r w:rsidR="007173E5">
        <w:rPr>
          <w:rFonts w:ascii="바탕체" w:eastAsia="바탕체" w:hAnsi="바탕체"/>
          <w:smallCaps/>
        </w:rPr>
        <w:fldChar w:fldCharType="end"/>
      </w:r>
    </w:p>
    <w:p w14:paraId="0BACFFB5" w14:textId="77777777" w:rsidR="00032A93" w:rsidRPr="005C48A8" w:rsidRDefault="00032A93">
      <w:pPr>
        <w:pStyle w:val="11"/>
        <w:spacing w:before="540"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4922337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54E45361" w14:textId="617EE86A" w:rsidR="00946715" w:rsidRPr="00C80406" w:rsidRDefault="00032A93" w:rsidP="00C80406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4922338"/>
      <w:r w:rsidRPr="005C48A8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4AA4C114" w14:textId="74BA2310" w:rsidR="00946715" w:rsidRPr="00946715" w:rsidRDefault="00946715" w:rsidP="00946715">
      <w:pPr>
        <w:pStyle w:val="a3"/>
        <w:spacing w:after="180"/>
        <w:ind w:leftChars="300"/>
        <w:rPr>
          <w:rFonts w:ascii="바탕체" w:eastAsia="바탕체" w:hAnsi="바탕체"/>
          <w:kern w:val="0"/>
          <w:szCs w:val="20"/>
        </w:rPr>
      </w:pPr>
      <w:r w:rsidRPr="00946715">
        <w:rPr>
          <w:rFonts w:ascii="바탕체" w:eastAsia="바탕체" w:hAnsi="바탕체"/>
          <w:kern w:val="0"/>
          <w:szCs w:val="20"/>
        </w:rPr>
        <w:t xml:space="preserve">이 문서는 </w:t>
      </w:r>
      <w:proofErr w:type="spellStart"/>
      <w:r w:rsidRPr="00946715">
        <w:rPr>
          <w:rFonts w:ascii="바탕체" w:eastAsia="바탕체" w:hAnsi="바탕체"/>
          <w:kern w:val="0"/>
          <w:szCs w:val="20"/>
        </w:rPr>
        <w:t>대기질</w:t>
      </w:r>
      <w:proofErr w:type="spellEnd"/>
      <w:r w:rsidRPr="00946715">
        <w:rPr>
          <w:rFonts w:ascii="바탕체" w:eastAsia="바탕체" w:hAnsi="바탕체"/>
          <w:kern w:val="0"/>
          <w:szCs w:val="20"/>
        </w:rPr>
        <w:t xml:space="preserve">(미세먼지, 초미세먼지, 오존 등) 데이터를 기반으로 사용자에게 시각적으로 정보를 전달하고, 건강 행동 가이드를 제공하는 웹 서비스를 위한 </w:t>
      </w:r>
      <w:proofErr w:type="spellStart"/>
      <w:r w:rsidRPr="00946715">
        <w:rPr>
          <w:rFonts w:ascii="바탕체" w:eastAsia="바탕체" w:hAnsi="바탕체"/>
          <w:kern w:val="0"/>
          <w:szCs w:val="20"/>
        </w:rPr>
        <w:t>유스케이스를</w:t>
      </w:r>
      <w:proofErr w:type="spellEnd"/>
      <w:r w:rsidRPr="00946715">
        <w:rPr>
          <w:rFonts w:ascii="바탕체" w:eastAsia="바탕체" w:hAnsi="바탕체"/>
          <w:kern w:val="0"/>
          <w:szCs w:val="20"/>
        </w:rPr>
        <w:t xml:space="preserve"> 명세한다. </w:t>
      </w:r>
      <w:r w:rsidR="00C80406">
        <w:rPr>
          <w:rFonts w:ascii="바탕체" w:eastAsia="바탕체" w:hAnsi="바탕체"/>
          <w:kern w:val="0"/>
          <w:szCs w:val="20"/>
        </w:rPr>
        <w:br/>
      </w:r>
      <w:r w:rsidRPr="00946715">
        <w:rPr>
          <w:rFonts w:ascii="바탕체" w:eastAsia="바탕체" w:hAnsi="바탕체"/>
          <w:kern w:val="0"/>
          <w:szCs w:val="20"/>
        </w:rPr>
        <w:t xml:space="preserve">사용자 중심의 정보 구조 설계와 </w:t>
      </w:r>
      <w:r w:rsidR="00FE5EEB">
        <w:rPr>
          <w:rFonts w:ascii="바탕체" w:eastAsia="바탕체" w:hAnsi="바탕체" w:hint="eastAsia"/>
          <w:kern w:val="0"/>
          <w:szCs w:val="20"/>
        </w:rPr>
        <w:t xml:space="preserve">사용자와 서버, 시스템 간의 </w:t>
      </w:r>
      <w:r w:rsidRPr="00946715">
        <w:rPr>
          <w:rFonts w:ascii="바탕체" w:eastAsia="바탕체" w:hAnsi="바탕체"/>
          <w:kern w:val="0"/>
          <w:szCs w:val="20"/>
        </w:rPr>
        <w:t>상호작용 흐름을 상세히 기술하며, 실시간 데이터 연동과 행동 유도 시각화 등 주요 기능을</w:t>
      </w:r>
      <w:r w:rsidR="00FE5EEB">
        <w:rPr>
          <w:rFonts w:ascii="바탕체" w:eastAsia="바탕체" w:hAnsi="바탕체" w:hint="eastAsia"/>
          <w:kern w:val="0"/>
          <w:szCs w:val="20"/>
        </w:rPr>
        <w:t xml:space="preserve"> 구체적으로</w:t>
      </w:r>
      <w:r w:rsidRPr="00946715">
        <w:rPr>
          <w:rFonts w:ascii="바탕체" w:eastAsia="바탕체" w:hAnsi="바탕체"/>
          <w:kern w:val="0"/>
          <w:szCs w:val="20"/>
        </w:rPr>
        <w:t xml:space="preserve"> 포함한다.</w:t>
      </w:r>
    </w:p>
    <w:p w14:paraId="2D9F4C24" w14:textId="77777777" w:rsidR="00946715" w:rsidRPr="00946715" w:rsidRDefault="00946715" w:rsidP="00774590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</w:p>
    <w:p w14:paraId="4A097606" w14:textId="77777777" w:rsidR="00032A93" w:rsidRPr="005C48A8" w:rsidRDefault="00032A93" w:rsidP="000165E7">
      <w:pPr>
        <w:pStyle w:val="11"/>
        <w:spacing w:before="540"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6" w:name="_Toc513955116"/>
      <w:bookmarkStart w:id="7" w:name="_Toc194922339"/>
      <w:proofErr w:type="spellStart"/>
      <w:r w:rsidR="00082E48" w:rsidRPr="005C48A8">
        <w:rPr>
          <w:rFonts w:ascii="바탕체" w:eastAsia="바탕체" w:hAnsi="바탕체" w:hint="eastAsia"/>
        </w:rPr>
        <w:lastRenderedPageBreak/>
        <w:t>Usec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6801ABA7" w14:textId="19D4C157" w:rsidR="00826B10" w:rsidRPr="005C48A8" w:rsidRDefault="0051609B" w:rsidP="00826B10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Toc194922340"/>
      <w:r>
        <w:rPr>
          <w:rFonts w:ascii="바탕체" w:eastAsia="바탕체" w:hAnsi="바탕체" w:hint="eastAsia"/>
        </w:rPr>
        <w:t>전체 시스템</w:t>
      </w: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"설정"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  <w:r w:rsidRPr="005C48A8">
        <w:rPr>
          <w:rFonts w:ascii="바탕체" w:eastAsia="바탕체" w:hAnsi="바탕체" w:hint="eastAsia"/>
        </w:rPr>
        <w:t xml:space="preserve"> Diagram</w:t>
      </w:r>
      <w:bookmarkEnd w:id="8"/>
    </w:p>
    <w:p w14:paraId="23231FF4" w14:textId="1BC7764F" w:rsidR="00EC64CD" w:rsidRPr="005C48A8" w:rsidRDefault="0051609B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>
        <w:rPr>
          <w:rFonts w:ascii="바탕체" w:eastAsia="바탕체" w:hAnsi="바탕체" w:hint="eastAsia"/>
        </w:rPr>
        <w:t>미세먼지 데이터 시각화 웹 서비스에서</w:t>
      </w:r>
      <w:r w:rsidR="00EC64CD" w:rsidRPr="005C48A8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 xml:space="preserve">전체 </w:t>
      </w:r>
      <w:r w:rsidR="00EC64CD" w:rsidRPr="005C48A8">
        <w:rPr>
          <w:rFonts w:ascii="바탕체" w:eastAsia="바탕체" w:hAnsi="바탕체" w:hint="eastAsia"/>
        </w:rPr>
        <w:t xml:space="preserve">기능을 수행하는 시스템에 대한 </w:t>
      </w:r>
      <w:proofErr w:type="spellStart"/>
      <w:r w:rsidR="00EC64CD" w:rsidRPr="005C48A8">
        <w:rPr>
          <w:rFonts w:ascii="바탕체" w:eastAsia="바탕체" w:hAnsi="바탕체" w:hint="eastAsia"/>
        </w:rPr>
        <w:t>유스케이스</w:t>
      </w:r>
      <w:proofErr w:type="spellEnd"/>
      <w:r w:rsidR="00EC64CD" w:rsidRPr="005C48A8"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br/>
      </w:r>
      <w:r w:rsidR="00EC64CD" w:rsidRPr="005C48A8">
        <w:rPr>
          <w:rFonts w:ascii="바탕체" w:eastAsia="바탕체" w:hAnsi="바탕체" w:hint="eastAsia"/>
        </w:rPr>
        <w:t>다이어그램은 다음과 같다</w:t>
      </w:r>
      <w:r w:rsidR="00EC64CD" w:rsidRPr="005C48A8">
        <w:rPr>
          <w:rFonts w:ascii="바탕체" w:eastAsia="바탕체" w:hAnsi="바탕체"/>
        </w:rPr>
        <w:t>.</w:t>
      </w:r>
    </w:p>
    <w:p w14:paraId="158D97E7" w14:textId="5ED074FA" w:rsidR="00826B10" w:rsidRPr="005C48A8" w:rsidRDefault="00826B10" w:rsidP="00826B10">
      <w:pPr>
        <w:pStyle w:val="a3"/>
        <w:spacing w:after="180"/>
        <w:ind w:left="1200"/>
        <w:rPr>
          <w:rFonts w:ascii="바탕체" w:eastAsia="바탕체" w:hAnsi="바탕체"/>
        </w:rPr>
      </w:pPr>
    </w:p>
    <w:p w14:paraId="74093E99" w14:textId="3352F5DC" w:rsidR="00826B10" w:rsidRPr="005C48A8" w:rsidRDefault="00826B10" w:rsidP="00826B10">
      <w:pPr>
        <w:pStyle w:val="a3"/>
        <w:keepNext/>
        <w:spacing w:after="180"/>
        <w:ind w:leftChars="0" w:left="0"/>
        <w:jc w:val="center"/>
        <w:rPr>
          <w:rFonts w:ascii="바탕체" w:eastAsia="바탕체" w:hAnsi="바탕체"/>
        </w:rPr>
      </w:pPr>
    </w:p>
    <w:p w14:paraId="41EE9D54" w14:textId="77777777" w:rsidR="007173E5" w:rsidRDefault="00000000" w:rsidP="007173E5">
      <w:pPr>
        <w:keepNext/>
      </w:pPr>
      <w:r>
        <w:rPr>
          <w:rFonts w:ascii="바탕체" w:eastAsia="바탕체" w:hAnsi="바탕체"/>
        </w:rPr>
        <w:pict w14:anchorId="64F86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5pt;height:317.35pt">
            <v:imagedata r:id="rId10" o:title="usecase diagram"/>
          </v:shape>
        </w:pict>
      </w:r>
    </w:p>
    <w:p w14:paraId="7C007CAD" w14:textId="32DB9B8B" w:rsidR="008A1DDD" w:rsidRPr="007173E5" w:rsidRDefault="007173E5" w:rsidP="007173E5">
      <w:pPr>
        <w:pStyle w:val="ac"/>
        <w:spacing w:after="180"/>
        <w:ind w:left="1200"/>
        <w:rPr>
          <w:rFonts w:ascii="바탕체" w:eastAsia="바탕체" w:hAnsi="바탕체"/>
        </w:rPr>
      </w:pPr>
      <w:bookmarkStart w:id="9" w:name="_Toc195366046"/>
      <w:bookmarkStart w:id="10" w:name="그림1"/>
      <w:r w:rsidRPr="007173E5">
        <w:rPr>
          <w:rFonts w:ascii="바탕체" w:eastAsia="바탕체" w:hAnsi="바탕체" w:hint="eastAsia"/>
        </w:rPr>
        <w:t xml:space="preserve">그림 </w:t>
      </w:r>
      <w:r w:rsidRPr="007173E5">
        <w:rPr>
          <w:rFonts w:ascii="바탕체" w:eastAsia="바탕체" w:hAnsi="바탕체"/>
        </w:rPr>
        <w:fldChar w:fldCharType="begin"/>
      </w:r>
      <w:r w:rsidRPr="007173E5">
        <w:rPr>
          <w:rFonts w:ascii="바탕체" w:eastAsia="바탕체" w:hAnsi="바탕체"/>
        </w:rPr>
        <w:instrText xml:space="preserve"> </w:instrText>
      </w:r>
      <w:r w:rsidRPr="007173E5">
        <w:rPr>
          <w:rFonts w:ascii="바탕체" w:eastAsia="바탕체" w:hAnsi="바탕체" w:hint="eastAsia"/>
        </w:rPr>
        <w:instrText>SEQ 그림 \* ARABIC</w:instrText>
      </w:r>
      <w:r w:rsidRPr="007173E5">
        <w:rPr>
          <w:rFonts w:ascii="바탕체" w:eastAsia="바탕체" w:hAnsi="바탕체"/>
        </w:rPr>
        <w:instrText xml:space="preserve"> </w:instrText>
      </w:r>
      <w:r w:rsidRPr="007173E5">
        <w:rPr>
          <w:rFonts w:ascii="바탕체" w:eastAsia="바탕체" w:hAnsi="바탕체"/>
        </w:rPr>
        <w:fldChar w:fldCharType="separate"/>
      </w:r>
      <w:r w:rsidR="001251B9">
        <w:rPr>
          <w:rFonts w:ascii="바탕체" w:eastAsia="바탕체" w:hAnsi="바탕체"/>
          <w:noProof/>
        </w:rPr>
        <w:t>1</w:t>
      </w:r>
      <w:r w:rsidRPr="007173E5">
        <w:rPr>
          <w:rFonts w:ascii="바탕체" w:eastAsia="바탕체" w:hAnsi="바탕체"/>
        </w:rPr>
        <w:fldChar w:fldCharType="end"/>
      </w:r>
      <w:r w:rsidRPr="007173E5">
        <w:rPr>
          <w:rFonts w:ascii="바탕체" w:eastAsia="바탕체" w:hAnsi="바탕체" w:hint="eastAsia"/>
        </w:rPr>
        <w:t>. 전체</w:t>
      </w:r>
      <w:r w:rsidRPr="007173E5">
        <w:rPr>
          <w:rFonts w:ascii="바탕체" w:eastAsia="바탕체" w:hAnsi="바탕체"/>
        </w:rPr>
        <w:t xml:space="preserve">시스템에 대한 </w:t>
      </w:r>
      <w:proofErr w:type="spellStart"/>
      <w:r w:rsidRPr="007173E5">
        <w:rPr>
          <w:rFonts w:ascii="바탕체" w:eastAsia="바탕체" w:hAnsi="바탕체"/>
        </w:rPr>
        <w:t>유스케이스</w:t>
      </w:r>
      <w:proofErr w:type="spellEnd"/>
      <w:r w:rsidRPr="007173E5">
        <w:rPr>
          <w:rFonts w:ascii="바탕체" w:eastAsia="바탕체" w:hAnsi="바탕체"/>
        </w:rPr>
        <w:t xml:space="preserve"> 다이어그램</w:t>
      </w:r>
      <w:bookmarkEnd w:id="9"/>
    </w:p>
    <w:p w14:paraId="7CC108B5" w14:textId="47A98371" w:rsidR="00032A93" w:rsidRPr="00A53615" w:rsidRDefault="001156B5" w:rsidP="00A53615">
      <w:pPr>
        <w:pStyle w:val="11"/>
        <w:spacing w:before="540" w:after="360"/>
        <w:rPr>
          <w:rFonts w:ascii="바탕체" w:eastAsia="바탕체" w:hAnsi="바탕체"/>
          <w:szCs w:val="40"/>
        </w:rPr>
      </w:pPr>
      <w:bookmarkStart w:id="11" w:name="_Toc513955119"/>
      <w:bookmarkEnd w:id="10"/>
      <w:r w:rsidRPr="00A53615">
        <w:rPr>
          <w:rFonts w:ascii="바탕체" w:eastAsia="바탕체" w:hAnsi="바탕체"/>
          <w:szCs w:val="40"/>
        </w:rPr>
        <w:br w:type="page"/>
      </w:r>
      <w:bookmarkStart w:id="12" w:name="_Toc194922341"/>
      <w:proofErr w:type="spellStart"/>
      <w:r w:rsidR="00032A93" w:rsidRPr="00A53615">
        <w:rPr>
          <w:rFonts w:ascii="바탕체" w:eastAsia="바탕체" w:hAnsi="바탕체" w:hint="eastAsia"/>
          <w:szCs w:val="40"/>
        </w:rPr>
        <w:lastRenderedPageBreak/>
        <w:t>Use</w:t>
      </w:r>
      <w:r w:rsidR="00177D17" w:rsidRPr="00A53615">
        <w:rPr>
          <w:rFonts w:ascii="바탕체" w:eastAsia="바탕체" w:hAnsi="바탕체"/>
          <w:szCs w:val="40"/>
        </w:rPr>
        <w:t>c</w:t>
      </w:r>
      <w:r w:rsidR="00032A93" w:rsidRPr="00A53615">
        <w:rPr>
          <w:rFonts w:ascii="바탕체" w:eastAsia="바탕체" w:hAnsi="바탕체" w:hint="eastAsia"/>
          <w:szCs w:val="40"/>
        </w:rPr>
        <w:t>ase</w:t>
      </w:r>
      <w:proofErr w:type="spellEnd"/>
      <w:r w:rsidR="00032A93" w:rsidRPr="00A53615">
        <w:rPr>
          <w:rFonts w:ascii="바탕체" w:eastAsia="바탕체" w:hAnsi="바탕체" w:hint="eastAsia"/>
          <w:szCs w:val="40"/>
        </w:rPr>
        <w:t xml:space="preserve"> Specification</w:t>
      </w:r>
      <w:bookmarkEnd w:id="11"/>
      <w:bookmarkEnd w:id="12"/>
    </w:p>
    <w:p w14:paraId="22C69E1F" w14:textId="77777777" w:rsidR="00453CCA" w:rsidRPr="00453CCA" w:rsidRDefault="00453CCA" w:rsidP="00453CCA">
      <w:pPr>
        <w:pStyle w:val="2"/>
        <w:spacing w:before="360" w:after="360"/>
        <w:ind w:left="964"/>
        <w:rPr>
          <w:rFonts w:ascii="바탕체" w:eastAsia="바탕체" w:hAnsi="바탕체"/>
        </w:rPr>
      </w:pPr>
      <w:bookmarkStart w:id="13" w:name="실시간공기질조회"/>
      <w:r w:rsidRPr="00453CCA">
        <w:rPr>
          <w:rFonts w:ascii="바탕체" w:eastAsia="바탕체" w:hAnsi="바탕체"/>
        </w:rPr>
        <w:t xml:space="preserve">실시간 </w:t>
      </w:r>
      <w:proofErr w:type="spellStart"/>
      <w:r w:rsidRPr="00453CCA">
        <w:rPr>
          <w:rFonts w:ascii="바탕체" w:eastAsia="바탕체" w:hAnsi="바탕체"/>
        </w:rPr>
        <w:t>공기질</w:t>
      </w:r>
      <w:proofErr w:type="spellEnd"/>
      <w:r w:rsidRPr="00453CCA">
        <w:rPr>
          <w:rFonts w:ascii="바탕체" w:eastAsia="바탕체" w:hAnsi="바탕체"/>
        </w:rPr>
        <w:t xml:space="preserve"> 조회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330722" w14:paraId="6AA4C8F8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bookmarkEnd w:id="13"/>
          <w:p w14:paraId="5C96AB02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B2B63EA" w14:textId="1A2EC3E9" w:rsidR="00774590" w:rsidRDefault="00453CCA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453CCA">
              <w:rPr>
                <w:rFonts w:ascii="바탕체" w:eastAsia="바탕체" w:hAnsi="바탕체" w:hint="eastAsia"/>
                <w:sz w:val="18"/>
                <w:szCs w:val="18"/>
              </w:rPr>
              <w:t xml:space="preserve">실시간 </w:t>
            </w:r>
            <w:proofErr w:type="spellStart"/>
            <w:r w:rsidRPr="00453CCA">
              <w:rPr>
                <w:rFonts w:ascii="바탕체" w:eastAsia="바탕체" w:hAnsi="바탕체" w:hint="eastAsia"/>
                <w:sz w:val="18"/>
                <w:szCs w:val="18"/>
              </w:rPr>
              <w:t>공기질</w:t>
            </w:r>
            <w:proofErr w:type="spellEnd"/>
            <w:r w:rsidRPr="00453CCA">
              <w:rPr>
                <w:rFonts w:ascii="바탕체" w:eastAsia="바탕체" w:hAnsi="바탕체" w:hint="eastAsia"/>
                <w:sz w:val="18"/>
                <w:szCs w:val="18"/>
              </w:rPr>
              <w:t xml:space="preserve"> 조회</w:t>
            </w:r>
          </w:p>
        </w:tc>
      </w:tr>
      <w:tr w:rsidR="00330722" w14:paraId="46BA2985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EBEBE71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69CC18E" w14:textId="7AB2E2E6" w:rsidR="00774590" w:rsidRDefault="00120495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120495">
              <w:rPr>
                <w:rFonts w:ascii="바탕체" w:eastAsia="바탕체" w:hAnsi="바탕체"/>
                <w:sz w:val="18"/>
                <w:szCs w:val="18"/>
              </w:rPr>
              <w:t>UC001</w:t>
            </w:r>
          </w:p>
        </w:tc>
      </w:tr>
      <w:tr w:rsidR="00330722" w14:paraId="30413329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ED7B159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3BBA1F6" w14:textId="50D1FC8D" w:rsidR="00774590" w:rsidRDefault="00120495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120495">
              <w:rPr>
                <w:rFonts w:ascii="바탕체" w:eastAsia="바탕체" w:hAnsi="바탕체" w:hint="eastAsia"/>
                <w:sz w:val="18"/>
                <w:szCs w:val="18"/>
              </w:rPr>
              <w:t>사용자가 특정 지역(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서울</w:t>
            </w:r>
            <w:r w:rsidRPr="00120495">
              <w:rPr>
                <w:rFonts w:ascii="바탕체" w:eastAsia="바탕체" w:hAnsi="바탕체" w:hint="eastAsia"/>
                <w:sz w:val="18"/>
                <w:szCs w:val="18"/>
              </w:rPr>
              <w:t xml:space="preserve">시 구 단위)을 클릭하면, </w:t>
            </w:r>
            <w:r w:rsidR="00155DEB">
              <w:rPr>
                <w:rFonts w:ascii="바탕체" w:eastAsia="바탕체" w:hAnsi="바탕체"/>
                <w:sz w:val="18"/>
                <w:szCs w:val="18"/>
              </w:rPr>
              <w:br/>
            </w:r>
            <w:r w:rsidRPr="00120495">
              <w:rPr>
                <w:rFonts w:ascii="바탕체" w:eastAsia="바탕체" w:hAnsi="바탕체" w:hint="eastAsia"/>
                <w:sz w:val="18"/>
                <w:szCs w:val="18"/>
              </w:rPr>
              <w:t xml:space="preserve">해당 지역의 실시간 </w:t>
            </w:r>
            <w:proofErr w:type="spellStart"/>
            <w:r w:rsidRPr="00120495">
              <w:rPr>
                <w:rFonts w:ascii="바탕체" w:eastAsia="바탕체" w:hAnsi="바탕체" w:hint="eastAsia"/>
                <w:sz w:val="18"/>
                <w:szCs w:val="18"/>
              </w:rPr>
              <w:t>공기질</w:t>
            </w:r>
            <w:proofErr w:type="spellEnd"/>
            <w:r w:rsidRPr="00120495">
              <w:rPr>
                <w:rFonts w:ascii="바탕체" w:eastAsia="바탕체" w:hAnsi="바탕체" w:hint="eastAsia"/>
                <w:sz w:val="18"/>
                <w:szCs w:val="18"/>
              </w:rPr>
              <w:t xml:space="preserve"> 수치를 확인할 수 있다.</w:t>
            </w:r>
          </w:p>
        </w:tc>
      </w:tr>
      <w:tr w:rsidR="00330722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5EB86141" w:rsidR="00774590" w:rsidRDefault="000033FC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/>
                <w:sz w:val="18"/>
                <w:szCs w:val="18"/>
              </w:rPr>
              <w:t>Client (</w:t>
            </w:r>
            <w:r w:rsidR="00774590">
              <w:rPr>
                <w:rFonts w:ascii="바탕체" w:eastAsia="바탕체" w:hAnsi="바탕체" w:hint="eastAsia"/>
                <w:sz w:val="18"/>
                <w:szCs w:val="18"/>
              </w:rPr>
              <w:t>Initiator</w:t>
            </w:r>
            <w:r>
              <w:rPr>
                <w:rFonts w:ascii="바탕체" w:eastAsia="바탕체" w:hAnsi="바탕체"/>
                <w:sz w:val="18"/>
                <w:szCs w:val="18"/>
              </w:rPr>
              <w:t>), System</w:t>
            </w:r>
            <w:r w:rsidR="0074585B">
              <w:rPr>
                <w:rFonts w:hint="eastAsia"/>
                <w:sz w:val="18"/>
                <w:szCs w:val="18"/>
              </w:rPr>
              <w:t xml:space="preserve">, </w:t>
            </w:r>
            <w:r w:rsidR="00774590">
              <w:rPr>
                <w:rFonts w:ascii="바탕체" w:eastAsia="바탕체" w:hAnsi="바탕체" w:hint="eastAsia"/>
                <w:sz w:val="18"/>
                <w:szCs w:val="18"/>
              </w:rPr>
              <w:t>Server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77E8D61" w14:textId="19877930" w:rsidR="00774590" w:rsidRPr="00247109" w:rsidRDefault="00361462" w:rsidP="00361462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361462"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247109" w:rsidRPr="00247109">
              <w:rPr>
                <w:rFonts w:ascii="바탕체" w:eastAsia="바탕체" w:hAnsi="바탕체"/>
                <w:sz w:val="18"/>
                <w:szCs w:val="18"/>
              </w:rPr>
              <w:t>사용자는 웹에 접속하여 지도 화면에 진입해 있어야 함</w:t>
            </w:r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38FB3D2" w14:textId="407E5DE7" w:rsidR="006D2137" w:rsidRPr="006D2137" w:rsidRDefault="006D2137" w:rsidP="006D2137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 w:rsidRPr="006D2137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사용자가 지도에서 특정 지역(예: </w:t>
            </w:r>
            <w:r w:rsidR="00DD2798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종로</w:t>
            </w:r>
            <w:r w:rsidRPr="006D2137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구)을 클릭한다.</w:t>
            </w:r>
          </w:p>
          <w:p w14:paraId="1AF2723B" w14:textId="77777777" w:rsidR="006D2137" w:rsidRPr="006D2137" w:rsidRDefault="006D2137" w:rsidP="006D2137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 w:rsidRPr="006D2137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시스템은 해당 측정소명을 기반으로 공공데이터 API에 실시간 요청을 보낸다.</w:t>
            </w:r>
          </w:p>
          <w:p w14:paraId="62150D56" w14:textId="77777777" w:rsidR="006D2137" w:rsidRPr="006D2137" w:rsidRDefault="006D2137" w:rsidP="006D2137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 w:rsidRPr="006D2137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API 서버는 PM10, PM2.5, 오존 등 정보를 반환한다.</w:t>
            </w:r>
          </w:p>
          <w:p w14:paraId="149FE7A8" w14:textId="779669AE" w:rsidR="00774590" w:rsidRPr="006D2137" w:rsidRDefault="006D2137" w:rsidP="006D2137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 w:rsidRPr="006D2137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시스템은 수치를 등급별 색상으로 </w:t>
            </w:r>
            <w:proofErr w:type="spellStart"/>
            <w:r w:rsidRPr="006D2137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시각화하여</w:t>
            </w:r>
            <w:proofErr w:type="spellEnd"/>
            <w:r w:rsidRPr="006D2137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사용자에게 보여준다.</w:t>
            </w:r>
          </w:p>
        </w:tc>
      </w:tr>
      <w:tr w:rsidR="00330722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DEB2154" w14:textId="46921FC1" w:rsidR="00774590" w:rsidRPr="006D2137" w:rsidRDefault="00774590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6D2137" w:rsidRPr="006D2137">
              <w:rPr>
                <w:rFonts w:ascii="바탕체" w:eastAsia="바탕체" w:hAnsi="바탕체" w:hint="eastAsia"/>
                <w:sz w:val="18"/>
                <w:szCs w:val="18"/>
              </w:rPr>
              <w:t xml:space="preserve">사용자는 선택한 지역의 실시간 </w:t>
            </w:r>
            <w:proofErr w:type="spellStart"/>
            <w:r w:rsidR="006D2137" w:rsidRPr="006D2137">
              <w:rPr>
                <w:rFonts w:ascii="바탕체" w:eastAsia="바탕체" w:hAnsi="바탕체" w:hint="eastAsia"/>
                <w:sz w:val="18"/>
                <w:szCs w:val="18"/>
              </w:rPr>
              <w:t>공기질</w:t>
            </w:r>
            <w:proofErr w:type="spellEnd"/>
            <w:r w:rsidR="006D2137" w:rsidRPr="006D2137">
              <w:rPr>
                <w:rFonts w:ascii="바탕체" w:eastAsia="바탕체" w:hAnsi="바탕체" w:hint="eastAsia"/>
                <w:sz w:val="18"/>
                <w:szCs w:val="18"/>
              </w:rPr>
              <w:t xml:space="preserve"> 정보를 인지함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77777777" w:rsidR="00774590" w:rsidRDefault="0077459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2F11F8A" w14:textId="6DFDA4C5" w:rsidR="00774590" w:rsidRPr="007C20AC" w:rsidRDefault="00E317E8">
            <w:pPr>
              <w:pStyle w:val="14"/>
              <w:wordWrap/>
              <w:spacing w:after="0"/>
              <w:ind w:left="270" w:hangingChars="150" w:hanging="27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3-1) </w:t>
            </w:r>
            <w:r w:rsidR="007C20AC" w:rsidRPr="007C20AC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API 요청 실패 시</w:t>
            </w: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에는 </w:t>
            </w:r>
            <w:r w:rsidR="007C20AC" w:rsidRPr="007C20AC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사용자에게 오류 메시지를 표시하고,</w:t>
            </w:r>
            <w:r>
              <w:rPr>
                <w:rFonts w:ascii="바탕체" w:eastAsia="바탕체" w:hAnsi="바탕체"/>
                <w:spacing w:val="0"/>
                <w:sz w:val="18"/>
                <w:szCs w:val="18"/>
              </w:rPr>
              <w:br/>
            </w:r>
            <w:proofErr w:type="spellStart"/>
            <w:r w:rsidR="007C20AC" w:rsidRPr="007C20AC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새로고침</w:t>
            </w:r>
            <w:proofErr w:type="spellEnd"/>
            <w:r w:rsidR="007C20AC" w:rsidRPr="007C20AC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안내</w:t>
            </w: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를</w:t>
            </w:r>
            <w:r w:rsidR="007C20AC" w:rsidRPr="007C20AC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제공</w:t>
            </w: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한다.</w:t>
            </w:r>
          </w:p>
        </w:tc>
      </w:tr>
    </w:tbl>
    <w:p w14:paraId="04428845" w14:textId="77777777" w:rsidR="00A83DE5" w:rsidRPr="005C48A8" w:rsidRDefault="00A83DE5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4F13B3F9" w14:textId="61E70958" w:rsidR="00082E48" w:rsidRDefault="00767AFD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4" w:name="행동가이드제공"/>
      <w:r w:rsidRPr="00767AFD">
        <w:rPr>
          <w:rFonts w:ascii="바탕체" w:eastAsia="바탕체" w:hAnsi="바탕체" w:hint="eastAsia"/>
        </w:rPr>
        <w:t>행동 가이드 제공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AB2E54" w14:paraId="2B02407C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bookmarkEnd w:id="14"/>
          <w:p w14:paraId="17A1D528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67B15DB" w14:textId="30AD2144" w:rsidR="00AB2E54" w:rsidRDefault="00767AFD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767AFD">
              <w:rPr>
                <w:rFonts w:ascii="바탕체" w:eastAsia="바탕체" w:hAnsi="바탕체" w:hint="eastAsia"/>
                <w:sz w:val="18"/>
                <w:szCs w:val="18"/>
              </w:rPr>
              <w:t>행동 가이드 제공</w:t>
            </w:r>
          </w:p>
        </w:tc>
      </w:tr>
      <w:tr w:rsidR="00AB2E54" w14:paraId="2C94995B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070AB4B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D681258" w14:textId="7BD1F325" w:rsidR="00AB2E54" w:rsidRDefault="00AB2E54" w:rsidP="003845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120495">
              <w:rPr>
                <w:rFonts w:ascii="바탕체" w:eastAsia="바탕체" w:hAnsi="바탕체"/>
                <w:sz w:val="18"/>
                <w:szCs w:val="18"/>
              </w:rPr>
              <w:t>UC00</w:t>
            </w:r>
            <w:r w:rsidR="00767AFD">
              <w:rPr>
                <w:rFonts w:ascii="바탕체" w:eastAsia="바탕체" w:hAnsi="바탕체" w:hint="eastAsia"/>
                <w:sz w:val="18"/>
                <w:szCs w:val="18"/>
              </w:rPr>
              <w:t>2</w:t>
            </w:r>
          </w:p>
        </w:tc>
      </w:tr>
      <w:tr w:rsidR="00AB2E54" w14:paraId="443A05A6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BCBF44D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A680950" w14:textId="22D287BD" w:rsidR="00AB2E54" w:rsidRPr="00767AFD" w:rsidRDefault="00767AFD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767AFD">
              <w:rPr>
                <w:rFonts w:ascii="바탕체" w:eastAsia="바탕체" w:hAnsi="바탕체" w:hint="eastAsia"/>
                <w:sz w:val="18"/>
                <w:szCs w:val="18"/>
              </w:rPr>
              <w:t xml:space="preserve">시스템은 실시간 </w:t>
            </w:r>
            <w:proofErr w:type="spellStart"/>
            <w:r w:rsidRPr="00767AFD">
              <w:rPr>
                <w:rFonts w:ascii="바탕체" w:eastAsia="바탕체" w:hAnsi="바탕체" w:hint="eastAsia"/>
                <w:sz w:val="18"/>
                <w:szCs w:val="18"/>
              </w:rPr>
              <w:t>공기질</w:t>
            </w:r>
            <w:proofErr w:type="spellEnd"/>
            <w:r w:rsidRPr="00767AFD">
              <w:rPr>
                <w:rFonts w:ascii="바탕체" w:eastAsia="바탕체" w:hAnsi="바탕체" w:hint="eastAsia"/>
                <w:sz w:val="18"/>
                <w:szCs w:val="18"/>
              </w:rPr>
              <w:t xml:space="preserve"> 등급에 따라 마스크 착용, </w:t>
            </w:r>
            <w:r w:rsidR="00155DEB">
              <w:rPr>
                <w:rFonts w:ascii="바탕체" w:eastAsia="바탕체" w:hAnsi="바탕체"/>
                <w:sz w:val="18"/>
                <w:szCs w:val="18"/>
              </w:rPr>
              <w:br/>
            </w:r>
            <w:r w:rsidRPr="00767AFD">
              <w:rPr>
                <w:rFonts w:ascii="바탕체" w:eastAsia="바탕체" w:hAnsi="바탕체" w:hint="eastAsia"/>
                <w:sz w:val="18"/>
                <w:szCs w:val="18"/>
              </w:rPr>
              <w:t>실내 활동 권장 등 행동 가이드를 제공한다.</w:t>
            </w:r>
          </w:p>
        </w:tc>
      </w:tr>
      <w:tr w:rsidR="00AB2E54" w14:paraId="10F832E5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00F78501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2B626B8" w14:textId="6277EEAD" w:rsidR="00AB2E54" w:rsidRDefault="00AB2E54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</w:t>
            </w:r>
            <w:r w:rsidR="000033FC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(Initiator), </w:t>
            </w:r>
            <w:r w:rsidR="0074585B">
              <w:rPr>
                <w:rFonts w:ascii="바탕체" w:eastAsia="바탕체" w:hAnsi="바탕체" w:hint="eastAsia"/>
                <w:sz w:val="18"/>
                <w:szCs w:val="18"/>
              </w:rPr>
              <w:t>S</w:t>
            </w:r>
            <w:r w:rsidR="0074585B">
              <w:rPr>
                <w:rFonts w:hint="eastAsia"/>
                <w:sz w:val="18"/>
                <w:szCs w:val="18"/>
              </w:rPr>
              <w:t>ystem</w:t>
            </w:r>
          </w:p>
        </w:tc>
      </w:tr>
      <w:tr w:rsidR="00AB2E54" w:rsidRPr="00247109" w14:paraId="73540225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CC53633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4BD0ACB" w14:textId="480504C9" w:rsidR="00AB2E54" w:rsidRPr="00F25EF1" w:rsidRDefault="00AB2E54" w:rsidP="003845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361462"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proofErr w:type="spellStart"/>
            <w:r w:rsidR="00F25EF1" w:rsidRPr="00F25EF1">
              <w:rPr>
                <w:rFonts w:ascii="바탕체" w:eastAsia="바탕체" w:hAnsi="바탕체" w:hint="eastAsia"/>
                <w:sz w:val="18"/>
                <w:szCs w:val="18"/>
              </w:rPr>
              <w:t>공기질</w:t>
            </w:r>
            <w:proofErr w:type="spellEnd"/>
            <w:r w:rsidR="00F25EF1" w:rsidRPr="00F25EF1">
              <w:rPr>
                <w:rFonts w:ascii="바탕체" w:eastAsia="바탕체" w:hAnsi="바탕체" w:hint="eastAsia"/>
                <w:sz w:val="18"/>
                <w:szCs w:val="18"/>
              </w:rPr>
              <w:t xml:space="preserve"> 정보가 성공적으로 조회된 상태여야 함</w:t>
            </w:r>
          </w:p>
        </w:tc>
      </w:tr>
      <w:tr w:rsidR="00AB2E54" w:rsidRPr="006D2137" w14:paraId="50B37A23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8E33947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708B1B02" w14:textId="77777777" w:rsidR="00F25EF1" w:rsidRPr="00F25EF1" w:rsidRDefault="00F25EF1" w:rsidP="00F25EF1">
            <w:pPr>
              <w:tabs>
                <w:tab w:val="left" w:pos="1606"/>
              </w:tabs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 w:rsidRPr="00F25EF1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1)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</w:t>
            </w:r>
            <w:r w:rsidRPr="00F25EF1"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시스템은 PM10/PM2.5 등급을 분석한다.</w:t>
            </w:r>
          </w:p>
          <w:p w14:paraId="23981D0E" w14:textId="4DA40BC6" w:rsidR="00F25EF1" w:rsidRDefault="00F25EF1" w:rsidP="00F25EF1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2) </w:t>
            </w:r>
            <w:r w:rsidRPr="00F25EF1"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등급에 따라 미리 정의된 행동 권고 기준을 매칭한다.</w:t>
            </w:r>
          </w:p>
          <w:p w14:paraId="030EC02F" w14:textId="627D8F3D" w:rsidR="00AB539D" w:rsidRPr="00F25EF1" w:rsidRDefault="00AB539D" w:rsidP="00F25EF1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3) </w:t>
            </w:r>
            <w:r w:rsidR="006877CE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시스템은 공통/기저질환/민감군으로 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행동 권고 기준을 </w:t>
            </w:r>
            <w:r w:rsidR="006877CE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구분하여 표현한다.</w:t>
            </w:r>
          </w:p>
          <w:p w14:paraId="6F64AD78" w14:textId="2E32D45D" w:rsidR="006877CE" w:rsidRDefault="006877CE" w:rsidP="00F25EF1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lastRenderedPageBreak/>
              <w:t>4) 사용자는 본인이 원하는 카테고리를 선택한다.</w:t>
            </w:r>
          </w:p>
          <w:p w14:paraId="7139C7D0" w14:textId="51ABF276" w:rsidR="00AB2E54" w:rsidRPr="00F25EF1" w:rsidRDefault="006877CE" w:rsidP="006877CE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5</w:t>
            </w:r>
            <w:r w:rsidR="00F25EF1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시스템은 선택된 카테고리에 맞는 행동 가이드를 </w:t>
            </w:r>
            <w:r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br/>
            </w:r>
            <w:r w:rsidR="00F25EF1" w:rsidRPr="00F25EF1"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사용자에</w:t>
            </w:r>
            <w:r w:rsidR="00155DEB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게</w:t>
            </w:r>
            <w:r w:rsidR="00F25EF1" w:rsidRPr="00F25EF1"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 xml:space="preserve"> 텍스트</w:t>
            </w:r>
            <w:r w:rsidR="00155DEB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및 이미지</w:t>
            </w:r>
            <w:r w:rsidR="00F25EF1" w:rsidRPr="00F25EF1"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로 행동 가이드를 표시한다.</w:t>
            </w:r>
          </w:p>
        </w:tc>
      </w:tr>
      <w:tr w:rsidR="00AB2E54" w:rsidRPr="006D2137" w14:paraId="466DC68D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061690F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4081DD9" w14:textId="29CCA696" w:rsidR="00AB2E54" w:rsidRPr="00164613" w:rsidRDefault="00AB2E54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164613" w:rsidRPr="00164613">
              <w:rPr>
                <w:rFonts w:ascii="바탕체" w:eastAsia="바탕체" w:hAnsi="바탕체" w:hint="eastAsia"/>
                <w:sz w:val="18"/>
                <w:szCs w:val="18"/>
              </w:rPr>
              <w:t xml:space="preserve">사용자는 현재 </w:t>
            </w:r>
            <w:proofErr w:type="spellStart"/>
            <w:r w:rsidR="00164613" w:rsidRPr="00164613">
              <w:rPr>
                <w:rFonts w:ascii="바탕체" w:eastAsia="바탕체" w:hAnsi="바탕체" w:hint="eastAsia"/>
                <w:sz w:val="18"/>
                <w:szCs w:val="18"/>
              </w:rPr>
              <w:t>대기질</w:t>
            </w:r>
            <w:proofErr w:type="spellEnd"/>
            <w:r w:rsidR="00164613" w:rsidRPr="00164613">
              <w:rPr>
                <w:rFonts w:ascii="바탕체" w:eastAsia="바탕체" w:hAnsi="바탕체" w:hint="eastAsia"/>
                <w:sz w:val="18"/>
                <w:szCs w:val="18"/>
              </w:rPr>
              <w:t xml:space="preserve"> 상태</w:t>
            </w:r>
            <w:r w:rsidR="006877CE">
              <w:rPr>
                <w:rFonts w:ascii="바탕체" w:eastAsia="바탕체" w:hAnsi="바탕체" w:hint="eastAsia"/>
                <w:sz w:val="18"/>
                <w:szCs w:val="18"/>
              </w:rPr>
              <w:t xml:space="preserve"> 및 본인의 상황에</w:t>
            </w:r>
            <w:r w:rsidR="00164613" w:rsidRPr="00164613">
              <w:rPr>
                <w:rFonts w:ascii="바탕체" w:eastAsia="바탕체" w:hAnsi="바탕체" w:hint="eastAsia"/>
                <w:sz w:val="18"/>
                <w:szCs w:val="18"/>
              </w:rPr>
              <w:t xml:space="preserve"> 따른 적절한 행동을 인지함</w:t>
            </w:r>
          </w:p>
        </w:tc>
      </w:tr>
      <w:tr w:rsidR="00AB2E54" w:rsidRPr="007C20AC" w14:paraId="6452A869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C66FC51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15EA9B40" w14:textId="6CBE565A" w:rsidR="00652687" w:rsidRPr="00652687" w:rsidRDefault="006877CE" w:rsidP="00C163E7">
            <w:pPr>
              <w:pStyle w:val="14"/>
              <w:wordWrap/>
              <w:spacing w:after="0"/>
              <w:ind w:left="270" w:hangingChars="150" w:hanging="270"/>
              <w:rPr>
                <w:rFonts w:ascii="바탕체" w:eastAsia="바탕체" w:hAnsi="바탕체"/>
                <w:spacing w:val="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2-1) </w:t>
            </w:r>
            <w:r w:rsidR="00164613" w:rsidRPr="00164613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등급 정보가 누락된 경우</w:t>
            </w: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에는</w:t>
            </w:r>
            <w:r w:rsidR="00164613" w:rsidRPr="00164613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 기본 권고 메시지를 표시</w:t>
            </w:r>
          </w:p>
        </w:tc>
      </w:tr>
    </w:tbl>
    <w:p w14:paraId="3B0D1047" w14:textId="77777777" w:rsidR="00CD0706" w:rsidRPr="006877CE" w:rsidRDefault="00CD0706" w:rsidP="00164613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25DAFF8D" w14:textId="77777777" w:rsidR="00AA3769" w:rsidRPr="00AA3769" w:rsidRDefault="00AA3769" w:rsidP="00AA3769">
      <w:pPr>
        <w:pStyle w:val="2"/>
        <w:spacing w:before="360" w:after="360"/>
        <w:ind w:left="964"/>
        <w:rPr>
          <w:rFonts w:ascii="바탕체" w:eastAsia="바탕체" w:hAnsi="바탕체"/>
        </w:rPr>
      </w:pPr>
      <w:bookmarkStart w:id="15" w:name="수치별그래프"/>
      <w:r w:rsidRPr="00AA3769">
        <w:rPr>
          <w:rFonts w:ascii="바탕체" w:eastAsia="바탕체" w:hAnsi="바탕체"/>
        </w:rPr>
        <w:t>수치별 그래프 및 상세 정보 확인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AB2E54" w14:paraId="0B7017DE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bookmarkEnd w:id="15"/>
          <w:p w14:paraId="469EF3FA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B0289DF" w14:textId="36DD6F0A" w:rsidR="00AB2E54" w:rsidRDefault="00AA3769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AA3769">
              <w:rPr>
                <w:rFonts w:ascii="바탕체" w:eastAsia="바탕체" w:hAnsi="바탕체" w:hint="eastAsia"/>
                <w:sz w:val="18"/>
                <w:szCs w:val="18"/>
              </w:rPr>
              <w:t>수치별 그래프 및 상세 정보 확인</w:t>
            </w:r>
          </w:p>
        </w:tc>
      </w:tr>
      <w:tr w:rsidR="00AB2E54" w14:paraId="567C52C6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65049AE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1279498" w14:textId="6549E5F8" w:rsidR="00AB2E54" w:rsidRDefault="00AB2E54" w:rsidP="003845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120495">
              <w:rPr>
                <w:rFonts w:ascii="바탕체" w:eastAsia="바탕체" w:hAnsi="바탕체"/>
                <w:sz w:val="18"/>
                <w:szCs w:val="18"/>
              </w:rPr>
              <w:t>UC00</w:t>
            </w:r>
            <w:r w:rsidR="00AA3769">
              <w:rPr>
                <w:rFonts w:ascii="바탕체" w:eastAsia="바탕체" w:hAnsi="바탕체" w:hint="eastAsia"/>
                <w:sz w:val="18"/>
                <w:szCs w:val="18"/>
              </w:rPr>
              <w:t>3</w:t>
            </w:r>
          </w:p>
        </w:tc>
      </w:tr>
      <w:tr w:rsidR="00AB2E54" w14:paraId="102F7B7F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A8061AC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A300B55" w14:textId="6ED5F16E" w:rsidR="00AB2E54" w:rsidRPr="00AA3769" w:rsidRDefault="00AA3769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AA3769">
              <w:rPr>
                <w:rFonts w:ascii="바탕체" w:eastAsia="바탕체" w:hAnsi="바탕체" w:hint="eastAsia"/>
                <w:sz w:val="18"/>
                <w:szCs w:val="18"/>
              </w:rPr>
              <w:t xml:space="preserve">사용자가 미세먼지, 초미세먼지, 오존 항목별 수치를 그래프로 </w:t>
            </w:r>
            <w:proofErr w:type="spellStart"/>
            <w:r w:rsidRPr="00AA3769">
              <w:rPr>
                <w:rFonts w:ascii="바탕체" w:eastAsia="바탕체" w:hAnsi="바탕체" w:hint="eastAsia"/>
                <w:sz w:val="18"/>
                <w:szCs w:val="18"/>
              </w:rPr>
              <w:t>시각화하여</w:t>
            </w:r>
            <w:proofErr w:type="spellEnd"/>
            <w:r w:rsidRPr="00AA3769">
              <w:rPr>
                <w:rFonts w:ascii="바탕체" w:eastAsia="바탕체" w:hAnsi="바탕체" w:hint="eastAsia"/>
                <w:sz w:val="18"/>
                <w:szCs w:val="18"/>
              </w:rPr>
              <w:t xml:space="preserve"> 확인하고 상세 정보를 확인할 수 있다.</w:t>
            </w:r>
          </w:p>
        </w:tc>
      </w:tr>
      <w:tr w:rsidR="00AB2E54" w14:paraId="58654139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08A172C9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4BD2C9D" w14:textId="2E0C4A8D" w:rsidR="00AB2E54" w:rsidRDefault="00AB2E54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</w:t>
            </w:r>
            <w:r w:rsidR="000033FC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(Initiator), </w:t>
            </w:r>
            <w:r w:rsidR="0074585B">
              <w:rPr>
                <w:rFonts w:ascii="바탕체" w:eastAsia="바탕체" w:hAnsi="바탕체" w:hint="eastAsia"/>
                <w:sz w:val="18"/>
                <w:szCs w:val="18"/>
              </w:rPr>
              <w:t>S</w:t>
            </w:r>
            <w:r w:rsidR="0074585B">
              <w:rPr>
                <w:rFonts w:hint="eastAsia"/>
                <w:sz w:val="18"/>
                <w:szCs w:val="18"/>
              </w:rPr>
              <w:t>ystem</w:t>
            </w:r>
          </w:p>
        </w:tc>
      </w:tr>
      <w:tr w:rsidR="00AB2E54" w:rsidRPr="00247109" w14:paraId="0C577128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F841EC5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A9D3718" w14:textId="1D658872" w:rsidR="00AB2E54" w:rsidRPr="00500F3A" w:rsidRDefault="00AB2E54" w:rsidP="003845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361462"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500F3A" w:rsidRPr="00500F3A">
              <w:rPr>
                <w:rFonts w:ascii="바탕체" w:eastAsia="바탕체" w:hAnsi="바탕체" w:hint="eastAsia"/>
                <w:sz w:val="18"/>
                <w:szCs w:val="18"/>
              </w:rPr>
              <w:t xml:space="preserve">실시간 </w:t>
            </w:r>
            <w:proofErr w:type="spellStart"/>
            <w:r w:rsidR="00500F3A" w:rsidRPr="00500F3A">
              <w:rPr>
                <w:rFonts w:ascii="바탕체" w:eastAsia="바탕체" w:hAnsi="바탕체" w:hint="eastAsia"/>
                <w:sz w:val="18"/>
                <w:szCs w:val="18"/>
              </w:rPr>
              <w:t>공기질</w:t>
            </w:r>
            <w:proofErr w:type="spellEnd"/>
            <w:r w:rsidR="00500F3A" w:rsidRPr="00500F3A">
              <w:rPr>
                <w:rFonts w:ascii="바탕체" w:eastAsia="바탕체" w:hAnsi="바탕체" w:hint="eastAsia"/>
                <w:sz w:val="18"/>
                <w:szCs w:val="18"/>
              </w:rPr>
              <w:t xml:space="preserve"> 데이터가 조회된 상태여야 함</w:t>
            </w:r>
          </w:p>
        </w:tc>
      </w:tr>
      <w:tr w:rsidR="00AB2E54" w:rsidRPr="006D2137" w14:paraId="5C8FFE1F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19CD26B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D80AC95" w14:textId="6E249F25" w:rsidR="00500F3A" w:rsidRPr="00500F3A" w:rsidRDefault="00500F3A" w:rsidP="00500F3A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1) </w:t>
            </w:r>
            <w:r w:rsidR="002C5855" w:rsidRPr="00500F3A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시스템은 </w:t>
            </w:r>
            <w:r w:rsidR="002C5855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3가지</w:t>
            </w:r>
            <w:r w:rsidR="002C5855" w:rsidRPr="00500F3A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항목에 대한 </w:t>
            </w:r>
            <w:r w:rsidR="002C5855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게이지 </w:t>
            </w:r>
            <w:r w:rsidR="002C5855" w:rsidRPr="00500F3A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그래프를 표시한다</w:t>
            </w:r>
            <w:r w:rsidR="002C5855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. </w:t>
            </w:r>
          </w:p>
          <w:p w14:paraId="0C69AFAA" w14:textId="4CA64EE1" w:rsidR="00500F3A" w:rsidRPr="002C5855" w:rsidRDefault="00500F3A" w:rsidP="00500F3A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2)</w:t>
            </w:r>
            <w:r w:rsidR="002C5855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사</w:t>
            </w:r>
            <w:r w:rsidR="002C5855" w:rsidRPr="00500F3A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용자가 수치 항목(PM10, PM2.5, 오존 등)을 </w:t>
            </w:r>
            <w:r w:rsidR="002C5855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확인한다.</w:t>
            </w:r>
          </w:p>
          <w:p w14:paraId="581FF1E7" w14:textId="655FE9D9" w:rsidR="00AB2E54" w:rsidRPr="00500F3A" w:rsidRDefault="00500F3A" w:rsidP="00500F3A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3) </w:t>
            </w:r>
            <w:r w:rsidRPr="00500F3A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그래프 하단에는 항목별 설명(정의, 위험 기준 등)을 제공한다.</w:t>
            </w:r>
          </w:p>
        </w:tc>
      </w:tr>
      <w:tr w:rsidR="00AB2E54" w:rsidRPr="006D2137" w14:paraId="1FDF19CE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B14DF7A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ACE1A99" w14:textId="6B6873AB" w:rsidR="00AB2E54" w:rsidRPr="004A1705" w:rsidRDefault="00AB2E54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4A1705" w:rsidRPr="004A1705">
              <w:rPr>
                <w:rFonts w:ascii="바탕체" w:eastAsia="바탕체" w:hAnsi="바탕체" w:hint="eastAsia"/>
                <w:sz w:val="18"/>
                <w:szCs w:val="18"/>
              </w:rPr>
              <w:t>사용자는 각 항목별 수치</w:t>
            </w:r>
            <w:r w:rsidR="002C5855">
              <w:rPr>
                <w:rFonts w:ascii="바탕체" w:eastAsia="바탕체" w:hAnsi="바탕체" w:hint="eastAsia"/>
                <w:sz w:val="18"/>
                <w:szCs w:val="18"/>
              </w:rPr>
              <w:t xml:space="preserve">에 대한 </w:t>
            </w:r>
            <w:r w:rsidR="004A1705" w:rsidRPr="004A1705">
              <w:rPr>
                <w:rFonts w:ascii="바탕체" w:eastAsia="바탕체" w:hAnsi="바탕체" w:hint="eastAsia"/>
                <w:sz w:val="18"/>
                <w:szCs w:val="18"/>
              </w:rPr>
              <w:t>의미를 시각적으로 인식함</w:t>
            </w:r>
          </w:p>
        </w:tc>
      </w:tr>
      <w:tr w:rsidR="00AB2E54" w:rsidRPr="007C20AC" w14:paraId="4E9D8524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CEDAC7B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54FED0CF" w14:textId="2DF7F125" w:rsidR="00AB2E54" w:rsidRPr="007C20AC" w:rsidRDefault="004A1705" w:rsidP="002C5855">
            <w:pPr>
              <w:pStyle w:val="14"/>
              <w:numPr>
                <w:ilvl w:val="1"/>
                <w:numId w:val="47"/>
              </w:numPr>
              <w:wordWrap/>
              <w:spacing w:after="0"/>
              <w:rPr>
                <w:rFonts w:ascii="바탕체" w:eastAsia="바탕체" w:hAnsi="바탕체"/>
                <w:sz w:val="18"/>
                <w:szCs w:val="18"/>
              </w:rPr>
            </w:pPr>
            <w:r w:rsidRPr="004A1705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데이터가 존재하지 않으면 "데이터 없음" 메시지를 표시</w:t>
            </w:r>
            <w:r w:rsidR="002C5855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한다.</w:t>
            </w:r>
          </w:p>
        </w:tc>
      </w:tr>
    </w:tbl>
    <w:p w14:paraId="57DCA47B" w14:textId="77777777" w:rsidR="00AB2E54" w:rsidRPr="00AB2E54" w:rsidRDefault="00AB2E54" w:rsidP="00AB2E54"/>
    <w:p w14:paraId="1472C2A9" w14:textId="7D8D6D15" w:rsidR="00AB2E54" w:rsidRDefault="004A1705" w:rsidP="00AB2E54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6" w:name="인체영향"/>
      <w:r w:rsidRPr="004A1705">
        <w:rPr>
          <w:rFonts w:ascii="바탕체" w:eastAsia="바탕체" w:hAnsi="바탕체" w:hint="eastAsia"/>
        </w:rPr>
        <w:t>인체 영향 애니메이션 보기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AB2E54" w14:paraId="334A32AA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bookmarkEnd w:id="16"/>
          <w:p w14:paraId="282EA29D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proofErr w:type="spellStart"/>
            <w:r>
              <w:rPr>
                <w:rFonts w:ascii="바탕체" w:eastAsia="바탕체" w:hAnsi="바탕체" w:hint="eastAsia"/>
                <w:sz w:val="18"/>
              </w:rPr>
              <w:t>U</w:t>
            </w:r>
            <w:r>
              <w:rPr>
                <w:rFonts w:ascii="바탕체" w:eastAsia="바탕체" w:hAnsi="바탕체"/>
                <w:sz w:val="18"/>
              </w:rPr>
              <w:t>secase</w:t>
            </w:r>
            <w:proofErr w:type="spellEnd"/>
            <w:r>
              <w:rPr>
                <w:rFonts w:ascii="바탕체" w:eastAsia="바탕체" w:hAnsi="바탕체"/>
                <w:sz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</w:rPr>
              <w:t>이름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02129B8" w14:textId="586B7305" w:rsidR="00AB2E54" w:rsidRDefault="004A1705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4A1705">
              <w:rPr>
                <w:rFonts w:ascii="바탕체" w:eastAsia="바탕체" w:hAnsi="바탕체" w:hint="eastAsia"/>
                <w:sz w:val="18"/>
                <w:szCs w:val="18"/>
              </w:rPr>
              <w:t>인체 영향 애니메이션 보기</w:t>
            </w:r>
          </w:p>
        </w:tc>
      </w:tr>
      <w:tr w:rsidR="00AB2E54" w14:paraId="1844D813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0866DCA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I</w:t>
            </w:r>
            <w:r>
              <w:rPr>
                <w:rFonts w:ascii="바탕체" w:eastAsia="바탕체" w:hAnsi="바탕체"/>
                <w:sz w:val="18"/>
              </w:rPr>
              <w:t>D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02EA38C" w14:textId="006971F9" w:rsidR="00AB2E54" w:rsidRDefault="00AB2E54" w:rsidP="003845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120495">
              <w:rPr>
                <w:rFonts w:ascii="바탕체" w:eastAsia="바탕체" w:hAnsi="바탕체"/>
                <w:sz w:val="18"/>
                <w:szCs w:val="18"/>
              </w:rPr>
              <w:t>UC00</w:t>
            </w:r>
            <w:r w:rsidR="004A1705">
              <w:rPr>
                <w:rFonts w:ascii="바탕체" w:eastAsia="바탕체" w:hAnsi="바탕체" w:hint="eastAsia"/>
                <w:sz w:val="18"/>
                <w:szCs w:val="18"/>
              </w:rPr>
              <w:t>4</w:t>
            </w:r>
          </w:p>
        </w:tc>
      </w:tr>
      <w:tr w:rsidR="00AB2E54" w14:paraId="6AF6A19C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24221CCF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 xml:space="preserve">간략 </w:t>
            </w:r>
            <w:r>
              <w:rPr>
                <w:rFonts w:ascii="바탕체" w:eastAsia="바탕체" w:hAnsi="바탕체" w:hint="eastAsia"/>
                <w:sz w:val="18"/>
              </w:rPr>
              <w:t>설명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BB7F31E" w14:textId="47C2808F" w:rsidR="00AB2E54" w:rsidRPr="00093B9E" w:rsidRDefault="00093B9E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 w:rsidRPr="00093B9E">
              <w:rPr>
                <w:rFonts w:ascii="바탕체" w:eastAsia="바탕체" w:hAnsi="바탕체" w:hint="eastAsia"/>
                <w:sz w:val="18"/>
                <w:szCs w:val="18"/>
              </w:rPr>
              <w:t xml:space="preserve">사용자에게 현재 공기질이 인체에 미치는 영향을 애니메이션으로 표현하여 </w:t>
            </w:r>
            <w:r w:rsidR="002C5855">
              <w:rPr>
                <w:rFonts w:ascii="바탕체" w:eastAsia="바탕체" w:hAnsi="바탕체"/>
                <w:sz w:val="18"/>
                <w:szCs w:val="18"/>
              </w:rPr>
              <w:br/>
            </w:r>
            <w:r w:rsidR="00453C03">
              <w:rPr>
                <w:rFonts w:ascii="바탕체" w:eastAsia="바탕체" w:hAnsi="바탕체" w:hint="eastAsia"/>
                <w:sz w:val="18"/>
                <w:szCs w:val="18"/>
              </w:rPr>
              <w:t xml:space="preserve">보다 직관적이고 </w:t>
            </w:r>
            <w:r w:rsidRPr="00093B9E">
              <w:rPr>
                <w:rFonts w:ascii="바탕체" w:eastAsia="바탕체" w:hAnsi="바탕체" w:hint="eastAsia"/>
                <w:sz w:val="18"/>
                <w:szCs w:val="18"/>
              </w:rPr>
              <w:t>체감형</w:t>
            </w:r>
            <w:r w:rsidR="00453C03">
              <w:rPr>
                <w:rFonts w:ascii="바탕체" w:eastAsia="바탕체" w:hAnsi="바탕체" w:hint="eastAsia"/>
                <w:sz w:val="18"/>
                <w:szCs w:val="18"/>
              </w:rPr>
              <w:t>에 가깝게</w:t>
            </w:r>
            <w:r w:rsidRPr="00093B9E">
              <w:rPr>
                <w:rFonts w:ascii="바탕체" w:eastAsia="바탕체" w:hAnsi="바탕체" w:hint="eastAsia"/>
                <w:sz w:val="18"/>
                <w:szCs w:val="18"/>
              </w:rPr>
              <w:t xml:space="preserve"> 이해를 돕는다.</w:t>
            </w:r>
          </w:p>
        </w:tc>
      </w:tr>
      <w:tr w:rsidR="00AB2E54" w14:paraId="7107B73B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2A2C41A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949D89D" w14:textId="7309E08C" w:rsidR="00AB2E54" w:rsidRDefault="00AB2E54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Client</w:t>
            </w:r>
            <w:r w:rsidR="000033FC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(Initiator), </w:t>
            </w:r>
            <w:r w:rsidR="0074585B">
              <w:rPr>
                <w:rFonts w:ascii="바탕체" w:eastAsia="바탕체" w:hAnsi="바탕체" w:hint="eastAsia"/>
                <w:sz w:val="18"/>
                <w:szCs w:val="18"/>
              </w:rPr>
              <w:t>S</w:t>
            </w:r>
            <w:r w:rsidR="0074585B">
              <w:rPr>
                <w:rFonts w:hint="eastAsia"/>
                <w:sz w:val="18"/>
                <w:szCs w:val="18"/>
              </w:rPr>
              <w:t>ystem</w:t>
            </w:r>
          </w:p>
        </w:tc>
      </w:tr>
      <w:tr w:rsidR="00AB2E54" w:rsidRPr="00247109" w14:paraId="248DACCE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0D351D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re-Conditions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5BB7BEB" w14:textId="04090DC3" w:rsidR="00AB2E54" w:rsidRPr="00093B9E" w:rsidRDefault="00AB2E54" w:rsidP="003845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361462"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093B9E" w:rsidRPr="00093B9E">
              <w:rPr>
                <w:rFonts w:ascii="바탕체" w:eastAsia="바탕체" w:hAnsi="바탕체" w:hint="eastAsia"/>
                <w:sz w:val="18"/>
                <w:szCs w:val="18"/>
              </w:rPr>
              <w:t xml:space="preserve">실시간 </w:t>
            </w:r>
            <w:proofErr w:type="spellStart"/>
            <w:r w:rsidR="00093B9E" w:rsidRPr="00093B9E">
              <w:rPr>
                <w:rFonts w:ascii="바탕체" w:eastAsia="바탕체" w:hAnsi="바탕체" w:hint="eastAsia"/>
                <w:sz w:val="18"/>
                <w:szCs w:val="18"/>
              </w:rPr>
              <w:t>공기질</w:t>
            </w:r>
            <w:proofErr w:type="spellEnd"/>
            <w:r w:rsidR="00093B9E" w:rsidRPr="00093B9E">
              <w:rPr>
                <w:rFonts w:ascii="바탕체" w:eastAsia="바탕체" w:hAnsi="바탕체" w:hint="eastAsia"/>
                <w:sz w:val="18"/>
                <w:szCs w:val="18"/>
              </w:rPr>
              <w:t xml:space="preserve"> 데이터가 조회된 상태여야 함</w:t>
            </w:r>
          </w:p>
        </w:tc>
      </w:tr>
      <w:tr w:rsidR="00AB2E54" w:rsidRPr="006D2137" w14:paraId="47E64597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A2B2AC8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M</w:t>
            </w:r>
            <w:r>
              <w:rPr>
                <w:rFonts w:ascii="바탕체" w:eastAsia="바탕체" w:hAnsi="바탕체"/>
                <w:sz w:val="18"/>
              </w:rPr>
              <w:t>ain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157D3242" w14:textId="77777777" w:rsidR="00093B9E" w:rsidRPr="00093B9E" w:rsidRDefault="00093B9E" w:rsidP="00093B9E">
            <w:pPr>
              <w:tabs>
                <w:tab w:val="left" w:pos="1606"/>
              </w:tabs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 w:rsidRPr="00093B9E"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>1)</w:t>
            </w: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 </w:t>
            </w:r>
            <w:r w:rsidRPr="00093B9E"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시스템은 등급별로 사전에 설정된 인체 영향 정보를 매칭한다.</w:t>
            </w:r>
          </w:p>
          <w:p w14:paraId="7EFDC0B3" w14:textId="4FFDC3ED" w:rsidR="00093B9E" w:rsidRPr="00093B9E" w:rsidRDefault="00805856" w:rsidP="00093B9E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2) </w:t>
            </w:r>
            <w:r w:rsidR="00093B9E" w:rsidRPr="00093B9E"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폐/호흡기 애니메이션이 작동하고, 증상 안내 텍스트가 함께 나타난다.</w:t>
            </w:r>
          </w:p>
          <w:p w14:paraId="68FCDE3A" w14:textId="2DF74E0E" w:rsidR="00AB2E54" w:rsidRPr="00805856" w:rsidRDefault="00805856" w:rsidP="00093B9E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/>
                <w:sz w:val="18"/>
                <w:szCs w:val="18"/>
              </w:rPr>
              <w:t xml:space="preserve">3) </w:t>
            </w:r>
            <w:r w:rsidR="00093B9E" w:rsidRPr="00093B9E">
              <w:rPr>
                <w:rFonts w:ascii="바탕체" w:eastAsia="바탕체" w:hAnsi="바탕체" w:cs="굴림"/>
                <w:color w:val="000000"/>
                <w:sz w:val="18"/>
                <w:szCs w:val="18"/>
              </w:rPr>
              <w:t>사용자는 각 등급별 인체 반응을 시각적으로 확인할 수 있다.</w:t>
            </w:r>
          </w:p>
        </w:tc>
      </w:tr>
      <w:tr w:rsidR="00AB2E54" w:rsidRPr="006D2137" w14:paraId="5E33B01D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808889F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P</w:t>
            </w:r>
            <w:r>
              <w:rPr>
                <w:rFonts w:ascii="바탕체" w:eastAsia="바탕체" w:hAnsi="바탕체"/>
                <w:sz w:val="18"/>
              </w:rPr>
              <w:t>ost-Conditions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A6E22A4" w14:textId="5EC165BA" w:rsidR="00AB2E54" w:rsidRPr="00805856" w:rsidRDefault="00AB2E54" w:rsidP="003845D3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- </w:t>
            </w:r>
            <w:r w:rsidR="00805856" w:rsidRPr="00805856">
              <w:rPr>
                <w:rFonts w:ascii="바탕체" w:eastAsia="바탕체" w:hAnsi="바탕체" w:hint="eastAsia"/>
                <w:sz w:val="18"/>
                <w:szCs w:val="18"/>
              </w:rPr>
              <w:t>사용자는 대기질이 건강에 미치는 영향을 시각적으로 인식함</w:t>
            </w:r>
          </w:p>
        </w:tc>
      </w:tr>
      <w:tr w:rsidR="00AB2E54" w:rsidRPr="007C20AC" w14:paraId="007749C9" w14:textId="77777777" w:rsidTr="003845D3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FF82DC2" w14:textId="77777777" w:rsidR="00AB2E54" w:rsidRDefault="00AB2E54" w:rsidP="003845D3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</w:t>
            </w:r>
            <w:r>
              <w:rPr>
                <w:rFonts w:ascii="바탕체" w:eastAsia="바탕체" w:hAnsi="바탕체"/>
                <w:sz w:val="18"/>
              </w:rPr>
              <w:t>lternative Flow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6F007AE3" w14:textId="54EB0395" w:rsidR="00AB2E54" w:rsidRPr="007C20AC" w:rsidRDefault="00453C03" w:rsidP="003845D3">
            <w:pPr>
              <w:pStyle w:val="14"/>
              <w:wordWrap/>
              <w:spacing w:after="0"/>
              <w:ind w:left="270" w:hangingChars="150" w:hanging="27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 xml:space="preserve">2-1) </w:t>
            </w:r>
            <w:r w:rsidR="00805856" w:rsidRPr="00805856"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애니메이션 로딩 실패 시, 텍스트 기반 대체 메시지를 표시</w:t>
            </w:r>
            <w:r>
              <w:rPr>
                <w:rFonts w:ascii="바탕체" w:eastAsia="바탕체" w:hAnsi="바탕체" w:hint="eastAsia"/>
                <w:spacing w:val="0"/>
                <w:sz w:val="18"/>
                <w:szCs w:val="18"/>
              </w:rPr>
              <w:t>한다.</w:t>
            </w:r>
          </w:p>
        </w:tc>
      </w:tr>
    </w:tbl>
    <w:p w14:paraId="68052378" w14:textId="77777777" w:rsidR="00AB2E54" w:rsidRPr="00AB2E54" w:rsidRDefault="00AB2E54" w:rsidP="00AB2E54"/>
    <w:p w14:paraId="62BD00F8" w14:textId="77777777" w:rsidR="00CD0706" w:rsidRDefault="00CD0706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07DB0D14" w14:textId="77777777" w:rsidR="00CD0706" w:rsidRPr="00982E39" w:rsidRDefault="00CD0706" w:rsidP="00CD0706">
      <w:pPr>
        <w:pStyle w:val="11"/>
        <w:spacing w:before="540" w:after="360"/>
        <w:rPr>
          <w:rFonts w:ascii="바탕체" w:eastAsia="바탕체" w:hAnsi="바탕체"/>
        </w:rPr>
      </w:pPr>
      <w:bookmarkStart w:id="17" w:name="_Toc193878651"/>
      <w:bookmarkStart w:id="18" w:name="_Toc194347252"/>
      <w:bookmarkStart w:id="19" w:name="_Toc194922344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7"/>
      <w:bookmarkEnd w:id="18"/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:rsidRPr="00982E39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Pr="007F542D" w:rsidRDefault="00CD0706" w:rsidP="005B0589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7F542D">
              <w:rPr>
                <w:rFonts w:ascii="바탕체" w:eastAsia="바탕체" w:hAnsi="바탕체" w:cs="Arial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092976E" w:rsidR="00CD0706" w:rsidRPr="007F542D" w:rsidRDefault="00BB609B" w:rsidP="005B0589">
            <w:pPr>
              <w:rPr>
                <w:rFonts w:ascii="바탕체" w:eastAsia="바탕체" w:hAnsi="바탕체"/>
                <w:szCs w:val="20"/>
              </w:rPr>
            </w:pPr>
            <w:r w:rsidRPr="007F542D">
              <w:rPr>
                <w:rFonts w:ascii="바탕체" w:eastAsia="바탕체" w:hAnsi="바탕체" w:hint="eastAsia"/>
                <w:szCs w:val="20"/>
              </w:rPr>
              <w:t>GPT-4</w:t>
            </w:r>
          </w:p>
        </w:tc>
      </w:tr>
      <w:tr w:rsidR="00CD0706" w:rsidRPr="00982E39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Pr="007F542D" w:rsidRDefault="00CD0706" w:rsidP="005B0589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7F542D">
              <w:rPr>
                <w:rFonts w:ascii="바탕체" w:eastAsia="바탕체" w:hAnsi="바탕체" w:cs="Arial" w:hint="eastAsia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9F152B2" w:rsidR="00CD0706" w:rsidRPr="007F542D" w:rsidRDefault="00BB609B" w:rsidP="005B0589">
            <w:pPr>
              <w:rPr>
                <w:rFonts w:ascii="바탕체" w:eastAsia="바탕체" w:hAnsi="바탕체"/>
              </w:rPr>
            </w:pPr>
            <w:proofErr w:type="spellStart"/>
            <w:r w:rsidRPr="007F542D">
              <w:rPr>
                <w:rFonts w:ascii="바탕체" w:eastAsia="바탕체" w:hAnsi="바탕체" w:hint="eastAsia"/>
              </w:rPr>
              <w:t>유스케이스</w:t>
            </w:r>
            <w:proofErr w:type="spellEnd"/>
            <w:r w:rsidRPr="007F542D">
              <w:rPr>
                <w:rFonts w:ascii="바탕체" w:eastAsia="바탕체" w:hAnsi="바탕체" w:hint="eastAsia"/>
              </w:rPr>
              <w:t xml:space="preserve"> 작성 시 전체적 흐름 점검</w:t>
            </w:r>
          </w:p>
        </w:tc>
      </w:tr>
      <w:tr w:rsidR="00CD0706" w:rsidRPr="00982E39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Pr="007F542D" w:rsidRDefault="00CD0706" w:rsidP="005B0589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7F542D">
              <w:rPr>
                <w:rFonts w:ascii="바탕체" w:eastAsia="바탕체" w:hAnsi="바탕체" w:cs="Arial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5EE0B063" w:rsidR="00CD0706" w:rsidRPr="007F542D" w:rsidRDefault="00BB609B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</w:rPr>
            </w:pPr>
            <w:r w:rsidRPr="007F542D">
              <w:rPr>
                <w:rFonts w:ascii="바탕체" w:eastAsia="바탕체" w:hAnsi="바탕체" w:hint="eastAsia"/>
              </w:rPr>
              <w:t>해당 기능에서 서버가 교류하는지 아닌지 알려줘</w:t>
            </w:r>
          </w:p>
          <w:p w14:paraId="7E27A089" w14:textId="77777777" w:rsidR="00CD0706" w:rsidRPr="007F542D" w:rsidRDefault="00BB609B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</w:rPr>
            </w:pPr>
            <w:r w:rsidRPr="007F542D">
              <w:rPr>
                <w:rFonts w:ascii="바탕체" w:eastAsia="바탕체" w:hAnsi="바탕체" w:hint="eastAsia"/>
              </w:rPr>
              <w:t>서버와 시스템의 차이를 알려줘</w:t>
            </w:r>
          </w:p>
          <w:p w14:paraId="75BE5A87" w14:textId="433DB47E" w:rsidR="00BB609B" w:rsidRPr="007F542D" w:rsidRDefault="00F06030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</w:rPr>
            </w:pPr>
            <w:r w:rsidRPr="007F542D">
              <w:rPr>
                <w:rFonts w:ascii="바탕체" w:eastAsia="바탕체" w:hAnsi="바탕체" w:hint="eastAsia"/>
              </w:rPr>
              <w:t>우리의 주요 기능은 다음과 같은데 여기서 발생할 만한 Alternative Flow가 뭐가 있을까?</w:t>
            </w:r>
          </w:p>
        </w:tc>
      </w:tr>
      <w:tr w:rsidR="00CD0706" w:rsidRPr="00982E39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Pr="007F542D" w:rsidRDefault="00CD0706" w:rsidP="005B0589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7F542D">
              <w:rPr>
                <w:rFonts w:ascii="바탕체" w:eastAsia="바탕체" w:hAnsi="바탕체" w:cs="Arial" w:hint="eastAsia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323A0B2" w:rsidR="00CD0706" w:rsidRPr="007F542D" w:rsidRDefault="00F06030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</w:rPr>
            </w:pPr>
            <w:proofErr w:type="spellStart"/>
            <w:r w:rsidRPr="007F542D">
              <w:rPr>
                <w:rFonts w:ascii="바탕체" w:eastAsia="바탕체" w:hAnsi="바탕체" w:hint="eastAsia"/>
              </w:rPr>
              <w:t>유스케이스</w:t>
            </w:r>
            <w:proofErr w:type="spellEnd"/>
            <w:r w:rsidRPr="007F542D">
              <w:rPr>
                <w:rFonts w:ascii="바탕체" w:eastAsia="바탕체" w:hAnsi="바탕체" w:hint="eastAsia"/>
              </w:rPr>
              <w:t xml:space="preserve"> 다이어그램 작성(p.6)</w:t>
            </w:r>
          </w:p>
          <w:p w14:paraId="342D389E" w14:textId="5D42DBBA" w:rsidR="00CD0706" w:rsidRPr="007F542D" w:rsidRDefault="00F06030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</w:rPr>
            </w:pPr>
            <w:proofErr w:type="spellStart"/>
            <w:r w:rsidRPr="007F542D">
              <w:rPr>
                <w:rFonts w:ascii="바탕체" w:eastAsia="바탕체" w:hAnsi="바탕체" w:hint="eastAsia"/>
              </w:rPr>
              <w:t>유스케이스별</w:t>
            </w:r>
            <w:proofErr w:type="spellEnd"/>
            <w:r w:rsidRPr="007F542D">
              <w:rPr>
                <w:rFonts w:ascii="바탕체" w:eastAsia="바탕체" w:hAnsi="바탕체" w:hint="eastAsia"/>
              </w:rPr>
              <w:t xml:space="preserve"> 구체적 장성(p.7~9)</w:t>
            </w:r>
          </w:p>
        </w:tc>
      </w:tr>
      <w:tr w:rsidR="00CD0706" w:rsidRPr="00982E39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Pr="007F542D" w:rsidRDefault="00CD0706" w:rsidP="005B0589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7F542D">
              <w:rPr>
                <w:rFonts w:ascii="바탕체" w:eastAsia="바탕체" w:hAnsi="바탕체" w:cs="Arial" w:hint="eastAsia"/>
                <w:sz w:val="18"/>
                <w:szCs w:val="16"/>
              </w:rPr>
              <w:t xml:space="preserve">수작업 </w:t>
            </w:r>
          </w:p>
          <w:p w14:paraId="3BB0FD63" w14:textId="77777777" w:rsidR="00CD0706" w:rsidRPr="007F542D" w:rsidRDefault="00CD0706" w:rsidP="005B0589">
            <w:pPr>
              <w:jc w:val="right"/>
              <w:rPr>
                <w:rFonts w:ascii="바탕체" w:eastAsia="바탕체" w:hAnsi="바탕체" w:cs="Arial"/>
                <w:sz w:val="18"/>
                <w:szCs w:val="16"/>
              </w:rPr>
            </w:pPr>
            <w:r w:rsidRPr="007F542D">
              <w:rPr>
                <w:rFonts w:ascii="바탕체" w:eastAsia="바탕체" w:hAnsi="바탕체" w:cs="Arial" w:hint="eastAsia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03D5D6CC" w:rsidR="00CD0706" w:rsidRPr="007F542D" w:rsidRDefault="00CD0706" w:rsidP="005B0589">
            <w:pPr>
              <w:rPr>
                <w:rFonts w:ascii="바탕체" w:eastAsia="바탕체" w:hAnsi="바탕체"/>
              </w:rPr>
            </w:pPr>
            <w:r w:rsidRPr="007F542D">
              <w:rPr>
                <w:rFonts w:ascii="바탕체" w:eastAsia="바탕체" w:hAnsi="바탕체" w:hint="eastAsia"/>
              </w:rPr>
              <w:t>있음(</w:t>
            </w:r>
            <w:r w:rsidR="00F06030" w:rsidRPr="007F542D">
              <w:rPr>
                <w:rFonts w:ascii="바탕체" w:eastAsia="바탕체" w:hAnsi="바탕체" w:hint="eastAsia"/>
              </w:rPr>
              <w:t>작성해준 Alternative Flow에서 적절한 사안 선택</w:t>
            </w:r>
            <w:r w:rsidRPr="007F542D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04B125A0" w14:textId="7F365738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25CE9" w14:textId="77777777" w:rsidR="00F16C96" w:rsidRDefault="00F16C96">
      <w:r>
        <w:separator/>
      </w:r>
    </w:p>
  </w:endnote>
  <w:endnote w:type="continuationSeparator" w:id="0">
    <w:p w14:paraId="7FEA088C" w14:textId="77777777" w:rsidR="00F16C96" w:rsidRDefault="00F1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87F66" w14:textId="77777777" w:rsidR="00B02467" w:rsidRDefault="00B02467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A6059" w14:textId="77777777" w:rsidR="00F16C96" w:rsidRDefault="00F16C96">
      <w:r>
        <w:separator/>
      </w:r>
    </w:p>
  </w:footnote>
  <w:footnote w:type="continuationSeparator" w:id="0">
    <w:p w14:paraId="33048CBA" w14:textId="77777777" w:rsidR="00F16C96" w:rsidRDefault="00F16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48F89" w14:textId="77777777" w:rsidR="00B02467" w:rsidRDefault="00B0246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7684784"/>
    <w:multiLevelType w:val="hybridMultilevel"/>
    <w:tmpl w:val="276A9B72"/>
    <w:lvl w:ilvl="0" w:tplc="4AF064A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08C06EE"/>
    <w:multiLevelType w:val="hybridMultilevel"/>
    <w:tmpl w:val="07AE1CCC"/>
    <w:lvl w:ilvl="0" w:tplc="6B787586">
      <w:start w:val="2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12F7B3D"/>
    <w:multiLevelType w:val="multilevel"/>
    <w:tmpl w:val="267A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33822E91"/>
    <w:multiLevelType w:val="hybridMultilevel"/>
    <w:tmpl w:val="3D52F694"/>
    <w:lvl w:ilvl="0" w:tplc="9566123E">
      <w:numFmt w:val="bullet"/>
      <w:lvlText w:val="-"/>
      <w:lvlJc w:val="left"/>
      <w:pPr>
        <w:ind w:left="8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3DD96F4F"/>
    <w:multiLevelType w:val="hybridMultilevel"/>
    <w:tmpl w:val="7BC6F51E"/>
    <w:lvl w:ilvl="0" w:tplc="E468263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E212867"/>
    <w:multiLevelType w:val="hybridMultilevel"/>
    <w:tmpl w:val="ECD8D07C"/>
    <w:lvl w:ilvl="0" w:tplc="F9C80DB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46F84E50"/>
    <w:multiLevelType w:val="hybridMultilevel"/>
    <w:tmpl w:val="162AA64C"/>
    <w:lvl w:ilvl="0" w:tplc="50E6EDAA">
      <w:numFmt w:val="bullet"/>
      <w:lvlText w:val="-"/>
      <w:lvlJc w:val="left"/>
      <w:pPr>
        <w:ind w:left="8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F1B0161"/>
    <w:multiLevelType w:val="hybridMultilevel"/>
    <w:tmpl w:val="5DF2677A"/>
    <w:lvl w:ilvl="0" w:tplc="D0C6D156">
      <w:numFmt w:val="bullet"/>
      <w:lvlText w:val="-"/>
      <w:lvlJc w:val="left"/>
      <w:pPr>
        <w:ind w:left="80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632741A"/>
    <w:multiLevelType w:val="hybridMultilevel"/>
    <w:tmpl w:val="84A0530A"/>
    <w:lvl w:ilvl="0" w:tplc="FFFFFFFF">
      <w:start w:val="1"/>
      <w:numFmt w:val="decimal"/>
      <w:lvlText w:val="%1)"/>
      <w:lvlJc w:val="left"/>
      <w:pPr>
        <w:ind w:left="800" w:hanging="360"/>
      </w:pPr>
      <w:rPr>
        <w:rFonts w:ascii="바탕체" w:eastAsia="바탕체" w:hAnsi="바탕체" w:cs="굴림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9B366D3"/>
    <w:multiLevelType w:val="multilevel"/>
    <w:tmpl w:val="D9645CFE"/>
    <w:lvl w:ilvl="0">
      <w:start w:val="1"/>
      <w:numFmt w:val="decimal"/>
      <w:lvlText w:val="%1-"/>
      <w:lvlJc w:val="left"/>
      <w:pPr>
        <w:ind w:left="384" w:hanging="384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84" w:hanging="384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eastAsia"/>
      </w:rPr>
    </w:lvl>
  </w:abstractNum>
  <w:abstractNum w:abstractNumId="2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4B4126B"/>
    <w:multiLevelType w:val="multilevel"/>
    <w:tmpl w:val="21868530"/>
    <w:styleLink w:val="10"/>
    <w:lvl w:ilvl="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5" w15:restartNumberingAfterBreak="0">
    <w:nsid w:val="70B47FC3"/>
    <w:multiLevelType w:val="hybridMultilevel"/>
    <w:tmpl w:val="0A467262"/>
    <w:lvl w:ilvl="0" w:tplc="905CB3D6">
      <w:start w:val="1"/>
      <w:numFmt w:val="decimal"/>
      <w:lvlText w:val="%1)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4ACAA1E8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A4877C0"/>
    <w:multiLevelType w:val="multilevel"/>
    <w:tmpl w:val="A136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37"/>
  </w:num>
  <w:num w:numId="2" w16cid:durableId="699014462">
    <w:abstractNumId w:val="8"/>
  </w:num>
  <w:num w:numId="3" w16cid:durableId="112486403">
    <w:abstractNumId w:val="30"/>
  </w:num>
  <w:num w:numId="4" w16cid:durableId="1690448896">
    <w:abstractNumId w:val="19"/>
  </w:num>
  <w:num w:numId="5" w16cid:durableId="88628550">
    <w:abstractNumId w:val="22"/>
  </w:num>
  <w:num w:numId="6" w16cid:durableId="1364289903">
    <w:abstractNumId w:val="23"/>
  </w:num>
  <w:num w:numId="7" w16cid:durableId="1798909148">
    <w:abstractNumId w:val="10"/>
  </w:num>
  <w:num w:numId="8" w16cid:durableId="678310027">
    <w:abstractNumId w:val="33"/>
  </w:num>
  <w:num w:numId="9" w16cid:durableId="612832714">
    <w:abstractNumId w:val="40"/>
  </w:num>
  <w:num w:numId="10" w16cid:durableId="1134984564">
    <w:abstractNumId w:val="36"/>
  </w:num>
  <w:num w:numId="11" w16cid:durableId="442264568">
    <w:abstractNumId w:val="29"/>
  </w:num>
  <w:num w:numId="12" w16cid:durableId="1942451708">
    <w:abstractNumId w:val="28"/>
  </w:num>
  <w:num w:numId="13" w16cid:durableId="1212227050">
    <w:abstractNumId w:val="36"/>
    <w:lvlOverride w:ilvl="0">
      <w:startOverride w:val="1"/>
    </w:lvlOverride>
  </w:num>
  <w:num w:numId="14" w16cid:durableId="328289318">
    <w:abstractNumId w:val="20"/>
  </w:num>
  <w:num w:numId="15" w16cid:durableId="1842114005">
    <w:abstractNumId w:val="34"/>
  </w:num>
  <w:num w:numId="16" w16cid:durableId="1513646528">
    <w:abstractNumId w:val="36"/>
    <w:lvlOverride w:ilvl="0">
      <w:startOverride w:val="1"/>
    </w:lvlOverride>
  </w:num>
  <w:num w:numId="17" w16cid:durableId="1691837786">
    <w:abstractNumId w:val="36"/>
    <w:lvlOverride w:ilvl="0">
      <w:startOverride w:val="1"/>
    </w:lvlOverride>
  </w:num>
  <w:num w:numId="18" w16cid:durableId="1292051289">
    <w:abstractNumId w:val="18"/>
  </w:num>
  <w:num w:numId="19" w16cid:durableId="1916815856">
    <w:abstractNumId w:val="7"/>
  </w:num>
  <w:num w:numId="20" w16cid:durableId="270361944">
    <w:abstractNumId w:val="38"/>
  </w:num>
  <w:num w:numId="21" w16cid:durableId="142476248">
    <w:abstractNumId w:val="36"/>
    <w:lvlOverride w:ilvl="0">
      <w:startOverride w:val="1"/>
    </w:lvlOverride>
  </w:num>
  <w:num w:numId="22" w16cid:durableId="818961056">
    <w:abstractNumId w:val="13"/>
  </w:num>
  <w:num w:numId="23" w16cid:durableId="948393540">
    <w:abstractNumId w:val="32"/>
  </w:num>
  <w:num w:numId="24" w16cid:durableId="543445562">
    <w:abstractNumId w:val="36"/>
    <w:lvlOverride w:ilvl="0">
      <w:startOverride w:val="1"/>
    </w:lvlOverride>
  </w:num>
  <w:num w:numId="25" w16cid:durableId="91708129">
    <w:abstractNumId w:val="15"/>
  </w:num>
  <w:num w:numId="26" w16cid:durableId="1403333716">
    <w:abstractNumId w:val="6"/>
  </w:num>
  <w:num w:numId="27" w16cid:durableId="1850438854">
    <w:abstractNumId w:val="25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1"/>
  </w:num>
  <w:num w:numId="32" w16cid:durableId="11773071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9"/>
  </w:num>
  <w:num w:numId="34" w16cid:durableId="519471080">
    <w:abstractNumId w:val="12"/>
  </w:num>
  <w:num w:numId="35" w16cid:durableId="260455692">
    <w:abstractNumId w:val="21"/>
  </w:num>
  <w:num w:numId="36" w16cid:durableId="1636905775">
    <w:abstractNumId w:val="14"/>
  </w:num>
  <w:num w:numId="37" w16cid:durableId="710764943">
    <w:abstractNumId w:val="24"/>
  </w:num>
  <w:num w:numId="38" w16cid:durableId="1238832081">
    <w:abstractNumId w:val="16"/>
  </w:num>
  <w:num w:numId="39" w16cid:durableId="56130513">
    <w:abstractNumId w:val="39"/>
  </w:num>
  <w:num w:numId="40" w16cid:durableId="347295592">
    <w:abstractNumId w:val="35"/>
  </w:num>
  <w:num w:numId="41" w16cid:durableId="964821447">
    <w:abstractNumId w:val="31"/>
  </w:num>
  <w:num w:numId="42" w16cid:durableId="1827285751">
    <w:abstractNumId w:val="26"/>
  </w:num>
  <w:num w:numId="43" w16cid:durableId="1879975928">
    <w:abstractNumId w:val="17"/>
  </w:num>
  <w:num w:numId="44" w16cid:durableId="1406418291">
    <w:abstractNumId w:val="3"/>
  </w:num>
  <w:num w:numId="45" w16cid:durableId="1810899949">
    <w:abstractNumId w:val="5"/>
  </w:num>
  <w:num w:numId="46" w16cid:durableId="2111657800">
    <w:abstractNumId w:val="4"/>
  </w:num>
  <w:num w:numId="47" w16cid:durableId="2067336594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33FC"/>
    <w:rsid w:val="00006A51"/>
    <w:rsid w:val="000165E7"/>
    <w:rsid w:val="00032A93"/>
    <w:rsid w:val="0003526C"/>
    <w:rsid w:val="00035322"/>
    <w:rsid w:val="00045FD2"/>
    <w:rsid w:val="000659A9"/>
    <w:rsid w:val="00082E48"/>
    <w:rsid w:val="00093B9E"/>
    <w:rsid w:val="000B2EA4"/>
    <w:rsid w:val="000F609E"/>
    <w:rsid w:val="00101807"/>
    <w:rsid w:val="00102ED9"/>
    <w:rsid w:val="00111CC2"/>
    <w:rsid w:val="001156B5"/>
    <w:rsid w:val="00120495"/>
    <w:rsid w:val="00120B07"/>
    <w:rsid w:val="00123735"/>
    <w:rsid w:val="001251B9"/>
    <w:rsid w:val="0015265C"/>
    <w:rsid w:val="00155DEB"/>
    <w:rsid w:val="00164613"/>
    <w:rsid w:val="00177D17"/>
    <w:rsid w:val="001A0925"/>
    <w:rsid w:val="001B1EE6"/>
    <w:rsid w:val="001C25B6"/>
    <w:rsid w:val="001C6CAE"/>
    <w:rsid w:val="001E19BE"/>
    <w:rsid w:val="002101FE"/>
    <w:rsid w:val="002169B3"/>
    <w:rsid w:val="00222D56"/>
    <w:rsid w:val="00247109"/>
    <w:rsid w:val="00260607"/>
    <w:rsid w:val="00292EC9"/>
    <w:rsid w:val="002A79BA"/>
    <w:rsid w:val="002B5DB2"/>
    <w:rsid w:val="002B7309"/>
    <w:rsid w:val="002C5855"/>
    <w:rsid w:val="002D00E7"/>
    <w:rsid w:val="002E4649"/>
    <w:rsid w:val="002F39C6"/>
    <w:rsid w:val="003032B5"/>
    <w:rsid w:val="00330722"/>
    <w:rsid w:val="00332AC9"/>
    <w:rsid w:val="00361462"/>
    <w:rsid w:val="003B75E6"/>
    <w:rsid w:val="003E74F7"/>
    <w:rsid w:val="003F41A3"/>
    <w:rsid w:val="00426862"/>
    <w:rsid w:val="00431B1C"/>
    <w:rsid w:val="00432211"/>
    <w:rsid w:val="0044728D"/>
    <w:rsid w:val="00453C03"/>
    <w:rsid w:val="00453CCA"/>
    <w:rsid w:val="00480920"/>
    <w:rsid w:val="004A1705"/>
    <w:rsid w:val="004E6BBA"/>
    <w:rsid w:val="00500F3A"/>
    <w:rsid w:val="005103A8"/>
    <w:rsid w:val="0051609B"/>
    <w:rsid w:val="00551AE4"/>
    <w:rsid w:val="005773C3"/>
    <w:rsid w:val="00580E51"/>
    <w:rsid w:val="005908A8"/>
    <w:rsid w:val="0059471D"/>
    <w:rsid w:val="005B4BFB"/>
    <w:rsid w:val="005B5947"/>
    <w:rsid w:val="005C48A8"/>
    <w:rsid w:val="005E0F0B"/>
    <w:rsid w:val="005F6460"/>
    <w:rsid w:val="005F6BDE"/>
    <w:rsid w:val="0060030F"/>
    <w:rsid w:val="0060431C"/>
    <w:rsid w:val="00615A56"/>
    <w:rsid w:val="006243B4"/>
    <w:rsid w:val="00624AC6"/>
    <w:rsid w:val="00652687"/>
    <w:rsid w:val="00655BAD"/>
    <w:rsid w:val="00662131"/>
    <w:rsid w:val="006661E4"/>
    <w:rsid w:val="00673797"/>
    <w:rsid w:val="006877CE"/>
    <w:rsid w:val="006935C2"/>
    <w:rsid w:val="0069776B"/>
    <w:rsid w:val="006A6D5A"/>
    <w:rsid w:val="006B1C3A"/>
    <w:rsid w:val="006C7B6A"/>
    <w:rsid w:val="006D2137"/>
    <w:rsid w:val="006D5CF6"/>
    <w:rsid w:val="007173E5"/>
    <w:rsid w:val="00730E56"/>
    <w:rsid w:val="0074585B"/>
    <w:rsid w:val="0075031C"/>
    <w:rsid w:val="00750E7B"/>
    <w:rsid w:val="00757923"/>
    <w:rsid w:val="00760DBC"/>
    <w:rsid w:val="007618FD"/>
    <w:rsid w:val="007679A3"/>
    <w:rsid w:val="00767AFD"/>
    <w:rsid w:val="00774590"/>
    <w:rsid w:val="007871AF"/>
    <w:rsid w:val="007A1E8B"/>
    <w:rsid w:val="007C20AC"/>
    <w:rsid w:val="007C6D74"/>
    <w:rsid w:val="007C7C42"/>
    <w:rsid w:val="007D6731"/>
    <w:rsid w:val="007F542D"/>
    <w:rsid w:val="007F7114"/>
    <w:rsid w:val="00805856"/>
    <w:rsid w:val="00826B10"/>
    <w:rsid w:val="0084775A"/>
    <w:rsid w:val="00870EAC"/>
    <w:rsid w:val="00882910"/>
    <w:rsid w:val="00894602"/>
    <w:rsid w:val="008A1DDD"/>
    <w:rsid w:val="008A2D76"/>
    <w:rsid w:val="008A32D1"/>
    <w:rsid w:val="008C102A"/>
    <w:rsid w:val="008D354C"/>
    <w:rsid w:val="0091329E"/>
    <w:rsid w:val="009351F3"/>
    <w:rsid w:val="00945DFE"/>
    <w:rsid w:val="00946715"/>
    <w:rsid w:val="009721AC"/>
    <w:rsid w:val="009E2ECB"/>
    <w:rsid w:val="00A02CBF"/>
    <w:rsid w:val="00A148C1"/>
    <w:rsid w:val="00A23BF8"/>
    <w:rsid w:val="00A53615"/>
    <w:rsid w:val="00A55C09"/>
    <w:rsid w:val="00A605BE"/>
    <w:rsid w:val="00A61A80"/>
    <w:rsid w:val="00A81EC1"/>
    <w:rsid w:val="00A83DE5"/>
    <w:rsid w:val="00A97C3B"/>
    <w:rsid w:val="00AA3769"/>
    <w:rsid w:val="00AA73B0"/>
    <w:rsid w:val="00AB2E54"/>
    <w:rsid w:val="00AB539D"/>
    <w:rsid w:val="00AB611A"/>
    <w:rsid w:val="00AC387C"/>
    <w:rsid w:val="00AC7BCC"/>
    <w:rsid w:val="00AD36BC"/>
    <w:rsid w:val="00B02467"/>
    <w:rsid w:val="00B149CE"/>
    <w:rsid w:val="00B37A21"/>
    <w:rsid w:val="00B75667"/>
    <w:rsid w:val="00BB609B"/>
    <w:rsid w:val="00BF5E6F"/>
    <w:rsid w:val="00C163E7"/>
    <w:rsid w:val="00C618F7"/>
    <w:rsid w:val="00C63098"/>
    <w:rsid w:val="00C73694"/>
    <w:rsid w:val="00C80406"/>
    <w:rsid w:val="00C90266"/>
    <w:rsid w:val="00CB414C"/>
    <w:rsid w:val="00CB45B8"/>
    <w:rsid w:val="00CB59B0"/>
    <w:rsid w:val="00CC5E96"/>
    <w:rsid w:val="00CC7696"/>
    <w:rsid w:val="00CD0706"/>
    <w:rsid w:val="00CE46C7"/>
    <w:rsid w:val="00CF2DB6"/>
    <w:rsid w:val="00DA21A0"/>
    <w:rsid w:val="00DC76FA"/>
    <w:rsid w:val="00DD2798"/>
    <w:rsid w:val="00E11E5B"/>
    <w:rsid w:val="00E317E8"/>
    <w:rsid w:val="00E41BA7"/>
    <w:rsid w:val="00E47D4C"/>
    <w:rsid w:val="00E53004"/>
    <w:rsid w:val="00E642B0"/>
    <w:rsid w:val="00E82099"/>
    <w:rsid w:val="00E831E7"/>
    <w:rsid w:val="00E96850"/>
    <w:rsid w:val="00EA133B"/>
    <w:rsid w:val="00EA38AD"/>
    <w:rsid w:val="00EC248F"/>
    <w:rsid w:val="00EC449B"/>
    <w:rsid w:val="00EC4CBD"/>
    <w:rsid w:val="00EC53D5"/>
    <w:rsid w:val="00EC64CD"/>
    <w:rsid w:val="00F03DEA"/>
    <w:rsid w:val="00F06030"/>
    <w:rsid w:val="00F15911"/>
    <w:rsid w:val="00F16C96"/>
    <w:rsid w:val="00F25EF1"/>
    <w:rsid w:val="00F27209"/>
    <w:rsid w:val="00F32DA1"/>
    <w:rsid w:val="00F9776E"/>
    <w:rsid w:val="00FA52A8"/>
    <w:rsid w:val="00FC65FF"/>
    <w:rsid w:val="00FD33A2"/>
    <w:rsid w:val="00FD7652"/>
    <w:rsid w:val="00FE5EEB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1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2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3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3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4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Normal (Web)"/>
    <w:basedOn w:val="a"/>
    <w:semiHidden/>
    <w:unhideWhenUsed/>
    <w:rsid w:val="00F25EF1"/>
    <w:rPr>
      <w:sz w:val="24"/>
    </w:rPr>
  </w:style>
  <w:style w:type="numbering" w:customStyle="1" w:styleId="10">
    <w:name w:val="현재 목록1"/>
    <w:uiPriority w:val="99"/>
    <w:rsid w:val="00500F3A"/>
    <w:pPr>
      <w:numPr>
        <w:numId w:val="41"/>
      </w:numPr>
    </w:pPr>
  </w:style>
  <w:style w:type="character" w:styleId="af9">
    <w:name w:val="Unresolved Mention"/>
    <w:uiPriority w:val="99"/>
    <w:semiHidden/>
    <w:unhideWhenUsed/>
    <w:rsid w:val="0084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60</TotalTime>
  <Pages>9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3672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경민 김</cp:lastModifiedBy>
  <cp:revision>47</cp:revision>
  <cp:lastPrinted>2025-04-18T06:16:00Z</cp:lastPrinted>
  <dcterms:created xsi:type="dcterms:W3CDTF">2025-04-12T06:18:00Z</dcterms:created>
  <dcterms:modified xsi:type="dcterms:W3CDTF">2025-04-18T06:16:00Z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